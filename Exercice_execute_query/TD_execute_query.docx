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F42C" w14:textId="5C7467AA" w:rsidR="00557D83" w:rsidRDefault="00557D83" w:rsidP="008F66A4">
      <w:pPr>
        <w:pStyle w:val="Sansinterligne"/>
        <w:spacing w:before="120" w:after="120"/>
      </w:pPr>
      <w:r w:rsidRPr="00875722">
        <w:t xml:space="preserve">Pour </w:t>
      </w:r>
      <w:r w:rsidR="008C64AD">
        <w:t xml:space="preserve">réaliser le travail demandé en </w:t>
      </w:r>
      <w:r w:rsidRPr="00875722">
        <w:t xml:space="preserve">langage SQL nous utiliserons le logiciel </w:t>
      </w:r>
      <w:hyperlink r:id="rId8">
        <w:r w:rsidRPr="00875722">
          <w:rPr>
            <w:rStyle w:val="LienInternet"/>
            <w:rFonts w:ascii="DejaVu Sans" w:hAnsi="DejaVu Sans"/>
            <w:szCs w:val="22"/>
          </w:rPr>
          <w:t>DB Browser for SQLite</w:t>
        </w:r>
      </w:hyperlink>
      <w:r w:rsidRPr="00875722">
        <w:t xml:space="preserve"> </w:t>
      </w:r>
    </w:p>
    <w:p w14:paraId="7F1875D5" w14:textId="64D50A1B" w:rsidR="00CC64E1" w:rsidRPr="00CC64E1" w:rsidRDefault="00CC64E1" w:rsidP="00CC64E1">
      <w:pPr>
        <w:pStyle w:val="Titre1"/>
        <w:shd w:val="clear" w:color="auto" w:fill="1F497D" w:themeFill="text2"/>
        <w:rPr>
          <w:b w:val="0"/>
          <w:bCs w:val="0"/>
          <w:color w:val="FFFFFF" w:themeColor="background1"/>
          <w:sz w:val="24"/>
          <w:szCs w:val="24"/>
        </w:rPr>
      </w:pPr>
      <w:r w:rsidRPr="00CC64E1">
        <w:rPr>
          <w:b w:val="0"/>
          <w:bCs w:val="0"/>
          <w:color w:val="FFFFFF" w:themeColor="background1"/>
          <w:sz w:val="24"/>
          <w:szCs w:val="24"/>
        </w:rPr>
        <w:t>Utilisation du logiciel DB Browser</w:t>
      </w:r>
    </w:p>
    <w:p w14:paraId="4630E13A" w14:textId="2F528816" w:rsidR="00CC64E1" w:rsidRDefault="00CC64E1" w:rsidP="008F66A4">
      <w:pPr>
        <w:pStyle w:val="Sansinterligne"/>
        <w:spacing w:before="120" w:after="120"/>
        <w:rPr>
          <w:rFonts w:cs="Arial"/>
          <w:color w:val="000000"/>
          <w:szCs w:val="22"/>
          <w:lang w:eastAsia="en-US"/>
        </w:rPr>
      </w:pPr>
      <w:r w:rsidRPr="00CC64E1">
        <w:rPr>
          <w:rFonts w:cs="Arial"/>
          <w:color w:val="000000"/>
          <w:szCs w:val="22"/>
          <w:lang w:eastAsia="en-US"/>
        </w:rPr>
        <w:t xml:space="preserve">Le logiciel </w:t>
      </w:r>
      <w:r w:rsidRPr="00CC64E1">
        <w:rPr>
          <w:rFonts w:cs="Arial"/>
          <w:b/>
          <w:bCs/>
          <w:color w:val="000000"/>
          <w:szCs w:val="22"/>
          <w:lang w:eastAsia="en-US"/>
        </w:rPr>
        <w:t>DB Browser for SQLite</w:t>
      </w:r>
      <w:r w:rsidRPr="00CC64E1">
        <w:rPr>
          <w:rFonts w:cs="Arial"/>
          <w:color w:val="000000"/>
          <w:sz w:val="16"/>
          <w:szCs w:val="16"/>
          <w:lang w:eastAsia="en-US"/>
        </w:rPr>
        <w:t xml:space="preserve"> </w:t>
      </w:r>
      <w:r w:rsidRPr="00CC64E1">
        <w:rPr>
          <w:rFonts w:cs="Arial"/>
          <w:color w:val="000000"/>
          <w:szCs w:val="22"/>
          <w:lang w:eastAsia="en-US"/>
        </w:rPr>
        <w:t>permet d’exécuter des requêtes SQL sur une base de</w:t>
      </w:r>
      <w:r>
        <w:rPr>
          <w:rFonts w:cs="Arial"/>
          <w:color w:val="000000"/>
          <w:szCs w:val="22"/>
          <w:lang w:eastAsia="en-US"/>
        </w:rPr>
        <w:t xml:space="preserve"> </w:t>
      </w:r>
      <w:r w:rsidRPr="00CC64E1">
        <w:rPr>
          <w:rFonts w:cs="Arial"/>
          <w:color w:val="000000"/>
          <w:szCs w:val="22"/>
          <w:lang w:eastAsia="en-US"/>
        </w:rPr>
        <w:t xml:space="preserve">données au format </w:t>
      </w:r>
      <w:r w:rsidRPr="00CC64E1">
        <w:rPr>
          <w:rFonts w:cs="Arial"/>
          <w:b/>
          <w:bCs/>
          <w:color w:val="000000"/>
          <w:szCs w:val="22"/>
          <w:lang w:eastAsia="en-US"/>
        </w:rPr>
        <w:t>SQLite</w:t>
      </w:r>
      <w:r w:rsidRPr="00CC64E1">
        <w:rPr>
          <w:rFonts w:cs="Arial"/>
          <w:color w:val="000000"/>
          <w:szCs w:val="22"/>
          <w:lang w:eastAsia="en-US"/>
        </w:rPr>
        <w:t>. L’interface se présente ainsi :</w:t>
      </w:r>
    </w:p>
    <w:p w14:paraId="0C3B71F6" w14:textId="4B8B1755" w:rsidR="00CC64E1" w:rsidRDefault="00CC64E1" w:rsidP="00CC64E1">
      <w:pPr>
        <w:pStyle w:val="Sansinterligne"/>
        <w:spacing w:before="120" w:after="120"/>
        <w:ind w:left="709" w:firstLine="0"/>
        <w:rPr>
          <w:rFonts w:cs="Arial"/>
        </w:rPr>
      </w:pPr>
      <w:r w:rsidRPr="00CC64E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895BCC" wp14:editId="57812C87">
                <wp:simplePos x="0" y="0"/>
                <wp:positionH relativeFrom="column">
                  <wp:posOffset>4651393</wp:posOffset>
                </wp:positionH>
                <wp:positionV relativeFrom="paragraph">
                  <wp:posOffset>434475</wp:posOffset>
                </wp:positionV>
                <wp:extent cx="2118404" cy="897442"/>
                <wp:effectExtent l="38100" t="38100" r="110490" b="11239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404" cy="897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06D40C6" w14:textId="0BFEF444" w:rsidR="00CC64E1" w:rsidRDefault="00CC64E1" w:rsidP="00CC64E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contextualSpacing w:val="0"/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 w:rsidRPr="00CC64E1"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  <w:t>Ouverture d’une base de données</w:t>
                            </w:r>
                          </w:p>
                          <w:p w14:paraId="4EED7BBE" w14:textId="36CA165C" w:rsidR="00CC64E1" w:rsidRDefault="00CC64E1" w:rsidP="00CC64E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before="240" w:after="0"/>
                              <w:ind w:left="284" w:hanging="284"/>
                              <w:contextualSpacing w:val="0"/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  <w:t>Schéma relationnel</w:t>
                            </w:r>
                          </w:p>
                          <w:p w14:paraId="01C891E8" w14:textId="7F8AEA27" w:rsidR="00CC64E1" w:rsidRPr="00CC64E1" w:rsidRDefault="00CC64E1" w:rsidP="00CC64E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before="240" w:after="0"/>
                              <w:ind w:left="284" w:hanging="284"/>
                              <w:contextualSpacing w:val="0"/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  <w:t>Zone de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95B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66.25pt;margin-top:34.2pt;width:166.8pt;height:7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" strokecolor="gray [1629]">
                <v:shadow on="t" color="black" opacity="26214f" origin="-.5,-.5" offset=".74836mm,.74836mm"/>
                <v:textbox>
                  <w:txbxContent>
                    <w:p w14:paraId="206D40C6" w14:textId="0BFEF444" w:rsidR="00CC64E1" w:rsidRDefault="00CC64E1" w:rsidP="00CC64E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ind w:left="284" w:hanging="284"/>
                        <w:contextualSpacing w:val="0"/>
                        <w:rPr>
                          <w:color w:val="404040" w:themeColor="text1" w:themeTint="BF"/>
                          <w:sz w:val="18"/>
                          <w:szCs w:val="20"/>
                        </w:rPr>
                      </w:pPr>
                      <w:r w:rsidRPr="00CC64E1">
                        <w:rPr>
                          <w:color w:val="404040" w:themeColor="text1" w:themeTint="BF"/>
                          <w:sz w:val="18"/>
                          <w:szCs w:val="20"/>
                        </w:rPr>
                        <w:t>Ouverture d’une base de données</w:t>
                      </w:r>
                    </w:p>
                    <w:p w14:paraId="4EED7BBE" w14:textId="36CA165C" w:rsidR="00CC64E1" w:rsidRDefault="00CC64E1" w:rsidP="00CC64E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before="240" w:after="0"/>
                        <w:ind w:left="284" w:hanging="284"/>
                        <w:contextualSpacing w:val="0"/>
                        <w:rPr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20"/>
                        </w:rPr>
                        <w:t>Schéma relationnel</w:t>
                      </w:r>
                    </w:p>
                    <w:p w14:paraId="01C891E8" w14:textId="7F8AEA27" w:rsidR="00CC64E1" w:rsidRPr="00CC64E1" w:rsidRDefault="00CC64E1" w:rsidP="00CC64E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before="240" w:after="0"/>
                        <w:ind w:left="284" w:hanging="284"/>
                        <w:contextualSpacing w:val="0"/>
                        <w:rPr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20"/>
                        </w:rPr>
                        <w:t>Zone de travail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39C298" wp14:editId="11961E26">
            <wp:extent cx="4034580" cy="1998318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584" cy="20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63C" w14:textId="36612D2D" w:rsidR="001E794C" w:rsidRDefault="001E794C" w:rsidP="00CC64E1">
      <w:pPr>
        <w:pStyle w:val="Sansinterligne"/>
        <w:spacing w:before="120" w:after="120"/>
        <w:ind w:left="709" w:firstLine="0"/>
        <w:rPr>
          <w:rFonts w:cs="Arial"/>
        </w:rPr>
      </w:pPr>
    </w:p>
    <w:p w14:paraId="61C1599D" w14:textId="7A46D702" w:rsidR="001E794C" w:rsidRDefault="001E794C" w:rsidP="00CC64E1">
      <w:pPr>
        <w:pStyle w:val="Sansinterligne"/>
        <w:spacing w:before="120" w:after="120"/>
        <w:ind w:left="709" w:firstLine="0"/>
        <w:rPr>
          <w:rFonts w:cs="Arial"/>
        </w:rPr>
      </w:pPr>
      <w:r w:rsidRPr="00CC64E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2702FA" wp14:editId="470F48E2">
                <wp:simplePos x="0" y="0"/>
                <wp:positionH relativeFrom="column">
                  <wp:posOffset>4641186</wp:posOffset>
                </wp:positionH>
                <wp:positionV relativeFrom="paragraph">
                  <wp:posOffset>605592</wp:posOffset>
                </wp:positionV>
                <wp:extent cx="2118404" cy="575023"/>
                <wp:effectExtent l="38100" t="38100" r="110490" b="11112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404" cy="575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BD4AED" w14:textId="76AAE7EB" w:rsidR="001E794C" w:rsidRPr="00CC64E1" w:rsidRDefault="001E794C" w:rsidP="001E794C">
                            <w:pPr>
                              <w:pStyle w:val="En-tte"/>
                              <w:spacing w:before="240"/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  <w:t>Structure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02FA" id="_x0000_s1027" type="#_x0000_t202" style="position:absolute;left:0;text-align:left;margin-left:365.45pt;margin-top:47.7pt;width:166.8pt;height:4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" strokecolor="gray [1629]">
                <v:shadow on="t" color="black" opacity="26214f" origin="-.5,-.5" offset=".74836mm,.74836mm"/>
                <v:textbox>
                  <w:txbxContent>
                    <w:p w14:paraId="6ABD4AED" w14:textId="76AAE7EB" w:rsidR="001E794C" w:rsidRPr="00CC64E1" w:rsidRDefault="001E794C" w:rsidP="001E794C">
                      <w:pPr>
                        <w:pStyle w:val="En-tte"/>
                        <w:spacing w:before="240"/>
                        <w:rPr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20"/>
                        </w:rPr>
                        <w:t>Structure de la base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2F4B15" wp14:editId="306BDEF8">
            <wp:extent cx="4038160" cy="1996961"/>
            <wp:effectExtent l="0" t="0" r="63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216" cy="20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D152" w14:textId="2E24F300" w:rsidR="001E794C" w:rsidRDefault="001E794C" w:rsidP="00CC64E1">
      <w:pPr>
        <w:pStyle w:val="Sansinterligne"/>
        <w:spacing w:before="120" w:after="120"/>
        <w:ind w:left="709" w:firstLine="0"/>
        <w:rPr>
          <w:rFonts w:cs="Arial"/>
        </w:rPr>
      </w:pPr>
    </w:p>
    <w:p w14:paraId="493B277E" w14:textId="379DD39E" w:rsidR="001E794C" w:rsidRDefault="001E794C" w:rsidP="00CC64E1">
      <w:pPr>
        <w:pStyle w:val="Sansinterligne"/>
        <w:spacing w:before="120" w:after="120"/>
        <w:ind w:left="709" w:firstLine="0"/>
        <w:rPr>
          <w:rFonts w:cs="Arial"/>
        </w:rPr>
      </w:pPr>
      <w:r w:rsidRPr="00CC64E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4FCD3B" wp14:editId="355593E8">
                <wp:simplePos x="0" y="0"/>
                <wp:positionH relativeFrom="column">
                  <wp:posOffset>4643961</wp:posOffset>
                </wp:positionH>
                <wp:positionV relativeFrom="paragraph">
                  <wp:posOffset>454025</wp:posOffset>
                </wp:positionV>
                <wp:extent cx="2276970" cy="575023"/>
                <wp:effectExtent l="38100" t="38100" r="123825" b="11112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970" cy="575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251F82" w14:textId="4DDCAB84" w:rsidR="001E794C" w:rsidRPr="00CC64E1" w:rsidRDefault="001E794C" w:rsidP="001E794C">
                            <w:pPr>
                              <w:pStyle w:val="En-tte"/>
                              <w:spacing w:before="240"/>
                              <w:ind w:firstLine="0"/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  <w:t>Visualisation du contenu de chaque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CD3B" id="_x0000_s1028" type="#_x0000_t202" style="position:absolute;left:0;text-align:left;margin-left:365.65pt;margin-top:35.75pt;width:179.3pt;height:4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" strokecolor="gray [1629]">
                <v:shadow on="t" color="black" opacity="26214f" origin="-.5,-.5" offset=".74836mm,.74836mm"/>
                <v:textbox>
                  <w:txbxContent>
                    <w:p w14:paraId="27251F82" w14:textId="4DDCAB84" w:rsidR="001E794C" w:rsidRPr="00CC64E1" w:rsidRDefault="001E794C" w:rsidP="001E794C">
                      <w:pPr>
                        <w:pStyle w:val="En-tte"/>
                        <w:spacing w:before="240"/>
                        <w:ind w:firstLine="0"/>
                        <w:rPr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20"/>
                        </w:rPr>
                        <w:t>Visualisation du contenu de chaque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BBC9A5" wp14:editId="2F17ED85">
            <wp:extent cx="4027588" cy="13382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539" cy="13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BE6" w14:textId="2F4A344B" w:rsidR="001E794C" w:rsidRDefault="001E794C" w:rsidP="00CC64E1">
      <w:pPr>
        <w:pStyle w:val="Sansinterligne"/>
        <w:spacing w:before="120" w:after="120"/>
        <w:ind w:left="709" w:firstLine="0"/>
        <w:rPr>
          <w:rFonts w:cs="Arial"/>
        </w:rPr>
      </w:pPr>
    </w:p>
    <w:p w14:paraId="4E5A00C2" w14:textId="4CC4F730" w:rsidR="001E794C" w:rsidRPr="00CC64E1" w:rsidRDefault="001E794C" w:rsidP="00CC64E1">
      <w:pPr>
        <w:pStyle w:val="Sansinterligne"/>
        <w:spacing w:before="120" w:after="120"/>
        <w:ind w:left="709" w:firstLine="0"/>
        <w:rPr>
          <w:rFonts w:cs="Arial"/>
        </w:rPr>
      </w:pPr>
      <w:r w:rsidRPr="00CC64E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5C746B" wp14:editId="43FFD0AC">
                <wp:simplePos x="0" y="0"/>
                <wp:positionH relativeFrom="column">
                  <wp:posOffset>4643755</wp:posOffset>
                </wp:positionH>
                <wp:positionV relativeFrom="paragraph">
                  <wp:posOffset>346273</wp:posOffset>
                </wp:positionV>
                <wp:extent cx="2276970" cy="575023"/>
                <wp:effectExtent l="38100" t="38100" r="123825" b="11112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970" cy="575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DF911E" w14:textId="356D1273" w:rsidR="001E794C" w:rsidRPr="00CC64E1" w:rsidRDefault="001E794C" w:rsidP="001E794C">
                            <w:pPr>
                              <w:pStyle w:val="En-tte"/>
                              <w:spacing w:before="240"/>
                              <w:ind w:firstLine="0"/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20"/>
                              </w:rPr>
                              <w:t>Exécution des requêtes SQL sur la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746B" id="_x0000_s1029" type="#_x0000_t202" style="position:absolute;left:0;text-align:left;margin-left:365.65pt;margin-top:27.25pt;width:179.3pt;height:4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" strokecolor="gray [1629]">
                <v:shadow on="t" color="black" opacity="26214f" origin="-.5,-.5" offset=".74836mm,.74836mm"/>
                <v:textbox>
                  <w:txbxContent>
                    <w:p w14:paraId="27DF911E" w14:textId="356D1273" w:rsidR="001E794C" w:rsidRPr="00CC64E1" w:rsidRDefault="001E794C" w:rsidP="001E794C">
                      <w:pPr>
                        <w:pStyle w:val="En-tte"/>
                        <w:spacing w:before="240"/>
                        <w:ind w:firstLine="0"/>
                        <w:rPr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20"/>
                        </w:rPr>
                        <w:t>Exécution des requêtes SQL sur la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8C5D7A" wp14:editId="47F529A8">
            <wp:extent cx="4038160" cy="1111128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186" cy="11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2DB5" w14:textId="77777777" w:rsidR="001E794C" w:rsidRPr="001E794C" w:rsidRDefault="001E794C" w:rsidP="001E794C">
      <w:pPr>
        <w:keepNext/>
        <w:spacing w:before="238" w:after="119"/>
        <w:rPr>
          <w:rFonts w:eastAsia="Times New Roman" w:cs="Arial"/>
          <w:sz w:val="28"/>
          <w:szCs w:val="28"/>
          <w:lang w:eastAsia="fr-FR"/>
        </w:rPr>
      </w:pPr>
    </w:p>
    <w:p w14:paraId="0BB57DFB" w14:textId="77777777" w:rsidR="001E794C" w:rsidRPr="00987F46" w:rsidRDefault="001E794C" w:rsidP="001E794C">
      <w:pPr>
        <w:spacing w:after="0"/>
        <w:rPr>
          <w:lang w:eastAsia="fr-FR"/>
        </w:rPr>
        <w:sectPr w:rsidR="001E794C" w:rsidRPr="00987F46" w:rsidSect="00C44139">
          <w:headerReference w:type="default" r:id="rId13"/>
          <w:footerReference w:type="default" r:id="rId14"/>
          <w:pgSz w:w="11900" w:h="16840"/>
          <w:pgMar w:top="402" w:right="567" w:bottom="851" w:left="567" w:header="284" w:footer="859" w:gutter="0"/>
          <w:cols w:space="708"/>
        </w:sectPr>
      </w:pPr>
    </w:p>
    <w:p w14:paraId="3EB9C4C9" w14:textId="75E2EC6F" w:rsidR="001E794C" w:rsidRPr="00AA64A5" w:rsidRDefault="001E794C" w:rsidP="00A34199">
      <w:pPr>
        <w:pStyle w:val="Paragraphedeliste"/>
        <w:keepNext/>
        <w:numPr>
          <w:ilvl w:val="0"/>
          <w:numId w:val="5"/>
        </w:numPr>
        <w:spacing w:after="119"/>
        <w:ind w:left="1560" w:hanging="1560"/>
        <w:contextualSpacing w:val="0"/>
        <w:rPr>
          <w:rFonts w:eastAsia="Times New Roman" w:cs="Arial"/>
          <w:b/>
          <w:bCs/>
          <w:sz w:val="32"/>
          <w:szCs w:val="32"/>
          <w:lang w:eastAsia="fr-FR"/>
        </w:rPr>
      </w:pPr>
      <w:r w:rsidRPr="00AA64A5">
        <w:rPr>
          <w:rFonts w:eastAsia="Times New Roman" w:cs="Arial"/>
          <w:b/>
          <w:bCs/>
          <w:sz w:val="24"/>
          <w:lang w:eastAsia="fr-FR"/>
        </w:rPr>
        <w:lastRenderedPageBreak/>
        <w:t>Base de données Prix Nobels</w:t>
      </w:r>
    </w:p>
    <w:p w14:paraId="3A2F080B" w14:textId="1E059BD5" w:rsidR="001E794C" w:rsidRPr="00C90E7F" w:rsidRDefault="00C90E7F" w:rsidP="00C90E7F">
      <w:pPr>
        <w:pStyle w:val="NormalWeb"/>
        <w:numPr>
          <w:ilvl w:val="0"/>
          <w:numId w:val="8"/>
        </w:numPr>
        <w:spacing w:before="120" w:beforeAutospacing="0" w:after="0" w:afterAutospacing="0"/>
        <w:ind w:left="567" w:hanging="425"/>
        <w:rPr>
          <w:rFonts w:ascii="Arial" w:hAnsi="Arial" w:cs="Arial"/>
          <w:sz w:val="22"/>
          <w:szCs w:val="22"/>
        </w:rPr>
      </w:pPr>
      <w:r w:rsidRPr="00C90E7F">
        <w:rPr>
          <w:rFonts w:ascii="Arial" w:hAnsi="Arial" w:cs="Arial"/>
          <w:sz w:val="22"/>
          <w:szCs w:val="22"/>
        </w:rPr>
        <w:t xml:space="preserve">Ouvrez la base de données </w:t>
      </w:r>
      <w:proofErr w:type="spellStart"/>
      <w:r w:rsidRPr="00C90E7F">
        <w:rPr>
          <w:rFonts w:ascii="Arial" w:hAnsi="Arial" w:cs="Arial"/>
          <w:sz w:val="22"/>
          <w:szCs w:val="22"/>
        </w:rPr>
        <w:t>nobel.sqlite</w:t>
      </w:r>
      <w:proofErr w:type="spellEnd"/>
      <w:r w:rsidRPr="00C90E7F">
        <w:rPr>
          <w:rFonts w:ascii="Arial" w:hAnsi="Arial" w:cs="Arial"/>
          <w:sz w:val="22"/>
          <w:szCs w:val="22"/>
        </w:rPr>
        <w:t xml:space="preserve"> à l’aide du logiciel DB Browser for SQLite et répondez aux questions suivantes :</w:t>
      </w:r>
    </w:p>
    <w:p w14:paraId="2D3FDB08" w14:textId="78B9C689" w:rsidR="00C90E7F" w:rsidRDefault="00C90E7F" w:rsidP="00C90E7F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Combien de relations possède la base de données ?</w:t>
      </w:r>
      <w:r w:rsidR="0000242B">
        <w:rPr>
          <w:rFonts w:ascii="Arial" w:hAnsi="Arial" w:cs="Arial"/>
          <w:sz w:val="22"/>
          <w:szCs w:val="22"/>
        </w:rPr>
        <w:t xml:space="preserve"> </w:t>
      </w:r>
    </w:p>
    <w:p w14:paraId="30D9455B" w14:textId="0A02778D" w:rsidR="00C90E7F" w:rsidRDefault="00C90E7F" w:rsidP="00C90E7F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Combien d’attributs possède la relation Nobel ?</w:t>
      </w:r>
      <w:r w:rsidR="0000242B">
        <w:rPr>
          <w:rFonts w:ascii="Arial" w:hAnsi="Arial" w:cs="Arial"/>
          <w:sz w:val="22"/>
          <w:szCs w:val="22"/>
        </w:rPr>
        <w:t xml:space="preserve"> </w:t>
      </w:r>
    </w:p>
    <w:p w14:paraId="65ED1486" w14:textId="1BB1006A" w:rsidR="00C90E7F" w:rsidRDefault="00C90E7F" w:rsidP="00C90E7F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Quel est le type de l’attribut année ?</w:t>
      </w:r>
      <w:r w:rsidR="0000242B" w:rsidRPr="00C7397F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2E95AB82" w14:textId="7069B214" w:rsidR="00C90E7F" w:rsidRDefault="00C90E7F" w:rsidP="00C90E7F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Combien d’entrées possède la relation Nobel ?</w:t>
      </w:r>
      <w:r w:rsidR="0000242B" w:rsidRPr="00C7397F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08A0173C" w14:textId="72414AC2" w:rsidR="00C90E7F" w:rsidRPr="00AA64A5" w:rsidRDefault="00C90E7F" w:rsidP="00C90E7F">
      <w:pPr>
        <w:pStyle w:val="NormalWeb"/>
        <w:numPr>
          <w:ilvl w:val="0"/>
          <w:numId w:val="8"/>
        </w:numPr>
        <w:spacing w:before="120" w:beforeAutospacing="0" w:after="0" w:afterAutospacing="0"/>
        <w:ind w:left="567" w:hanging="425"/>
        <w:rPr>
          <w:rFonts w:ascii="Arial" w:hAnsi="Arial" w:cs="Arial"/>
          <w:sz w:val="22"/>
          <w:szCs w:val="22"/>
          <w:u w:val="single"/>
        </w:rPr>
      </w:pPr>
      <w:r w:rsidRPr="00AA64A5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0C4954" wp14:editId="482B4E51">
                <wp:simplePos x="0" y="0"/>
                <wp:positionH relativeFrom="column">
                  <wp:posOffset>3948001</wp:posOffset>
                </wp:positionH>
                <wp:positionV relativeFrom="paragraph">
                  <wp:posOffset>130810</wp:posOffset>
                </wp:positionV>
                <wp:extent cx="2966584" cy="1057110"/>
                <wp:effectExtent l="0" t="0" r="5715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584" cy="1057110"/>
                          <a:chOff x="0" y="0"/>
                          <a:chExt cx="2539431" cy="90487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361"/>
                          <a:stretch/>
                        </pic:blipFill>
                        <pic:spPr bwMode="auto">
                          <a:xfrm>
                            <a:off x="0" y="0"/>
                            <a:ext cx="232029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41"/>
                          <a:stretch/>
                        </pic:blipFill>
                        <pic:spPr bwMode="auto">
                          <a:xfrm>
                            <a:off x="2320356" y="0"/>
                            <a:ext cx="219075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A31E5" id="Groupe 11" o:spid="_x0000_s1026" style="position:absolute;margin-left:310.85pt;margin-top:10.3pt;width:233.6pt;height:83.25pt;z-index:251670528;mso-width-relative:margin;mso-height-relative:margin" coordsize="25394,9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23202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">
                  <v:imagedata r:id="rId17" o:title="" cropright="29728f"/>
                </v:shape>
                <v:shape id="Image 10" o:spid="_x0000_s1028" type="#_x0000_t75" style="position:absolute;left:23203;width:2191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">
                  <v:imagedata r:id="rId17" o:title="" cropleft="62155f"/>
                </v:shape>
              </v:group>
            </w:pict>
          </mc:Fallback>
        </mc:AlternateContent>
      </w:r>
      <w:r w:rsidR="00AA64A5" w:rsidRPr="00AA64A5">
        <w:rPr>
          <w:rFonts w:ascii="Arial" w:hAnsi="Arial" w:cs="Arial"/>
          <w:sz w:val="22"/>
          <w:szCs w:val="22"/>
          <w:u w:val="single"/>
        </w:rPr>
        <w:t>Requêtes d’i</w:t>
      </w:r>
      <w:r w:rsidRPr="00AA64A5">
        <w:rPr>
          <w:rFonts w:ascii="Arial" w:hAnsi="Arial" w:cs="Arial"/>
          <w:sz w:val="22"/>
          <w:szCs w:val="22"/>
          <w:u w:val="single"/>
        </w:rPr>
        <w:t>nterrogation de la base de données :</w:t>
      </w:r>
    </w:p>
    <w:p w14:paraId="65B67551" w14:textId="51097581" w:rsidR="00C90E7F" w:rsidRDefault="00C90E7F" w:rsidP="00C90E7F">
      <w:pPr>
        <w:pStyle w:val="NormalWeb"/>
        <w:spacing w:before="0" w:beforeAutospacing="0" w:after="0" w:afterAutospacing="0"/>
        <w:ind w:left="567" w:right="49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utilisant l’onglet </w:t>
      </w:r>
      <w:proofErr w:type="spellStart"/>
      <w:r w:rsidRPr="00AA64A5">
        <w:rPr>
          <w:rFonts w:ascii="Arial" w:hAnsi="Arial" w:cs="Arial"/>
          <w:i/>
          <w:iCs/>
          <w:sz w:val="22"/>
          <w:szCs w:val="22"/>
        </w:rPr>
        <w:t>Executer</w:t>
      </w:r>
      <w:proofErr w:type="spellEnd"/>
      <w:r w:rsidRPr="00AA64A5">
        <w:rPr>
          <w:rFonts w:ascii="Arial" w:hAnsi="Arial" w:cs="Arial"/>
          <w:i/>
          <w:iCs/>
          <w:sz w:val="22"/>
          <w:szCs w:val="22"/>
        </w:rPr>
        <w:t xml:space="preserve"> le SQL</w:t>
      </w:r>
      <w:r>
        <w:rPr>
          <w:rFonts w:ascii="Arial" w:hAnsi="Arial" w:cs="Arial"/>
          <w:sz w:val="22"/>
          <w:szCs w:val="22"/>
        </w:rPr>
        <w:t>, indiquer la commande SQL permettant </w:t>
      </w:r>
      <w:r w:rsidR="00AA64A5">
        <w:rPr>
          <w:rFonts w:ascii="Arial" w:hAnsi="Arial" w:cs="Arial"/>
          <w:sz w:val="22"/>
          <w:szCs w:val="22"/>
        </w:rPr>
        <w:t xml:space="preserve">de répondre </w:t>
      </w:r>
      <w:r>
        <w:rPr>
          <w:rFonts w:ascii="Arial" w:hAnsi="Arial" w:cs="Arial"/>
          <w:sz w:val="22"/>
          <w:szCs w:val="22"/>
        </w:rPr>
        <w:t>:</w:t>
      </w:r>
    </w:p>
    <w:p w14:paraId="7FCE4736" w14:textId="2E4F5DED" w:rsidR="00C90E7F" w:rsidRPr="00C7397F" w:rsidRDefault="00C90E7F" w:rsidP="00C90E7F">
      <w:pPr>
        <w:pStyle w:val="NormalWeb"/>
        <w:numPr>
          <w:ilvl w:val="0"/>
          <w:numId w:val="12"/>
        </w:numPr>
        <w:spacing w:before="120" w:beforeAutospacing="0" w:after="0" w:afterAutospacing="0"/>
        <w:ind w:right="4812"/>
        <w:rPr>
          <w:rFonts w:ascii="Arial" w:hAnsi="Arial" w:cs="Arial"/>
          <w:sz w:val="22"/>
          <w:szCs w:val="22"/>
        </w:rPr>
      </w:pPr>
      <w:r w:rsidRPr="00C90E7F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Afficher le nom de tous les lauréats </w:t>
      </w:r>
      <w:r w:rsidRPr="00C90E7F">
        <w:rPr>
          <w:rFonts w:ascii="Arial" w:eastAsia="Calisto MT" w:hAnsi="Arial" w:cs="Arial"/>
          <w:b/>
          <w:bCs/>
          <w:color w:val="000000"/>
          <w:sz w:val="22"/>
          <w:szCs w:val="22"/>
          <w:lang w:eastAsia="en-US"/>
        </w:rPr>
        <w:t xml:space="preserve">en évitant les doublons </w:t>
      </w:r>
      <w:r w:rsidRPr="00C90E7F">
        <w:rPr>
          <w:rFonts w:ascii="Arial" w:eastAsia="Calisto MT" w:hAnsi="Arial" w:cs="Arial"/>
          <w:color w:val="000000"/>
          <w:sz w:val="22"/>
          <w:szCs w:val="22"/>
          <w:lang w:eastAsia="en-US"/>
        </w:rPr>
        <w:t>?</w:t>
      </w:r>
      <w:r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 (809 enregistrements</w:t>
      </w:r>
      <w:r w:rsid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)</w:t>
      </w:r>
    </w:p>
    <w:p w14:paraId="2CC05E08" w14:textId="6F900470" w:rsidR="00C90E7F" w:rsidRDefault="00C90E7F" w:rsidP="0011279A">
      <w:pPr>
        <w:pStyle w:val="NormalWeb"/>
        <w:numPr>
          <w:ilvl w:val="0"/>
          <w:numId w:val="12"/>
        </w:numPr>
        <w:spacing w:before="360" w:beforeAutospacing="0" w:after="0" w:afterAutospacing="0"/>
        <w:ind w:right="49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Afficher le nom de toutes les disciplines en évitant les doublons</w:t>
      </w:r>
      <w:r w:rsidR="00AA64A5">
        <w:rPr>
          <w:rFonts w:ascii="Arial" w:hAnsi="Arial" w:cs="Arial"/>
          <w:sz w:val="22"/>
          <w:szCs w:val="22"/>
        </w:rPr>
        <w:t> ? (6 enregistrements)</w:t>
      </w:r>
    </w:p>
    <w:p w14:paraId="03074104" w14:textId="3C6C50A5" w:rsidR="00C7397F" w:rsidRPr="00C7397F" w:rsidRDefault="0011279A" w:rsidP="00C7397F">
      <w:pPr>
        <w:pStyle w:val="NormalWeb"/>
        <w:spacing w:before="0" w:beforeAutospacing="0" w:after="0" w:afterAutospacing="0"/>
        <w:ind w:left="1287" w:right="4812"/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3D74F2F7" w14:textId="4855E189" w:rsidR="00AA64A5" w:rsidRPr="00C7397F" w:rsidRDefault="00AA64A5" w:rsidP="00AA64A5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Quelle est 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la discipline de </w:t>
      </w:r>
      <w:r w:rsidRPr="00AA64A5">
        <w:rPr>
          <w:rFonts w:ascii="Arial" w:eastAsia="Calisto MT" w:hAnsi="Arial" w:cs="Arial"/>
          <w:b/>
          <w:bCs/>
          <w:color w:val="000000"/>
          <w:sz w:val="22"/>
          <w:szCs w:val="22"/>
          <w:lang w:eastAsia="en-US"/>
        </w:rPr>
        <w:t xml:space="preserve">Wilhelm Conrad Röntgen 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? (1 enregistrement)</w:t>
      </w:r>
    </w:p>
    <w:p w14:paraId="7EC1B1FC" w14:textId="213A1E4D" w:rsidR="00C7397F" w:rsidRPr="00C7397F" w:rsidRDefault="0011279A" w:rsidP="00C7397F">
      <w:pPr>
        <w:pStyle w:val="NormalWeb"/>
        <w:spacing w:before="0" w:beforeAutospacing="0" w:after="0" w:afterAutospacing="0"/>
        <w:ind w:left="1287" w:right="4812"/>
        <w:rPr>
          <w:rFonts w:ascii="Source Sans Pro Light" w:eastAsia="Calisto MT" w:hAnsi="Source Sans Pro Light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7039C5F1" w14:textId="6AFB5CEA" w:rsidR="00AA64A5" w:rsidRPr="00C7397F" w:rsidRDefault="00AA64A5" w:rsidP="00C7397F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Dans quelle discipline </w:t>
      </w:r>
      <w:r w:rsidRPr="00AA64A5">
        <w:rPr>
          <w:rFonts w:ascii="Arial" w:eastAsia="Calisto MT" w:hAnsi="Arial" w:cs="Arial"/>
          <w:b/>
          <w:bCs/>
          <w:color w:val="000000"/>
          <w:sz w:val="22"/>
          <w:szCs w:val="22"/>
          <w:lang w:eastAsia="en-US"/>
        </w:rPr>
        <w:t xml:space="preserve">Paul Krugman 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est-il devenu Prix Nobel ? (1 enregistrement)</w:t>
      </w:r>
    </w:p>
    <w:p w14:paraId="482876D7" w14:textId="6D0C8116" w:rsidR="00C7397F" w:rsidRPr="00C7397F" w:rsidRDefault="0011279A" w:rsidP="00C7397F">
      <w:pPr>
        <w:pStyle w:val="NormalWeb"/>
        <w:spacing w:before="0" w:beforeAutospacing="0" w:after="0" w:afterAutospacing="0"/>
        <w:ind w:left="1287" w:right="-7"/>
        <w:rPr>
          <w:rFonts w:ascii="Source Sans Pro Light" w:hAnsi="Source Sans Pro Light" w:cs="Arial"/>
          <w:sz w:val="22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3A6CB396" w14:textId="5363FD6E" w:rsidR="00AA64A5" w:rsidRPr="00C7397F" w:rsidRDefault="00AA64A5" w:rsidP="00AA64A5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En quelle année </w:t>
      </w:r>
      <w:r w:rsidRPr="00AA64A5">
        <w:rPr>
          <w:rFonts w:ascii="Arial" w:eastAsia="Calisto MT" w:hAnsi="Arial" w:cs="Arial"/>
          <w:b/>
          <w:bCs/>
          <w:color w:val="000000"/>
          <w:sz w:val="22"/>
          <w:szCs w:val="22"/>
          <w:lang w:eastAsia="en-US"/>
        </w:rPr>
        <w:t xml:space="preserve">Albert Fert 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a-t-il eu le prix Nobel ? (1 enregistrement)</w:t>
      </w:r>
    </w:p>
    <w:p w14:paraId="3DFE514F" w14:textId="6FB5EA31" w:rsidR="00C7397F" w:rsidRPr="00C7397F" w:rsidRDefault="0011279A" w:rsidP="00C7397F">
      <w:pPr>
        <w:pStyle w:val="NormalWeb"/>
        <w:spacing w:before="0" w:beforeAutospacing="0" w:after="0" w:afterAutospacing="0"/>
        <w:ind w:left="1287" w:right="-7"/>
        <w:rPr>
          <w:rFonts w:ascii="Source Sans Pro Light" w:hAnsi="Source Sans Pro Light" w:cs="Arial"/>
          <w:sz w:val="22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2CD1B9DC" w14:textId="78B45FD2" w:rsidR="00AA64A5" w:rsidRPr="00C7397F" w:rsidRDefault="00AA64A5" w:rsidP="00AA64A5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Quelle est l’année de distinction de </w:t>
      </w:r>
      <w:r w:rsidRPr="00AA64A5">
        <w:rPr>
          <w:rFonts w:ascii="Arial" w:eastAsia="Calisto MT" w:hAnsi="Arial" w:cs="Arial"/>
          <w:b/>
          <w:bCs/>
          <w:color w:val="000000"/>
          <w:sz w:val="22"/>
          <w:szCs w:val="22"/>
          <w:lang w:eastAsia="en-US"/>
        </w:rPr>
        <w:t xml:space="preserve">Pierre Curie 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? (1 enregistrement)</w:t>
      </w:r>
    </w:p>
    <w:p w14:paraId="3ACCFFB0" w14:textId="0CCD7015" w:rsidR="00C7397F" w:rsidRPr="00C7397F" w:rsidRDefault="0011279A" w:rsidP="00C7397F">
      <w:pPr>
        <w:pStyle w:val="NormalWeb"/>
        <w:spacing w:before="0" w:beforeAutospacing="0" w:after="0" w:afterAutospacing="0"/>
        <w:ind w:left="1287" w:right="-7"/>
        <w:rPr>
          <w:rFonts w:ascii="Source Sans Pro Light" w:hAnsi="Source Sans Pro Light" w:cs="Arial"/>
          <w:sz w:val="22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56CCE3B3" w14:textId="0EDE128E" w:rsidR="00AA64A5" w:rsidRPr="00C7397F" w:rsidRDefault="00AA64A5" w:rsidP="00AA64A5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Quelle est l’année de distinction et la matière de </w:t>
      </w:r>
      <w:r w:rsidRPr="00AA64A5">
        <w:rPr>
          <w:rFonts w:ascii="Arial" w:eastAsia="Calisto MT" w:hAnsi="Arial" w:cs="Arial"/>
          <w:b/>
          <w:bCs/>
          <w:color w:val="000000"/>
          <w:sz w:val="22"/>
          <w:szCs w:val="22"/>
          <w:lang w:eastAsia="en-US"/>
        </w:rPr>
        <w:t xml:space="preserve">Bertha von Suttner 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? (1 enregistrement)</w:t>
      </w:r>
    </w:p>
    <w:p w14:paraId="787A8A4E" w14:textId="1205CDFE" w:rsidR="00C7397F" w:rsidRPr="00C7397F" w:rsidRDefault="0011279A" w:rsidP="00C7397F">
      <w:pPr>
        <w:pStyle w:val="NormalWeb"/>
        <w:spacing w:before="0" w:beforeAutospacing="0" w:after="0" w:afterAutospacing="0"/>
        <w:ind w:left="1287" w:right="-7"/>
        <w:rPr>
          <w:rFonts w:ascii="Source Sans Pro Light" w:hAnsi="Source Sans Pro Light" w:cs="Arial"/>
          <w:sz w:val="22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1DE65770" w14:textId="44F2687A" w:rsidR="00AA64A5" w:rsidRPr="00C7397F" w:rsidRDefault="00AA64A5" w:rsidP="00AA64A5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Quels sont les lauréats distingués au XXI e siècle ? (97 </w:t>
      </w:r>
      <w:r w:rsidR="00C7397F"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enregistrements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)</w:t>
      </w:r>
    </w:p>
    <w:p w14:paraId="3B94431B" w14:textId="6A9B1F14" w:rsidR="00C7397F" w:rsidRPr="00C7397F" w:rsidRDefault="0011279A" w:rsidP="00C7397F">
      <w:pPr>
        <w:pStyle w:val="NormalWeb"/>
        <w:spacing w:before="0" w:beforeAutospacing="0" w:after="0" w:afterAutospacing="0"/>
        <w:ind w:left="1287" w:right="-7"/>
        <w:rPr>
          <w:rFonts w:ascii="Source Sans Pro Light" w:hAnsi="Source Sans Pro Light" w:cs="Arial"/>
          <w:sz w:val="22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29565056" w14:textId="2486F525" w:rsidR="00C7397F" w:rsidRPr="00C7397F" w:rsidRDefault="00AA64A5" w:rsidP="00C7397F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Quels sont les lauréats du prix Nobel de la Paix durant la deuxième guerre mondiale ? (2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br/>
        <w:t>enregi</w:t>
      </w:r>
      <w:r>
        <w:rPr>
          <w:rFonts w:ascii="Arial" w:eastAsia="Calisto MT" w:hAnsi="Arial" w:cs="Arial"/>
          <w:color w:val="000000"/>
          <w:sz w:val="22"/>
          <w:szCs w:val="22"/>
          <w:lang w:eastAsia="en-US"/>
        </w:rPr>
        <w:t>s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trements)</w:t>
      </w:r>
    </w:p>
    <w:p w14:paraId="69A8B518" w14:textId="11FCA378" w:rsidR="00C7397F" w:rsidRDefault="0011279A" w:rsidP="0011279A">
      <w:pPr>
        <w:pStyle w:val="NormalWeb"/>
        <w:spacing w:before="0" w:beforeAutospacing="0" w:after="0" w:afterAutospacing="0"/>
        <w:ind w:left="1287" w:right="-7"/>
        <w:rPr>
          <w:rFonts w:cs="Arial"/>
          <w:color w:val="000000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7B3853D2" w14:textId="083859ED" w:rsidR="00AA64A5" w:rsidRPr="00C7397F" w:rsidRDefault="00AA64A5" w:rsidP="00AA64A5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Quels sont les lauréats distingués en Médecine en 1901 et en 2001 ? (4 </w:t>
      </w:r>
      <w:r w:rsidR="00C7397F"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enregistrements</w:t>
      </w: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)</w:t>
      </w:r>
    </w:p>
    <w:p w14:paraId="74DE8467" w14:textId="4355388C" w:rsidR="00C7397F" w:rsidRPr="00C7397F" w:rsidRDefault="0011279A" w:rsidP="00C7397F">
      <w:pPr>
        <w:pStyle w:val="NormalWeb"/>
        <w:spacing w:before="0" w:beforeAutospacing="0" w:after="0" w:afterAutospacing="0"/>
        <w:ind w:left="1287" w:right="-7"/>
        <w:rPr>
          <w:rFonts w:ascii="Source Sans Pro Light" w:hAnsi="Source Sans Pro Light" w:cs="Arial"/>
          <w:sz w:val="22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76BEFDFE" w14:textId="58A7B618" w:rsidR="00AA64A5" w:rsidRPr="00C7397F" w:rsidRDefault="00AA64A5" w:rsidP="00AA64A5">
      <w:pPr>
        <w:pStyle w:val="NormalWeb"/>
        <w:numPr>
          <w:ilvl w:val="0"/>
          <w:numId w:val="12"/>
        </w:numPr>
        <w:spacing w:before="120" w:beforeAutospacing="0" w:after="0" w:afterAutospacing="0"/>
        <w:ind w:right="-149"/>
        <w:rPr>
          <w:rFonts w:ascii="Arial" w:hAnsi="Arial" w:cs="Arial"/>
          <w:sz w:val="22"/>
          <w:szCs w:val="22"/>
        </w:rPr>
      </w:pPr>
      <w:r w:rsidRPr="00AA64A5">
        <w:rPr>
          <w:rFonts w:ascii="Arial" w:eastAsia="Calisto MT" w:hAnsi="Arial" w:cs="Arial"/>
          <w:color w:val="000000"/>
          <w:sz w:val="22"/>
          <w:szCs w:val="22"/>
          <w:lang w:eastAsia="en-US"/>
        </w:rPr>
        <w:t>Quels sont les lauréats des prix Nobel de Physique et de Médecine en 2008 ? (3 enregistrements)</w:t>
      </w:r>
    </w:p>
    <w:p w14:paraId="3501943B" w14:textId="0D9D7005" w:rsidR="00C7397F" w:rsidRPr="00C7397F" w:rsidRDefault="0011279A" w:rsidP="00C7397F">
      <w:pPr>
        <w:pStyle w:val="NormalWeb"/>
        <w:spacing w:before="0" w:beforeAutospacing="0" w:after="0" w:afterAutospacing="0"/>
        <w:ind w:left="1287" w:right="-149"/>
        <w:rPr>
          <w:rFonts w:ascii="Source Sans Pro Light" w:hAnsi="Source Sans Pro Light" w:cs="Arial"/>
          <w:sz w:val="22"/>
          <w:szCs w:val="22"/>
          <w:lang w:val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1CDA987B" w14:textId="14277C19" w:rsidR="00AA64A5" w:rsidRPr="00AA64A5" w:rsidRDefault="00AA64A5" w:rsidP="00AA64A5">
      <w:pPr>
        <w:pStyle w:val="NormalWeb"/>
        <w:numPr>
          <w:ilvl w:val="0"/>
          <w:numId w:val="8"/>
        </w:numPr>
        <w:spacing w:before="240" w:beforeAutospacing="0" w:after="0" w:afterAutospacing="0"/>
        <w:ind w:left="567" w:hanging="425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Requêtes d’agrégation de la base de données</w:t>
      </w:r>
      <w:r w:rsidRPr="00AA64A5">
        <w:rPr>
          <w:rFonts w:ascii="Arial" w:hAnsi="Arial" w:cs="Arial"/>
          <w:sz w:val="22"/>
          <w:szCs w:val="22"/>
          <w:u w:val="single"/>
        </w:rPr>
        <w:t xml:space="preserve"> :</w:t>
      </w:r>
    </w:p>
    <w:p w14:paraId="70621046" w14:textId="0A64850A" w:rsidR="00AA64A5" w:rsidRDefault="00AA64A5" w:rsidP="00AA64A5">
      <w:pPr>
        <w:pStyle w:val="NormalWeb"/>
        <w:spacing w:before="0" w:beforeAutospacing="0" w:after="0" w:afterAutospacing="0"/>
        <w:ind w:left="567" w:right="-14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Toujours en utilisant l’onglet </w:t>
      </w:r>
      <w:proofErr w:type="spellStart"/>
      <w:r w:rsidRPr="00AA64A5">
        <w:rPr>
          <w:rFonts w:ascii="Arial" w:hAnsi="Arial" w:cs="Arial"/>
          <w:i/>
          <w:iCs/>
          <w:sz w:val="22"/>
          <w:szCs w:val="22"/>
        </w:rPr>
        <w:t>Executer</w:t>
      </w:r>
      <w:proofErr w:type="spellEnd"/>
      <w:r w:rsidRPr="00AA64A5">
        <w:rPr>
          <w:rFonts w:ascii="Arial" w:hAnsi="Arial" w:cs="Arial"/>
          <w:i/>
          <w:iCs/>
          <w:sz w:val="22"/>
          <w:szCs w:val="22"/>
        </w:rPr>
        <w:t xml:space="preserve"> le SQL</w:t>
      </w:r>
      <w:r>
        <w:rPr>
          <w:rFonts w:ascii="Arial" w:hAnsi="Arial" w:cs="Arial"/>
          <w:sz w:val="22"/>
          <w:szCs w:val="22"/>
        </w:rPr>
        <w:t>, indiquer la commande SQL permettant de répondre :</w:t>
      </w:r>
    </w:p>
    <w:p w14:paraId="4D507AF8" w14:textId="2E87C17B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d’enregistrements au total comporte la relation ? (816 enregistrements)</w:t>
      </w:r>
    </w:p>
    <w:p w14:paraId="29165B09" w14:textId="6B1A5D40" w:rsidR="00FE7953" w:rsidRPr="00FE7953" w:rsidRDefault="0011279A" w:rsidP="00FE7953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eastAsia="en-US"/>
        </w:rPr>
        <w:t xml:space="preserve"> </w:t>
      </w:r>
    </w:p>
    <w:p w14:paraId="69782643" w14:textId="059292EA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de personnes ont reçu le prix Nobel de la paix ? (119 enregistrements)</w:t>
      </w:r>
    </w:p>
    <w:p w14:paraId="631AC8B6" w14:textId="3CE86199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5776A921" w14:textId="596ECD01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de personnes ont reçu le prix Nobel de littérature ? (105 enregistrements)</w:t>
      </w:r>
    </w:p>
    <w:p w14:paraId="0ABB7682" w14:textId="052DD223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2D4B600C" w14:textId="5E69290C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de personnes ont reçu le prix Nobel de mathématiques ? (0 enregistrements)</w:t>
      </w:r>
    </w:p>
    <w:p w14:paraId="0358A607" w14:textId="2F0FE3E3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44B5F6C8" w14:textId="04FDBAD0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de personnes ont reçu un prix Nobel en 1901 ? (6 enregistrements)</w:t>
      </w:r>
    </w:p>
    <w:p w14:paraId="14F46E58" w14:textId="77914C21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4655722B" w14:textId="2B76AAD0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lastRenderedPageBreak/>
        <w:t>Combien de personnes ont reçu un prix Nobel de chimie en 1939 ? (2 enregistrements)</w:t>
      </w:r>
    </w:p>
    <w:p w14:paraId="0283A503" w14:textId="49418402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1BDB875C" w14:textId="0A2EFFE6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En quelle année a été décerné le premier prix Nobel d’économie ? (Réponse : 1969)</w:t>
      </w:r>
    </w:p>
    <w:p w14:paraId="481BE170" w14:textId="419D1C68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37901EA4" w14:textId="589B29EA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de prix Nobel a reçu Marie Curie ? (Réponse : 2)</w:t>
      </w:r>
    </w:p>
    <w:p w14:paraId="53A3E4D3" w14:textId="15279B59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5438E25B" w14:textId="79213731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Quels sont les prix lauréats, leur discipline et l’année de distinction de tous les prix Nobel</w:t>
      </w: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br/>
        <w:t xml:space="preserve">contenant </w:t>
      </w:r>
      <w:proofErr w:type="spellStart"/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cohen</w:t>
      </w:r>
      <w:proofErr w:type="spellEnd"/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 xml:space="preserve"> dans leur nom (on ne fera pas de distinction de casse) ? (2 enregistrements)</w:t>
      </w:r>
    </w:p>
    <w:p w14:paraId="0A4F4EBC" w14:textId="5059450B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2D9FC737" w14:textId="1484D947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y’a-t-il eu de lauréats en Physique et en Chimie ? (335 enregistrements)</w:t>
      </w:r>
    </w:p>
    <w:p w14:paraId="766CF7DF" w14:textId="0E507F0F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0864AFC5" w14:textId="4206DC90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Combien y’a-t-il eu de lauréats de Médecine et de littérature en 2000 ? (4 enregistrements)</w:t>
      </w:r>
    </w:p>
    <w:p w14:paraId="1C485D60" w14:textId="11870D89" w:rsidR="00FE7953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6AD4EBC8" w14:textId="212B2A30" w:rsidR="00AA64A5" w:rsidRDefault="00AA64A5" w:rsidP="00ED6232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ED6232">
        <w:rPr>
          <w:rFonts w:ascii="Arial" w:eastAsia="Calisto MT" w:hAnsi="Arial" w:cs="Arial"/>
          <w:color w:val="000000"/>
          <w:sz w:val="22"/>
          <w:szCs w:val="22"/>
          <w:lang w:eastAsia="en-US"/>
        </w:rPr>
        <w:t>Nombre de lauréats différents parmi les prix Nobels de la paix ? (116 enregistrements)</w:t>
      </w:r>
    </w:p>
    <w:p w14:paraId="0D91A2B9" w14:textId="0EF1AD8C" w:rsidR="00ED6232" w:rsidRPr="00D2707A" w:rsidRDefault="0011279A" w:rsidP="00D2707A">
      <w:pPr>
        <w:spacing w:after="0"/>
        <w:ind w:left="1287" w:firstLine="0"/>
        <w:rPr>
          <w:rFonts w:ascii="Source Sans Pro Light" w:eastAsia="Times New Roman" w:hAnsi="Source Sans Pro Light" w:cs="Arial"/>
          <w:szCs w:val="22"/>
          <w:u w:val="single"/>
          <w:lang w:val="en-US" w:eastAsia="fr-FR"/>
        </w:rPr>
      </w:pPr>
      <w:r>
        <w:rPr>
          <w:rFonts w:ascii="Source Sans Pro Light" w:hAnsi="Source Sans Pro Light"/>
          <w:color w:val="008000"/>
          <w:szCs w:val="22"/>
          <w:lang w:val="en-US"/>
        </w:rPr>
        <w:t xml:space="preserve"> </w:t>
      </w:r>
    </w:p>
    <w:p w14:paraId="2070C002" w14:textId="2394B130" w:rsidR="00ED6232" w:rsidRPr="00AA64A5" w:rsidRDefault="00ED6232" w:rsidP="00D2707A">
      <w:pPr>
        <w:pStyle w:val="NormalWeb"/>
        <w:numPr>
          <w:ilvl w:val="0"/>
          <w:numId w:val="8"/>
        </w:numPr>
        <w:spacing w:before="360" w:beforeAutospacing="0" w:after="0" w:afterAutospacing="0"/>
        <w:ind w:left="567" w:hanging="425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Requêtes d’insertion dans la base de données</w:t>
      </w:r>
      <w:r w:rsidRPr="00AA64A5">
        <w:rPr>
          <w:rFonts w:ascii="Arial" w:hAnsi="Arial" w:cs="Arial"/>
          <w:sz w:val="22"/>
          <w:szCs w:val="22"/>
          <w:u w:val="single"/>
        </w:rPr>
        <w:t xml:space="preserve"> :</w:t>
      </w:r>
    </w:p>
    <w:p w14:paraId="2082C9B8" w14:textId="2C873F39" w:rsidR="00ED6232" w:rsidRDefault="0000242B" w:rsidP="00ED6232">
      <w:pPr>
        <w:pStyle w:val="NormalWeb"/>
        <w:spacing w:before="0" w:beforeAutospacing="0" w:after="0" w:afterAutospacing="0"/>
        <w:ind w:left="567" w:right="-14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D6232">
        <w:rPr>
          <w:rFonts w:ascii="Arial" w:hAnsi="Arial" w:cs="Arial"/>
          <w:sz w:val="22"/>
          <w:szCs w:val="22"/>
        </w:rPr>
        <w:t>ndiquer la commande SQL permettant de répondre :</w:t>
      </w:r>
    </w:p>
    <w:p w14:paraId="5B913C28" w14:textId="5E368F5B" w:rsidR="0000242B" w:rsidRDefault="0000242B" w:rsidP="0000242B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t>En 2019, Esther Duflo a reçu le prix Nobel d’économie. Écrivez la requête permettant</w:t>
      </w:r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br/>
        <w:t>d’insérer cet enregistrement.</w:t>
      </w:r>
    </w:p>
    <w:p w14:paraId="6E267BE2" w14:textId="306D4DE2" w:rsidR="00D2707A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eastAsia="en-US"/>
        </w:rPr>
        <w:t xml:space="preserve"> </w:t>
      </w:r>
    </w:p>
    <w:p w14:paraId="78B91AE5" w14:textId="556B8789" w:rsidR="0000242B" w:rsidRDefault="0000242B" w:rsidP="0000242B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t>Quelle requête permet de modifier l’enregistrement précédent pour accoler le nom d’époux</w:t>
      </w:r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br/>
        <w:t>(</w:t>
      </w:r>
      <w:proofErr w:type="spellStart"/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t>Banerjee</w:t>
      </w:r>
      <w:proofErr w:type="spellEnd"/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t>) après celui de Duflo ?</w:t>
      </w:r>
    </w:p>
    <w:p w14:paraId="193B651E" w14:textId="12A23A62" w:rsidR="00D2707A" w:rsidRPr="00125663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eastAsia="en-US"/>
        </w:rPr>
      </w:pPr>
      <w:r w:rsidRPr="00125663">
        <w:rPr>
          <w:rFonts w:ascii="Source Sans Pro Light" w:eastAsia="Calisto MT" w:hAnsi="Source Sans Pro Light"/>
          <w:color w:val="008000"/>
          <w:sz w:val="22"/>
          <w:szCs w:val="22"/>
          <w:lang w:eastAsia="en-US"/>
        </w:rPr>
        <w:t xml:space="preserve"> </w:t>
      </w:r>
    </w:p>
    <w:p w14:paraId="38C6EAA5" w14:textId="058EA24C" w:rsidR="0000242B" w:rsidRDefault="0000242B" w:rsidP="0000242B">
      <w:pPr>
        <w:pStyle w:val="NormalWeb"/>
        <w:numPr>
          <w:ilvl w:val="0"/>
          <w:numId w:val="12"/>
        </w:numPr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t>De nombreuses pétitions circulent pour retirer le prix Nobel à Aung San Suu Kyi. Quelle</w:t>
      </w:r>
      <w:r w:rsidRPr="0000242B">
        <w:rPr>
          <w:rFonts w:ascii="Arial" w:eastAsia="Calisto MT" w:hAnsi="Arial" w:cs="Arial"/>
          <w:color w:val="000000"/>
          <w:sz w:val="22"/>
          <w:szCs w:val="22"/>
          <w:lang w:eastAsia="en-US"/>
        </w:rPr>
        <w:br/>
        <w:t>requête permettrait cela ?</w:t>
      </w:r>
    </w:p>
    <w:p w14:paraId="4BF4E65F" w14:textId="340B2DBA" w:rsidR="00D2707A" w:rsidRPr="00D2707A" w:rsidRDefault="0011279A" w:rsidP="00D2707A">
      <w:pPr>
        <w:pStyle w:val="NormalWeb"/>
        <w:spacing w:before="0" w:beforeAutospacing="0" w:after="0" w:afterAutospacing="0"/>
        <w:ind w:left="1287" w:right="-7"/>
        <w:rPr>
          <w:rFonts w:ascii="Source Sans Pro Light" w:eastAsia="Calisto MT" w:hAnsi="Source Sans Pro Light" w:cs="Arial"/>
          <w:color w:val="000000"/>
          <w:sz w:val="22"/>
          <w:szCs w:val="22"/>
          <w:lang w:val="en-US" w:eastAsia="en-US"/>
        </w:rPr>
      </w:pPr>
      <w:r>
        <w:rPr>
          <w:rFonts w:ascii="Source Sans Pro Light" w:eastAsia="Calisto MT" w:hAnsi="Source Sans Pro Light"/>
          <w:color w:val="008000"/>
          <w:sz w:val="22"/>
          <w:szCs w:val="22"/>
          <w:lang w:val="en-US" w:eastAsia="en-US"/>
        </w:rPr>
        <w:t xml:space="preserve"> </w:t>
      </w:r>
    </w:p>
    <w:p w14:paraId="31C98B7C" w14:textId="391A9A90" w:rsidR="00A34199" w:rsidRPr="00A34199" w:rsidRDefault="00A34199" w:rsidP="00363E84">
      <w:pPr>
        <w:pStyle w:val="Paragraphedeliste"/>
        <w:keepNext/>
        <w:numPr>
          <w:ilvl w:val="0"/>
          <w:numId w:val="5"/>
        </w:numPr>
        <w:spacing w:before="600" w:after="119"/>
        <w:ind w:left="1560" w:hanging="1560"/>
        <w:contextualSpacing w:val="0"/>
        <w:rPr>
          <w:rFonts w:eastAsia="Times New Roman" w:cs="Arial"/>
          <w:b/>
          <w:bCs/>
          <w:sz w:val="32"/>
          <w:szCs w:val="32"/>
          <w:lang w:eastAsia="fr-FR"/>
        </w:rPr>
      </w:pPr>
      <w:r w:rsidRPr="00AA64A5">
        <w:rPr>
          <w:rFonts w:eastAsia="Times New Roman" w:cs="Arial"/>
          <w:b/>
          <w:bCs/>
          <w:sz w:val="24"/>
          <w:lang w:eastAsia="fr-FR"/>
        </w:rPr>
        <w:t xml:space="preserve">Base de données </w:t>
      </w:r>
      <w:r>
        <w:rPr>
          <w:rFonts w:eastAsia="Times New Roman" w:cs="Arial"/>
          <w:b/>
          <w:bCs/>
          <w:sz w:val="24"/>
          <w:lang w:eastAsia="fr-FR"/>
        </w:rPr>
        <w:t>Cinéma</w:t>
      </w:r>
    </w:p>
    <w:p w14:paraId="1699C481" w14:textId="25C8D824" w:rsidR="00785212" w:rsidRPr="00C90E7F" w:rsidRDefault="00785212" w:rsidP="00363E84">
      <w:pPr>
        <w:pStyle w:val="NormalWeb"/>
        <w:numPr>
          <w:ilvl w:val="0"/>
          <w:numId w:val="13"/>
        </w:numPr>
        <w:spacing w:before="120" w:beforeAutospacing="0" w:after="0" w:afterAutospacing="0"/>
        <w:ind w:left="284" w:hanging="284"/>
        <w:rPr>
          <w:rFonts w:ascii="Arial" w:hAnsi="Arial" w:cs="Arial"/>
          <w:sz w:val="22"/>
          <w:szCs w:val="22"/>
        </w:rPr>
      </w:pPr>
      <w:r w:rsidRPr="00C90E7F">
        <w:rPr>
          <w:rFonts w:ascii="Arial" w:hAnsi="Arial" w:cs="Arial"/>
          <w:sz w:val="22"/>
          <w:szCs w:val="22"/>
        </w:rPr>
        <w:t xml:space="preserve">Ouvrez la base de données </w:t>
      </w:r>
      <w:proofErr w:type="spellStart"/>
      <w:r w:rsidR="00363E84" w:rsidRPr="00363E84">
        <w:rPr>
          <w:rFonts w:ascii="Arial" w:hAnsi="Arial" w:cs="Arial"/>
          <w:sz w:val="22"/>
          <w:szCs w:val="22"/>
        </w:rPr>
        <w:t>bdfilms</w:t>
      </w:r>
      <w:r w:rsidRPr="00C90E7F">
        <w:rPr>
          <w:rFonts w:ascii="Arial" w:hAnsi="Arial" w:cs="Arial"/>
          <w:sz w:val="22"/>
          <w:szCs w:val="22"/>
        </w:rPr>
        <w:t>.</w:t>
      </w:r>
      <w:r w:rsidR="00363E84">
        <w:rPr>
          <w:rFonts w:ascii="Arial" w:hAnsi="Arial" w:cs="Arial"/>
          <w:sz w:val="22"/>
          <w:szCs w:val="22"/>
        </w:rPr>
        <w:t>db</w:t>
      </w:r>
      <w:proofErr w:type="spellEnd"/>
      <w:r w:rsidRPr="00C90E7F">
        <w:rPr>
          <w:rFonts w:ascii="Arial" w:hAnsi="Arial" w:cs="Arial"/>
          <w:sz w:val="22"/>
          <w:szCs w:val="22"/>
        </w:rPr>
        <w:t xml:space="preserve"> à l’aide du logiciel DB Browser for SQLite et répondez aux questions suivantes :</w:t>
      </w:r>
    </w:p>
    <w:p w14:paraId="0A84F150" w14:textId="2BE60F1D" w:rsidR="00363E84" w:rsidRDefault="00363E84" w:rsidP="00363E84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Combien de relations possède la base de données ?</w:t>
      </w:r>
    </w:p>
    <w:p w14:paraId="292A4482" w14:textId="7E4D531F" w:rsidR="00363E84" w:rsidRDefault="00363E84" w:rsidP="00363E84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Combien d’attributs possède la relation </w:t>
      </w:r>
      <w:r w:rsidRPr="00363E84">
        <w:rPr>
          <w:rFonts w:ascii="Arial" w:hAnsi="Arial" w:cs="Arial"/>
          <w:i/>
          <w:iCs/>
          <w:sz w:val="22"/>
          <w:szCs w:val="22"/>
        </w:rPr>
        <w:t>films</w:t>
      </w:r>
      <w:r>
        <w:rPr>
          <w:rFonts w:ascii="Arial" w:hAnsi="Arial" w:cs="Arial"/>
          <w:sz w:val="22"/>
          <w:szCs w:val="22"/>
        </w:rPr>
        <w:t> ?</w:t>
      </w:r>
    </w:p>
    <w:p w14:paraId="0DEC6A8E" w14:textId="53F5DCAF" w:rsidR="006B0D3E" w:rsidRPr="00F910D6" w:rsidRDefault="00363E84" w:rsidP="00F910D6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Combien d’entrées possède les relations </w:t>
      </w:r>
      <w:r w:rsidRPr="00363E84">
        <w:rPr>
          <w:rFonts w:ascii="Arial" w:hAnsi="Arial" w:cs="Arial"/>
          <w:i/>
          <w:iCs/>
          <w:sz w:val="22"/>
          <w:szCs w:val="22"/>
        </w:rPr>
        <w:t>films</w:t>
      </w:r>
      <w:r>
        <w:rPr>
          <w:rFonts w:ascii="Arial" w:hAnsi="Arial" w:cs="Arial"/>
          <w:sz w:val="22"/>
          <w:szCs w:val="22"/>
        </w:rPr>
        <w:t xml:space="preserve"> et </w:t>
      </w:r>
      <w:proofErr w:type="spellStart"/>
      <w:r w:rsidRPr="00363E84">
        <w:rPr>
          <w:rFonts w:ascii="Arial" w:hAnsi="Arial" w:cs="Arial"/>
          <w:i/>
          <w:iCs/>
          <w:sz w:val="22"/>
          <w:szCs w:val="22"/>
        </w:rPr>
        <w:t>realisateurs</w:t>
      </w:r>
      <w:proofErr w:type="spellEnd"/>
      <w:r>
        <w:rPr>
          <w:rFonts w:ascii="Arial" w:hAnsi="Arial" w:cs="Arial"/>
          <w:sz w:val="22"/>
          <w:szCs w:val="22"/>
        </w:rPr>
        <w:t> ?</w:t>
      </w:r>
    </w:p>
    <w:p w14:paraId="2A97B45D" w14:textId="5715FA16" w:rsidR="00363E84" w:rsidRDefault="00363E84" w:rsidP="00363E84">
      <w:pPr>
        <w:pStyle w:val="NormalWeb"/>
        <w:numPr>
          <w:ilvl w:val="0"/>
          <w:numId w:val="13"/>
        </w:numPr>
        <w:spacing w:before="120" w:beforeAutospacing="0" w:after="0" w:afterAutospacing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Effectuer des requêtes afin de répondre aux questions suivantes</w:t>
      </w:r>
      <w:r w:rsidRPr="00C90E7F">
        <w:rPr>
          <w:rFonts w:ascii="Arial" w:hAnsi="Arial" w:cs="Arial"/>
          <w:sz w:val="22"/>
          <w:szCs w:val="22"/>
        </w:rPr>
        <w:t> :</w:t>
      </w:r>
    </w:p>
    <w:p w14:paraId="71E99A97" w14:textId="0127F3DD" w:rsidR="00363E84" w:rsidRDefault="0008799F" w:rsidP="00363E84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02E6B7" wp14:editId="19A3FCCC">
            <wp:simplePos x="0" y="0"/>
            <wp:positionH relativeFrom="column">
              <wp:posOffset>5400067</wp:posOffset>
            </wp:positionH>
            <wp:positionV relativeFrom="paragraph">
              <wp:posOffset>51576</wp:posOffset>
            </wp:positionV>
            <wp:extent cx="668737" cy="388802"/>
            <wp:effectExtent l="38100" t="38100" r="93345" b="8763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7" cy="393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E84">
        <w:rPr>
          <w:rFonts w:ascii="Arial" w:hAnsi="Arial" w:cs="Arial"/>
          <w:sz w:val="22"/>
          <w:szCs w:val="22"/>
        </w:rPr>
        <w:t>Combien de films sont sortis entre 1990 et 1995 ?</w:t>
      </w:r>
    </w:p>
    <w:p w14:paraId="22B01FB3" w14:textId="3CA26A09" w:rsidR="0008799F" w:rsidRPr="00125663" w:rsidRDefault="0008799F" w:rsidP="0011279A">
      <w:pPr>
        <w:pStyle w:val="NormalWeb"/>
        <w:spacing w:before="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7F961B4E" w14:textId="77777777" w:rsidR="0011279A" w:rsidRPr="00125663" w:rsidRDefault="0011279A" w:rsidP="0008799F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1C2A4053" w14:textId="6586E6E7" w:rsidR="00363E84" w:rsidRDefault="003256EE" w:rsidP="00363E84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D11EF20" wp14:editId="7B291C49">
            <wp:simplePos x="0" y="0"/>
            <wp:positionH relativeFrom="column">
              <wp:posOffset>4502837</wp:posOffset>
            </wp:positionH>
            <wp:positionV relativeFrom="paragraph">
              <wp:posOffset>195802</wp:posOffset>
            </wp:positionV>
            <wp:extent cx="892056" cy="390735"/>
            <wp:effectExtent l="38100" t="38100" r="99060" b="857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77" cy="3915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9ED">
        <w:rPr>
          <w:rFonts w:ascii="Arial" w:hAnsi="Arial" w:cs="Arial"/>
          <w:sz w:val="22"/>
          <w:szCs w:val="22"/>
        </w:rPr>
        <w:t xml:space="preserve">Quel est/sont les films ayant la </w:t>
      </w:r>
      <w:r w:rsidR="00D9024F">
        <w:rPr>
          <w:rFonts w:ascii="Arial" w:hAnsi="Arial" w:cs="Arial"/>
          <w:sz w:val="22"/>
          <w:szCs w:val="22"/>
        </w:rPr>
        <w:t>plus longue</w:t>
      </w:r>
      <w:r w:rsidR="00B109ED">
        <w:rPr>
          <w:rFonts w:ascii="Arial" w:hAnsi="Arial" w:cs="Arial"/>
          <w:sz w:val="22"/>
          <w:szCs w:val="22"/>
        </w:rPr>
        <w:t xml:space="preserve"> durée ?</w:t>
      </w:r>
    </w:p>
    <w:p w14:paraId="3A3D8176" w14:textId="649C5D9D" w:rsidR="0011279A" w:rsidRPr="00125663" w:rsidRDefault="0011279A" w:rsidP="003256EE">
      <w:pPr>
        <w:pStyle w:val="NormalWeb"/>
        <w:spacing w:before="0" w:beforeAutospacing="0" w:after="0" w:afterAutospacing="0"/>
        <w:ind w:left="1287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10D5CCC" w14:textId="77777777" w:rsidR="0011279A" w:rsidRPr="00125663" w:rsidRDefault="0011279A" w:rsidP="003256EE">
      <w:pPr>
        <w:pStyle w:val="NormalWeb"/>
        <w:spacing w:before="0" w:beforeAutospacing="0" w:after="0" w:afterAutospacing="0"/>
        <w:ind w:left="1287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E344E9D" w14:textId="77777777" w:rsidR="0011279A" w:rsidRPr="00125663" w:rsidRDefault="0011279A" w:rsidP="003256EE">
      <w:pPr>
        <w:pStyle w:val="NormalWeb"/>
        <w:spacing w:before="0" w:beforeAutospacing="0" w:after="0" w:afterAutospacing="0"/>
        <w:ind w:left="1287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BC5820B" w14:textId="68ADCA3C" w:rsidR="003256EE" w:rsidRPr="003256EE" w:rsidRDefault="003256EE" w:rsidP="003256EE">
      <w:pPr>
        <w:pStyle w:val="NormalWeb"/>
        <w:spacing w:before="0" w:beforeAutospacing="0" w:after="0" w:afterAutospacing="0"/>
        <w:ind w:left="1287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3256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CB34D" wp14:editId="4132C03D">
            <wp:extent cx="4560605" cy="395013"/>
            <wp:effectExtent l="38100" t="38100" r="87630" b="10033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728" cy="4271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BAFF2" w14:textId="7FD16C0F" w:rsidR="00B109ED" w:rsidRDefault="001E4B91" w:rsidP="00363E84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218E86F" wp14:editId="48A4BDF9">
            <wp:simplePos x="0" y="0"/>
            <wp:positionH relativeFrom="column">
              <wp:posOffset>4406589</wp:posOffset>
            </wp:positionH>
            <wp:positionV relativeFrom="paragraph">
              <wp:posOffset>114620</wp:posOffset>
            </wp:positionV>
            <wp:extent cx="621409" cy="371417"/>
            <wp:effectExtent l="38100" t="38100" r="102870" b="8636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09" cy="37141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D3E">
        <w:rPr>
          <w:rFonts w:ascii="Arial" w:hAnsi="Arial" w:cs="Arial"/>
          <w:sz w:val="22"/>
          <w:szCs w:val="22"/>
        </w:rPr>
        <w:t>Combien de films contenant le</w:t>
      </w:r>
      <w:r w:rsidR="00C1626A">
        <w:rPr>
          <w:rFonts w:ascii="Arial" w:hAnsi="Arial" w:cs="Arial"/>
          <w:sz w:val="22"/>
          <w:szCs w:val="22"/>
        </w:rPr>
        <w:t>s 3 lettres</w:t>
      </w:r>
      <w:r w:rsidR="006B0D3E">
        <w:rPr>
          <w:rFonts w:ascii="Arial" w:hAnsi="Arial" w:cs="Arial"/>
          <w:sz w:val="22"/>
          <w:szCs w:val="22"/>
        </w:rPr>
        <w:t xml:space="preserve"> </w:t>
      </w:r>
      <w:r w:rsidR="00C1626A">
        <w:rPr>
          <w:rFonts w:ascii="Arial" w:hAnsi="Arial" w:cs="Arial"/>
          <w:sz w:val="22"/>
          <w:szCs w:val="22"/>
        </w:rPr>
        <w:t>"</w:t>
      </w:r>
      <w:proofErr w:type="spellStart"/>
      <w:r w:rsidR="006B0D3E">
        <w:rPr>
          <w:rFonts w:ascii="Arial" w:hAnsi="Arial" w:cs="Arial"/>
          <w:sz w:val="22"/>
          <w:szCs w:val="22"/>
        </w:rPr>
        <w:t>war</w:t>
      </w:r>
      <w:proofErr w:type="spellEnd"/>
      <w:r w:rsidR="00C1626A">
        <w:rPr>
          <w:rFonts w:ascii="Arial" w:hAnsi="Arial" w:cs="Arial"/>
          <w:sz w:val="22"/>
          <w:szCs w:val="22"/>
        </w:rPr>
        <w:t>"</w:t>
      </w:r>
      <w:r w:rsidR="006B0D3E">
        <w:rPr>
          <w:rFonts w:ascii="Arial" w:hAnsi="Arial" w:cs="Arial"/>
          <w:sz w:val="22"/>
          <w:szCs w:val="22"/>
        </w:rPr>
        <w:t> ?</w:t>
      </w:r>
      <w:r w:rsidR="003256EE" w:rsidRPr="003256EE">
        <w:rPr>
          <w:noProof/>
        </w:rPr>
        <w:t xml:space="preserve"> </w:t>
      </w:r>
    </w:p>
    <w:p w14:paraId="02D44343" w14:textId="0444D31F" w:rsidR="003256EE" w:rsidRPr="00125663" w:rsidRDefault="003256EE" w:rsidP="00C1626A">
      <w:pPr>
        <w:pStyle w:val="NormalWeb"/>
        <w:spacing w:before="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068054E0" w14:textId="77777777" w:rsidR="0011279A" w:rsidRPr="00125663" w:rsidRDefault="0011279A" w:rsidP="00C1626A">
      <w:pPr>
        <w:pStyle w:val="NormalWeb"/>
        <w:spacing w:before="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0DA63053" w14:textId="3AC970A1" w:rsidR="006B0D3E" w:rsidRDefault="001E4B91" w:rsidP="006B0D3E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C62B249" wp14:editId="2219351D">
            <wp:simplePos x="0" y="0"/>
            <wp:positionH relativeFrom="column">
              <wp:posOffset>4480243</wp:posOffset>
            </wp:positionH>
            <wp:positionV relativeFrom="paragraph">
              <wp:posOffset>56198</wp:posOffset>
            </wp:positionV>
            <wp:extent cx="668655" cy="420370"/>
            <wp:effectExtent l="38100" t="38100" r="93345" b="9398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4203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B0D3E">
        <w:rPr>
          <w:rFonts w:ascii="Arial" w:hAnsi="Arial" w:cs="Arial"/>
          <w:sz w:val="22"/>
          <w:szCs w:val="22"/>
        </w:rPr>
        <w:t xml:space="preserve">Combien de films contenant le mot love ou </w:t>
      </w:r>
      <w:proofErr w:type="spellStart"/>
      <w:r w:rsidR="006B0D3E">
        <w:rPr>
          <w:rFonts w:ascii="Arial" w:hAnsi="Arial" w:cs="Arial"/>
          <w:sz w:val="22"/>
          <w:szCs w:val="22"/>
        </w:rPr>
        <w:t>peace</w:t>
      </w:r>
      <w:proofErr w:type="spellEnd"/>
      <w:r w:rsidR="006B0D3E">
        <w:rPr>
          <w:rFonts w:ascii="Arial" w:hAnsi="Arial" w:cs="Arial"/>
          <w:sz w:val="22"/>
          <w:szCs w:val="22"/>
        </w:rPr>
        <w:t xml:space="preserve"> ?</w:t>
      </w:r>
    </w:p>
    <w:p w14:paraId="72238587" w14:textId="677340EC" w:rsidR="001E4B91" w:rsidRPr="00125663" w:rsidRDefault="0011279A" w:rsidP="001E4B91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  <w:r w:rsidRPr="00125663">
        <w:rPr>
          <w:noProof/>
        </w:rPr>
        <w:t xml:space="preserve"> </w:t>
      </w:r>
      <w:r w:rsidR="001E4B91" w:rsidRPr="00125663">
        <w:rPr>
          <w:noProof/>
        </w:rPr>
        <w:t xml:space="preserve"> </w:t>
      </w:r>
    </w:p>
    <w:p w14:paraId="66321687" w14:textId="4B8E78D9" w:rsidR="001E4B91" w:rsidRDefault="001E4B91">
      <w:pPr>
        <w:spacing w:after="0"/>
        <w:ind w:firstLine="0"/>
        <w:rPr>
          <w:rFonts w:eastAsia="Times New Roman" w:cs="Arial"/>
          <w:szCs w:val="22"/>
          <w:lang w:eastAsia="fr-FR"/>
        </w:rPr>
      </w:pPr>
    </w:p>
    <w:p w14:paraId="20FC4252" w14:textId="20A7974F" w:rsidR="006B0D3E" w:rsidRDefault="001E4B91" w:rsidP="006B0D3E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887575" wp14:editId="0500180B">
            <wp:simplePos x="0" y="0"/>
            <wp:positionH relativeFrom="column">
              <wp:posOffset>4495165</wp:posOffset>
            </wp:positionH>
            <wp:positionV relativeFrom="paragraph">
              <wp:posOffset>65087</wp:posOffset>
            </wp:positionV>
            <wp:extent cx="1010935" cy="421223"/>
            <wp:effectExtent l="38100" t="38100" r="93980" b="9334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35" cy="4212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D6">
        <w:rPr>
          <w:rFonts w:ascii="Arial" w:hAnsi="Arial" w:cs="Arial"/>
          <w:sz w:val="22"/>
          <w:szCs w:val="22"/>
        </w:rPr>
        <w:t>Quel est le revenu des films sortis en 2000 ?</w:t>
      </w:r>
      <w:r w:rsidRPr="001E4B91">
        <w:rPr>
          <w:noProof/>
        </w:rPr>
        <w:t xml:space="preserve"> </w:t>
      </w:r>
    </w:p>
    <w:p w14:paraId="0487CE11" w14:textId="03E4D1BA" w:rsidR="001E4B91" w:rsidRDefault="001E4B91" w:rsidP="00125663">
      <w:pPr>
        <w:pStyle w:val="NormalWeb"/>
        <w:spacing w:before="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6F329E03" w14:textId="77777777" w:rsidR="00125663" w:rsidRPr="00125663" w:rsidRDefault="00125663" w:rsidP="001E4B91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78F5CF68" w14:textId="784DAB4C" w:rsidR="00F910D6" w:rsidRDefault="00DB3F1F" w:rsidP="006B0D3E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CC7A7D" wp14:editId="5276F7DA">
            <wp:simplePos x="0" y="0"/>
            <wp:positionH relativeFrom="column">
              <wp:posOffset>4518025</wp:posOffset>
            </wp:positionH>
            <wp:positionV relativeFrom="paragraph">
              <wp:posOffset>108268</wp:posOffset>
            </wp:positionV>
            <wp:extent cx="685567" cy="416237"/>
            <wp:effectExtent l="38100" t="38100" r="95885" b="9842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67" cy="4162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D6">
        <w:rPr>
          <w:rFonts w:ascii="Arial" w:hAnsi="Arial" w:cs="Arial"/>
          <w:sz w:val="22"/>
          <w:szCs w:val="22"/>
        </w:rPr>
        <w:t>Combien de films réalisés par Steven Spielberg ?</w:t>
      </w:r>
    </w:p>
    <w:p w14:paraId="0B195C31" w14:textId="1D3F3048" w:rsidR="00DB3F1F" w:rsidRPr="000F09A7" w:rsidRDefault="00DB3F1F" w:rsidP="00125663">
      <w:pPr>
        <w:pStyle w:val="NormalWeb"/>
        <w:spacing w:before="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21A049E2" w14:textId="77777777" w:rsidR="00125663" w:rsidRPr="000F09A7" w:rsidRDefault="00125663" w:rsidP="00DB3F1F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4E70DAD1" w14:textId="32F430EE" w:rsidR="00F910D6" w:rsidRDefault="00F910D6" w:rsidP="00F910D6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Critiquer la structure de la base de données, et plus particulièrement la relation </w:t>
      </w:r>
      <w:proofErr w:type="spellStart"/>
      <w:r w:rsidRPr="00F910D6">
        <w:rPr>
          <w:rFonts w:ascii="Arial" w:hAnsi="Arial" w:cs="Arial"/>
          <w:i/>
          <w:iCs/>
          <w:sz w:val="22"/>
          <w:szCs w:val="22"/>
        </w:rPr>
        <w:t>realisateurs</w:t>
      </w:r>
      <w:proofErr w:type="spellEnd"/>
      <w:r w:rsidR="00125663">
        <w:rPr>
          <w:rFonts w:ascii="Arial" w:hAnsi="Arial" w:cs="Arial"/>
          <w:sz w:val="22"/>
          <w:szCs w:val="22"/>
        </w:rPr>
        <w:t> :</w:t>
      </w:r>
    </w:p>
    <w:p w14:paraId="4AD62A9F" w14:textId="7A57983F" w:rsidR="00F910D6" w:rsidRDefault="00125663" w:rsidP="00F910D6">
      <w:pPr>
        <w:pStyle w:val="NormalWeb"/>
        <w:spacing w:before="0" w:beforeAutospacing="0" w:after="0" w:afterAutospacing="0"/>
        <w:ind w:left="1287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0D78A69F" w14:textId="77777777" w:rsidR="00125663" w:rsidRPr="00F910D6" w:rsidRDefault="00125663" w:rsidP="00F910D6">
      <w:pPr>
        <w:pStyle w:val="NormalWeb"/>
        <w:spacing w:before="0" w:beforeAutospacing="0" w:after="0" w:afterAutospacing="0"/>
        <w:ind w:left="1287"/>
        <w:rPr>
          <w:rFonts w:ascii="Arial" w:hAnsi="Arial" w:cs="Arial"/>
          <w:color w:val="C00000"/>
          <w:sz w:val="22"/>
          <w:szCs w:val="22"/>
        </w:rPr>
      </w:pPr>
    </w:p>
    <w:p w14:paraId="7C89D4DB" w14:textId="522F3202" w:rsidR="00F910D6" w:rsidRDefault="00F910D6" w:rsidP="00F910D6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Proposer une solution</w:t>
      </w:r>
      <w:r w:rsidR="00125663">
        <w:rPr>
          <w:rFonts w:ascii="Arial" w:hAnsi="Arial" w:cs="Arial"/>
          <w:sz w:val="22"/>
          <w:szCs w:val="22"/>
        </w:rPr>
        <w:t> :</w:t>
      </w:r>
    </w:p>
    <w:p w14:paraId="22F54050" w14:textId="3F4DFE24" w:rsidR="00F910D6" w:rsidRDefault="00125663" w:rsidP="00F910D6">
      <w:pPr>
        <w:pStyle w:val="NormalWeb"/>
        <w:spacing w:before="0" w:beforeAutospacing="0" w:after="0" w:afterAutospacing="0"/>
        <w:ind w:left="1287"/>
        <w:rPr>
          <w:rFonts w:ascii="Arial" w:hAnsi="Arial" w:cs="Arial"/>
          <w:color w:val="C00000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2E1B78B5" w14:textId="6EF2721F" w:rsidR="00125663" w:rsidRDefault="00125663" w:rsidP="00F910D6">
      <w:pPr>
        <w:pStyle w:val="NormalWeb"/>
        <w:spacing w:before="0" w:beforeAutospacing="0" w:after="0" w:afterAutospacing="0"/>
        <w:ind w:left="1287"/>
        <w:rPr>
          <w:rFonts w:ascii="Arial" w:hAnsi="Arial" w:cs="Arial"/>
          <w:color w:val="C00000"/>
          <w:sz w:val="22"/>
          <w:szCs w:val="22"/>
        </w:rPr>
      </w:pPr>
    </w:p>
    <w:p w14:paraId="6610FC35" w14:textId="77777777" w:rsidR="00125663" w:rsidRDefault="00125663" w:rsidP="00F910D6">
      <w:pPr>
        <w:pStyle w:val="NormalWeb"/>
        <w:spacing w:before="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7CE9DEB7" w14:textId="4A80E3BE" w:rsidR="00DB3F1F" w:rsidRPr="00DB3F1F" w:rsidRDefault="00125663" w:rsidP="00DB3F1F">
      <w:pPr>
        <w:pStyle w:val="NormalWeb"/>
        <w:spacing w:before="120" w:beforeAutospacing="0" w:after="0" w:afterAutospacing="0"/>
        <w:ind w:left="709"/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9D077AD" wp14:editId="405B699B">
            <wp:simplePos x="0" y="0"/>
            <wp:positionH relativeFrom="column">
              <wp:posOffset>5069205</wp:posOffset>
            </wp:positionH>
            <wp:positionV relativeFrom="paragraph">
              <wp:posOffset>164783</wp:posOffset>
            </wp:positionV>
            <wp:extent cx="1879600" cy="2277770"/>
            <wp:effectExtent l="38100" t="38100" r="101600" b="10350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2777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F1F" w:rsidRPr="00DB3F1F">
        <w:rPr>
          <w:rFonts w:ascii="Arial" w:hAnsi="Arial" w:cs="Arial"/>
          <w:sz w:val="22"/>
          <w:szCs w:val="22"/>
          <w:u w:val="single"/>
        </w:rPr>
        <w:t>JOINTURES :</w:t>
      </w:r>
    </w:p>
    <w:p w14:paraId="77A431FA" w14:textId="246B7C00" w:rsidR="00702AF5" w:rsidRDefault="0008799F" w:rsidP="00702AF5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Afficher tous les titres</w:t>
      </w:r>
      <w:r w:rsidR="00DB3F1F">
        <w:rPr>
          <w:rFonts w:ascii="Arial" w:hAnsi="Arial" w:cs="Arial"/>
          <w:sz w:val="22"/>
          <w:szCs w:val="22"/>
        </w:rPr>
        <w:t xml:space="preserve"> et années de sortie </w:t>
      </w:r>
      <w:r>
        <w:rPr>
          <w:rFonts w:ascii="Arial" w:hAnsi="Arial" w:cs="Arial"/>
          <w:sz w:val="22"/>
          <w:szCs w:val="22"/>
        </w:rPr>
        <w:t>de</w:t>
      </w:r>
      <w:r w:rsidR="00DB3F1F">
        <w:rPr>
          <w:rFonts w:ascii="Arial" w:hAnsi="Arial" w:cs="Arial"/>
          <w:sz w:val="22"/>
          <w:szCs w:val="22"/>
        </w:rPr>
        <w:t>s</w:t>
      </w:r>
      <w:r w:rsidR="00702AF5">
        <w:rPr>
          <w:rFonts w:ascii="Arial" w:hAnsi="Arial" w:cs="Arial"/>
          <w:sz w:val="22"/>
          <w:szCs w:val="22"/>
        </w:rPr>
        <w:t xml:space="preserve"> films de Tim Burton</w:t>
      </w:r>
    </w:p>
    <w:p w14:paraId="08F656FE" w14:textId="1360604E" w:rsidR="002076CA" w:rsidRPr="00125663" w:rsidRDefault="00125663" w:rsidP="00125663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  <w:r w:rsidRPr="00125663">
        <w:rPr>
          <w:noProof/>
        </w:rPr>
        <w:t xml:space="preserve"> </w:t>
      </w:r>
    </w:p>
    <w:p w14:paraId="1998DBB7" w14:textId="77777777" w:rsidR="002076CA" w:rsidRPr="00125663" w:rsidRDefault="002076CA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1D4822AA" w14:textId="735B4648" w:rsidR="00C16D87" w:rsidRPr="00125663" w:rsidRDefault="00C16D87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0FA42FF8" w14:textId="28D101A8" w:rsidR="00125663" w:rsidRPr="00125663" w:rsidRDefault="00125663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75394539" w14:textId="31218894" w:rsidR="00125663" w:rsidRPr="00125663" w:rsidRDefault="00125663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6E816CC1" w14:textId="763623E4" w:rsidR="00125663" w:rsidRPr="00125663" w:rsidRDefault="00125663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160BE4BB" w14:textId="615299FF" w:rsidR="00125663" w:rsidRPr="00125663" w:rsidRDefault="00125663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38EAB117" w14:textId="77777777" w:rsidR="00125663" w:rsidRPr="00125663" w:rsidRDefault="00125663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426CB74B" w14:textId="77777777" w:rsidR="00C16D87" w:rsidRPr="00125663" w:rsidRDefault="00C16D87" w:rsidP="00C16D87">
      <w:pPr>
        <w:pStyle w:val="NormalWeb"/>
        <w:spacing w:before="120" w:beforeAutospacing="0" w:after="0" w:afterAutospacing="0"/>
        <w:ind w:left="1287" w:right="2969"/>
        <w:rPr>
          <w:rFonts w:ascii="Arial" w:hAnsi="Arial" w:cs="Arial"/>
          <w:sz w:val="22"/>
          <w:szCs w:val="22"/>
        </w:rPr>
      </w:pPr>
    </w:p>
    <w:p w14:paraId="58D53E29" w14:textId="349DA827" w:rsidR="00F4646B" w:rsidRDefault="00B80D65" w:rsidP="00B80D65">
      <w:pPr>
        <w:pStyle w:val="NormalWeb"/>
        <w:numPr>
          <w:ilvl w:val="0"/>
          <w:numId w:val="11"/>
        </w:numPr>
        <w:spacing w:before="120" w:beforeAutospacing="0" w:after="0" w:afterAutospacing="0"/>
        <w:ind w:right="296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titres, années de sortie, et genres réalisés par Mic</w:t>
      </w:r>
      <w:r w:rsidR="003D3C10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ael Moore.</w:t>
      </w:r>
    </w:p>
    <w:p w14:paraId="553A4ED7" w14:textId="4EF9FDCE" w:rsidR="003D3C10" w:rsidRPr="002076CA" w:rsidRDefault="00125663" w:rsidP="003D3C10">
      <w:pPr>
        <w:autoSpaceDE w:val="0"/>
        <w:autoSpaceDN w:val="0"/>
        <w:adjustRightInd w:val="0"/>
        <w:spacing w:after="0"/>
        <w:ind w:left="1276" w:firstLine="0"/>
        <w:rPr>
          <w:rFonts w:ascii="Courier New" w:hAnsi="Courier New" w:cs="Courier New"/>
          <w:color w:val="000000"/>
          <w:sz w:val="20"/>
          <w:szCs w:val="20"/>
          <w:highlight w:val="white"/>
          <w:lang w:eastAsia="fr-FR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B496A6A" wp14:editId="5219E513">
            <wp:simplePos x="0" y="0"/>
            <wp:positionH relativeFrom="column">
              <wp:posOffset>4071938</wp:posOffset>
            </wp:positionH>
            <wp:positionV relativeFrom="paragraph">
              <wp:posOffset>119062</wp:posOffset>
            </wp:positionV>
            <wp:extent cx="2815590" cy="1327150"/>
            <wp:effectExtent l="38100" t="38100" r="99060" b="10160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3271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9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fr-FR"/>
        </w:rPr>
        <w:t xml:space="preserve"> </w:t>
      </w:r>
    </w:p>
    <w:p w14:paraId="1E19BF69" w14:textId="2BB80DE6" w:rsidR="00B80D65" w:rsidRPr="000F09A7" w:rsidRDefault="00125663" w:rsidP="003D3C10">
      <w:pPr>
        <w:pStyle w:val="NormalWeb"/>
        <w:spacing w:before="0" w:beforeAutospacing="0" w:after="0" w:afterAutospacing="0"/>
        <w:ind w:left="1276" w:right="2969"/>
        <w:rPr>
          <w:rFonts w:ascii="Arial" w:hAnsi="Arial" w:cs="Arial"/>
          <w:sz w:val="22"/>
          <w:szCs w:val="22"/>
        </w:rPr>
      </w:pPr>
      <w:r w:rsidRPr="000F09A7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C16D87" w:rsidRPr="000F09A7">
        <w:rPr>
          <w:noProof/>
        </w:rPr>
        <w:t xml:space="preserve"> </w:t>
      </w:r>
    </w:p>
    <w:p w14:paraId="2BA02B3F" w14:textId="1EF92479" w:rsidR="00C16D87" w:rsidRPr="000F09A7" w:rsidRDefault="00C16D87" w:rsidP="00C16D87">
      <w:pPr>
        <w:pStyle w:val="NormalWeb"/>
        <w:spacing w:before="120" w:beforeAutospacing="0" w:after="0" w:afterAutospacing="0"/>
        <w:ind w:left="1287" w:right="2544"/>
        <w:rPr>
          <w:rFonts w:ascii="Arial" w:hAnsi="Arial" w:cs="Arial"/>
          <w:sz w:val="22"/>
          <w:szCs w:val="22"/>
        </w:rPr>
      </w:pPr>
    </w:p>
    <w:p w14:paraId="1203E95D" w14:textId="3B1C5872" w:rsidR="00C16D87" w:rsidRPr="000F09A7" w:rsidRDefault="00C16D87" w:rsidP="00C16D87">
      <w:pPr>
        <w:pStyle w:val="NormalWeb"/>
        <w:spacing w:before="120" w:beforeAutospacing="0" w:after="0" w:afterAutospacing="0"/>
        <w:ind w:left="1287" w:right="2544"/>
        <w:rPr>
          <w:rFonts w:ascii="Arial" w:hAnsi="Arial" w:cs="Arial"/>
          <w:sz w:val="22"/>
          <w:szCs w:val="22"/>
        </w:rPr>
      </w:pPr>
    </w:p>
    <w:p w14:paraId="34D5C82A" w14:textId="77777777" w:rsidR="00C16D87" w:rsidRPr="000F09A7" w:rsidRDefault="00C16D87" w:rsidP="00C16D87">
      <w:pPr>
        <w:pStyle w:val="NormalWeb"/>
        <w:spacing w:before="120" w:beforeAutospacing="0" w:after="0" w:afterAutospacing="0"/>
        <w:ind w:left="1287" w:right="2544"/>
        <w:rPr>
          <w:rFonts w:ascii="Arial" w:hAnsi="Arial" w:cs="Arial"/>
          <w:sz w:val="22"/>
          <w:szCs w:val="22"/>
        </w:rPr>
      </w:pPr>
    </w:p>
    <w:p w14:paraId="126E82D4" w14:textId="77777777" w:rsidR="00C16D87" w:rsidRPr="000F09A7" w:rsidRDefault="00C16D87" w:rsidP="00C16D87">
      <w:pPr>
        <w:pStyle w:val="NormalWeb"/>
        <w:spacing w:before="120" w:beforeAutospacing="0" w:after="0" w:afterAutospacing="0"/>
        <w:ind w:left="1287" w:right="2544"/>
        <w:rPr>
          <w:rFonts w:ascii="Arial" w:hAnsi="Arial" w:cs="Arial"/>
          <w:sz w:val="22"/>
          <w:szCs w:val="22"/>
        </w:rPr>
      </w:pPr>
    </w:p>
    <w:p w14:paraId="5AFD40D3" w14:textId="5E2914CD" w:rsidR="00C16D87" w:rsidRDefault="00C16D87">
      <w:pPr>
        <w:spacing w:after="0"/>
        <w:ind w:firstLine="0"/>
        <w:rPr>
          <w:rFonts w:cs="Arial"/>
          <w:szCs w:val="22"/>
        </w:rPr>
      </w:pPr>
    </w:p>
    <w:p w14:paraId="690FE0B9" w14:textId="77777777" w:rsidR="002076CA" w:rsidRDefault="002076CA">
      <w:pPr>
        <w:spacing w:after="0"/>
        <w:ind w:firstLine="0"/>
        <w:rPr>
          <w:rFonts w:eastAsia="Times New Roman" w:cs="Arial"/>
          <w:szCs w:val="22"/>
          <w:lang w:eastAsia="fr-FR"/>
        </w:rPr>
      </w:pPr>
    </w:p>
    <w:p w14:paraId="0584ADC9" w14:textId="536337E3" w:rsidR="00C16D87" w:rsidRDefault="00C16D87" w:rsidP="002C679F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148CCEA" wp14:editId="0C3D1CA1">
            <wp:simplePos x="0" y="0"/>
            <wp:positionH relativeFrom="column">
              <wp:posOffset>6033770</wp:posOffset>
            </wp:positionH>
            <wp:positionV relativeFrom="paragraph">
              <wp:posOffset>220027</wp:posOffset>
            </wp:positionV>
            <wp:extent cx="838200" cy="457200"/>
            <wp:effectExtent l="38100" t="38100" r="95250" b="9525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Quel est le réalisateur du film Platoon ?</w:t>
      </w:r>
    </w:p>
    <w:p w14:paraId="4C40473B" w14:textId="48220D46" w:rsidR="002076CA" w:rsidRDefault="002076CA" w:rsidP="00125663">
      <w:pPr>
        <w:pStyle w:val="NormalWeb"/>
        <w:spacing w:before="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366B2974" w14:textId="5D6410DE" w:rsidR="00125663" w:rsidRDefault="00125663" w:rsidP="00125663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62E7F7B4" w14:textId="7816932C" w:rsidR="00125663" w:rsidRDefault="00125663" w:rsidP="00125663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1518F693" w14:textId="77777777" w:rsidR="00125663" w:rsidRPr="00125663" w:rsidRDefault="00125663" w:rsidP="00125663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23F504E6" w14:textId="0AD298E5" w:rsidR="002076CA" w:rsidRDefault="002076CA" w:rsidP="002076CA">
      <w:pPr>
        <w:pStyle w:val="NormalWeb"/>
        <w:numPr>
          <w:ilvl w:val="0"/>
          <w:numId w:val="11"/>
        </w:numPr>
        <w:spacing w:before="120" w:beforeAutospacing="0" w:after="0" w:afterAutospacing="0"/>
        <w:ind w:right="-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titres, années de sortie, durées, revenus des Thriller réalisés par Steven Spielberg.</w:t>
      </w:r>
    </w:p>
    <w:p w14:paraId="61198C44" w14:textId="79B814FB" w:rsidR="002076CA" w:rsidRPr="000F09A7" w:rsidRDefault="002076CA" w:rsidP="00125663">
      <w:pPr>
        <w:autoSpaceDE w:val="0"/>
        <w:autoSpaceDN w:val="0"/>
        <w:adjustRightInd w:val="0"/>
        <w:spacing w:after="0"/>
        <w:ind w:left="1276" w:firstLine="0"/>
        <w:rPr>
          <w:rFonts w:cs="Arial"/>
          <w:szCs w:val="2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F24691A" wp14:editId="71F2182A">
            <wp:simplePos x="0" y="0"/>
            <wp:positionH relativeFrom="column">
              <wp:posOffset>4378325</wp:posOffset>
            </wp:positionH>
            <wp:positionV relativeFrom="paragraph">
              <wp:posOffset>76517</wp:posOffset>
            </wp:positionV>
            <wp:extent cx="2533015" cy="1176501"/>
            <wp:effectExtent l="38100" t="38100" r="95885" b="10033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7650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FF7F" w14:textId="3F40F885" w:rsidR="002076CA" w:rsidRPr="000F09A7" w:rsidRDefault="002076CA" w:rsidP="002076CA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36D4FCDA" w14:textId="70564C3D" w:rsidR="002076CA" w:rsidRPr="000F09A7" w:rsidRDefault="002076CA" w:rsidP="002076CA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14463431" w14:textId="3E4CD9C0" w:rsidR="002076CA" w:rsidRPr="000F09A7" w:rsidRDefault="002076CA" w:rsidP="002076CA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776A3E1E" w14:textId="048208A4" w:rsidR="002076CA" w:rsidRPr="000F09A7" w:rsidRDefault="002076CA" w:rsidP="002076CA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56FBE47D" w14:textId="6D107ADA" w:rsidR="002C679F" w:rsidRDefault="002C679F" w:rsidP="002C679F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Quels sont les acteurs ayant joué dans </w:t>
      </w:r>
      <w:r w:rsidR="00C16D87">
        <w:rPr>
          <w:rFonts w:ascii="Arial" w:hAnsi="Arial" w:cs="Arial"/>
          <w:sz w:val="22"/>
          <w:szCs w:val="22"/>
        </w:rPr>
        <w:t xml:space="preserve">le film </w:t>
      </w:r>
      <w:proofErr w:type="spellStart"/>
      <w:r w:rsidR="000E29BF" w:rsidRPr="000E29BF">
        <w:rPr>
          <w:rFonts w:ascii="Arial" w:hAnsi="Arial" w:cs="Arial"/>
          <w:sz w:val="22"/>
          <w:szCs w:val="22"/>
        </w:rPr>
        <w:t>Interstellar</w:t>
      </w:r>
      <w:proofErr w:type="spellEnd"/>
      <w:r w:rsidR="002076CA">
        <w:rPr>
          <w:rFonts w:ascii="Arial" w:hAnsi="Arial" w:cs="Arial"/>
          <w:sz w:val="22"/>
          <w:szCs w:val="22"/>
        </w:rPr>
        <w:t xml:space="preserve">, ainsi que le réalisateur </w:t>
      </w:r>
      <w:r>
        <w:rPr>
          <w:rFonts w:ascii="Arial" w:hAnsi="Arial" w:cs="Arial"/>
          <w:sz w:val="22"/>
          <w:szCs w:val="22"/>
        </w:rPr>
        <w:t>?</w:t>
      </w:r>
    </w:p>
    <w:p w14:paraId="3DDDE38F" w14:textId="0B6C0557" w:rsidR="00C16D87" w:rsidRPr="000F09A7" w:rsidRDefault="00C16D87" w:rsidP="008D60D5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4A1583BE" w14:textId="366BDF26" w:rsidR="00125663" w:rsidRPr="000F09A7" w:rsidRDefault="00125663" w:rsidP="008D60D5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635C8773" w14:textId="6FC52E07" w:rsidR="00125663" w:rsidRPr="000F09A7" w:rsidRDefault="00125663" w:rsidP="008D60D5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7A83A7EB" w14:textId="27CDD96F" w:rsidR="00125663" w:rsidRPr="000F09A7" w:rsidRDefault="00125663" w:rsidP="008D60D5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1F1B42EE" w14:textId="77777777" w:rsidR="00125663" w:rsidRPr="000F09A7" w:rsidRDefault="00125663" w:rsidP="008D60D5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6E5FCC4F" w14:textId="4E394E61" w:rsidR="002076CA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B15349B" wp14:editId="47265892">
            <wp:simplePos x="0" y="0"/>
            <wp:positionH relativeFrom="column">
              <wp:posOffset>3145155</wp:posOffset>
            </wp:positionH>
            <wp:positionV relativeFrom="paragraph">
              <wp:posOffset>137160</wp:posOffset>
            </wp:positionV>
            <wp:extent cx="1803151" cy="3079608"/>
            <wp:effectExtent l="38100" t="38100" r="102235" b="10223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51" cy="30796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B7C058D" wp14:editId="706C6D11">
            <wp:simplePos x="0" y="0"/>
            <wp:positionH relativeFrom="column">
              <wp:posOffset>1068705</wp:posOffset>
            </wp:positionH>
            <wp:positionV relativeFrom="paragraph">
              <wp:posOffset>124460</wp:posOffset>
            </wp:positionV>
            <wp:extent cx="1822737" cy="2882900"/>
            <wp:effectExtent l="38100" t="38100" r="101600" b="8890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32" cy="28968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13B88" w14:textId="3F056D27" w:rsidR="002076CA" w:rsidRPr="000F09A7" w:rsidRDefault="002076CA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2FC69EF1" w14:textId="36CE34D2" w:rsidR="002076CA" w:rsidRPr="000F09A7" w:rsidRDefault="002076CA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4073B335" w14:textId="31AECC1A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19D8BEBD" w14:textId="2B1A2277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24A905D9" w14:textId="4343FC71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02D92CB6" w14:textId="6095003C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4F36DE86" w14:textId="2827E196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311D5034" w14:textId="4DD6FFB5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6381F938" w14:textId="73264E5D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79421CD1" w14:textId="19A81BDF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73EEC0B3" w14:textId="6FA208BD" w:rsidR="008D60D5" w:rsidRPr="000F09A7" w:rsidRDefault="008D60D5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479D9D35" w14:textId="021902FB" w:rsidR="002076CA" w:rsidRPr="000F09A7" w:rsidRDefault="002076CA" w:rsidP="00C16D87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36D98925" w14:textId="72A84F66" w:rsidR="008D60D5" w:rsidRPr="000F09A7" w:rsidRDefault="008D60D5" w:rsidP="008D60D5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3BD6ED45" w14:textId="7F26FDFB" w:rsidR="00702AF5" w:rsidRDefault="00C16D87" w:rsidP="00702AF5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Afficher</w:t>
      </w:r>
      <w:r w:rsidR="00702AF5">
        <w:rPr>
          <w:rFonts w:ascii="Arial" w:hAnsi="Arial" w:cs="Arial"/>
          <w:sz w:val="22"/>
          <w:szCs w:val="22"/>
        </w:rPr>
        <w:t xml:space="preserve"> le</w:t>
      </w:r>
      <w:r>
        <w:rPr>
          <w:rFonts w:ascii="Arial" w:hAnsi="Arial" w:cs="Arial"/>
          <w:sz w:val="22"/>
          <w:szCs w:val="22"/>
        </w:rPr>
        <w:t xml:space="preserve"> titre</w:t>
      </w:r>
      <w:r w:rsidR="008D60D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l’année</w:t>
      </w:r>
      <w:r w:rsidR="008D60D5">
        <w:rPr>
          <w:rFonts w:ascii="Arial" w:hAnsi="Arial" w:cs="Arial"/>
          <w:sz w:val="22"/>
          <w:szCs w:val="22"/>
        </w:rPr>
        <w:t>, et le genre</w:t>
      </w:r>
      <w:r>
        <w:rPr>
          <w:rFonts w:ascii="Arial" w:hAnsi="Arial" w:cs="Arial"/>
          <w:sz w:val="22"/>
          <w:szCs w:val="22"/>
        </w:rPr>
        <w:t xml:space="preserve"> de sortie du </w:t>
      </w:r>
      <w:r w:rsidR="00702AF5">
        <w:rPr>
          <w:rFonts w:ascii="Arial" w:hAnsi="Arial" w:cs="Arial"/>
          <w:sz w:val="22"/>
          <w:szCs w:val="22"/>
        </w:rPr>
        <w:t xml:space="preserve">plus ancien </w:t>
      </w:r>
      <w:r>
        <w:rPr>
          <w:rFonts w:ascii="Arial" w:hAnsi="Arial" w:cs="Arial"/>
          <w:sz w:val="22"/>
          <w:szCs w:val="22"/>
        </w:rPr>
        <w:t>film réalisé par</w:t>
      </w:r>
      <w:r w:rsidR="00702AF5">
        <w:rPr>
          <w:rFonts w:ascii="Arial" w:hAnsi="Arial" w:cs="Arial"/>
          <w:sz w:val="22"/>
          <w:szCs w:val="22"/>
        </w:rPr>
        <w:t xml:space="preserve"> Peter Jackson ?</w:t>
      </w:r>
    </w:p>
    <w:p w14:paraId="700F8885" w14:textId="3329C02B" w:rsidR="008D60D5" w:rsidRDefault="008D60D5" w:rsidP="003B467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3BE07A3" w14:textId="0C37E623" w:rsidR="00125663" w:rsidRDefault="00125663" w:rsidP="003B467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7849219" w14:textId="13E5AA91" w:rsidR="00125663" w:rsidRDefault="00125663" w:rsidP="003B467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CCD3C36" w14:textId="188BE505" w:rsidR="00125663" w:rsidRDefault="00125663" w:rsidP="003B467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9DDBEF7" w14:textId="77777777" w:rsidR="00125663" w:rsidRDefault="00125663" w:rsidP="003B467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96AE74E" w14:textId="3CA71E25" w:rsidR="003B4673" w:rsidRDefault="003B4673" w:rsidP="003B4673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C2F5DC6" wp14:editId="0C776DF9">
            <wp:simplePos x="0" y="0"/>
            <wp:positionH relativeFrom="column">
              <wp:posOffset>833755</wp:posOffset>
            </wp:positionH>
            <wp:positionV relativeFrom="paragraph">
              <wp:posOffset>81280</wp:posOffset>
            </wp:positionV>
            <wp:extent cx="3086100" cy="533400"/>
            <wp:effectExtent l="38100" t="38100" r="95250" b="9525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74E8BF" w14:textId="5766FA51" w:rsidR="003B4673" w:rsidRDefault="003B4673" w:rsidP="003B4673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7AD6A84F" w14:textId="1EFCED16" w:rsidR="008D60D5" w:rsidRDefault="008D60D5" w:rsidP="008D60D5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4FC0952D" w14:textId="2536FEA1" w:rsidR="003B4673" w:rsidRDefault="00125663" w:rsidP="008D60D5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4973E36" wp14:editId="6239DC96">
            <wp:simplePos x="0" y="0"/>
            <wp:positionH relativeFrom="column">
              <wp:posOffset>5868670</wp:posOffset>
            </wp:positionH>
            <wp:positionV relativeFrom="paragraph">
              <wp:posOffset>203517</wp:posOffset>
            </wp:positionV>
            <wp:extent cx="904875" cy="904875"/>
            <wp:effectExtent l="38100" t="38100" r="104775" b="10477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17D63" w14:textId="187D97D8" w:rsidR="00702AF5" w:rsidRDefault="00702AF5" w:rsidP="00702AF5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Afficher </w:t>
      </w:r>
      <w:r w:rsidR="00FE1C4E">
        <w:rPr>
          <w:rFonts w:ascii="Arial" w:hAnsi="Arial" w:cs="Arial"/>
          <w:sz w:val="22"/>
          <w:szCs w:val="22"/>
        </w:rPr>
        <w:t xml:space="preserve">uniquement </w:t>
      </w:r>
      <w:r>
        <w:rPr>
          <w:rFonts w:ascii="Arial" w:hAnsi="Arial" w:cs="Arial"/>
          <w:sz w:val="22"/>
          <w:szCs w:val="22"/>
        </w:rPr>
        <w:t xml:space="preserve">les </w:t>
      </w:r>
      <w:r w:rsidR="00FE1C4E">
        <w:rPr>
          <w:rFonts w:ascii="Arial" w:hAnsi="Arial" w:cs="Arial"/>
          <w:sz w:val="22"/>
          <w:szCs w:val="22"/>
        </w:rPr>
        <w:t xml:space="preserve">5 premiers </w:t>
      </w:r>
      <w:r>
        <w:rPr>
          <w:rFonts w:ascii="Arial" w:hAnsi="Arial" w:cs="Arial"/>
          <w:sz w:val="22"/>
          <w:szCs w:val="22"/>
        </w:rPr>
        <w:t xml:space="preserve">noms </w:t>
      </w:r>
      <w:r w:rsidR="00FE1C4E">
        <w:rPr>
          <w:rFonts w:ascii="Arial" w:hAnsi="Arial" w:cs="Arial"/>
          <w:sz w:val="22"/>
          <w:szCs w:val="22"/>
        </w:rPr>
        <w:t xml:space="preserve">d’acteurs </w:t>
      </w:r>
      <w:r>
        <w:rPr>
          <w:rFonts w:ascii="Arial" w:hAnsi="Arial" w:cs="Arial"/>
          <w:sz w:val="22"/>
          <w:szCs w:val="22"/>
        </w:rPr>
        <w:t>d</w:t>
      </w:r>
      <w:r w:rsidR="00FE1C4E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film </w:t>
      </w:r>
      <w:proofErr w:type="spellStart"/>
      <w:r w:rsidR="00FE1C4E">
        <w:rPr>
          <w:rFonts w:ascii="Arial" w:hAnsi="Arial" w:cs="Arial"/>
          <w:sz w:val="22"/>
          <w:szCs w:val="22"/>
        </w:rPr>
        <w:t>Fight</w:t>
      </w:r>
      <w:proofErr w:type="spellEnd"/>
      <w:r w:rsidR="00FE1C4E">
        <w:rPr>
          <w:rFonts w:ascii="Arial" w:hAnsi="Arial" w:cs="Arial"/>
          <w:sz w:val="22"/>
          <w:szCs w:val="22"/>
        </w:rPr>
        <w:t xml:space="preserve"> Club</w:t>
      </w:r>
      <w:r>
        <w:rPr>
          <w:rFonts w:ascii="Arial" w:hAnsi="Arial" w:cs="Arial"/>
          <w:sz w:val="22"/>
          <w:szCs w:val="22"/>
        </w:rPr>
        <w:t>.</w:t>
      </w:r>
    </w:p>
    <w:p w14:paraId="05987B74" w14:textId="5AF3F4E0" w:rsidR="00FE1C4E" w:rsidRDefault="00FE1C4E" w:rsidP="00FE1C4E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31101F2" w14:textId="34723AE9" w:rsidR="00FE1C4E" w:rsidRDefault="00FE1C4E" w:rsidP="00FE1C4E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6B1DAE29" w14:textId="73CC913F" w:rsidR="00FE1C4E" w:rsidRDefault="00FE1C4E">
      <w:pPr>
        <w:spacing w:after="0"/>
        <w:ind w:firstLine="0"/>
        <w:rPr>
          <w:rFonts w:cs="Arial"/>
          <w:szCs w:val="22"/>
        </w:rPr>
      </w:pPr>
    </w:p>
    <w:p w14:paraId="09ED1C4B" w14:textId="77777777" w:rsidR="00125663" w:rsidRDefault="00125663">
      <w:pPr>
        <w:spacing w:after="0"/>
        <w:ind w:firstLine="0"/>
        <w:rPr>
          <w:rFonts w:eastAsia="Times New Roman" w:cs="Arial"/>
          <w:szCs w:val="22"/>
          <w:lang w:eastAsia="fr-FR"/>
        </w:rPr>
      </w:pPr>
    </w:p>
    <w:p w14:paraId="0D550714" w14:textId="1560F038" w:rsidR="000F04B9" w:rsidRDefault="00125663" w:rsidP="00125663">
      <w:pPr>
        <w:pStyle w:val="NormalWeb"/>
        <w:numPr>
          <w:ilvl w:val="0"/>
          <w:numId w:val="11"/>
        </w:numPr>
        <w:spacing w:before="120" w:beforeAutospacing="0" w:after="0" w:afterAutospacing="0"/>
        <w:ind w:right="282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0E3618B" wp14:editId="06625075">
            <wp:simplePos x="0" y="0"/>
            <wp:positionH relativeFrom="column">
              <wp:posOffset>5154930</wp:posOffset>
            </wp:positionH>
            <wp:positionV relativeFrom="paragraph">
              <wp:posOffset>94298</wp:posOffset>
            </wp:positionV>
            <wp:extent cx="1756410" cy="2617866"/>
            <wp:effectExtent l="38100" t="38100" r="91440" b="8763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14" cy="262234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B9">
        <w:rPr>
          <w:rFonts w:ascii="Arial" w:hAnsi="Arial" w:cs="Arial"/>
          <w:sz w:val="22"/>
          <w:szCs w:val="22"/>
        </w:rPr>
        <w:t xml:space="preserve">Afficher les titres, années de sortie, et revenus générés par les films de Martin Scorsese dans l’ordre </w:t>
      </w:r>
      <w:r w:rsidR="006A1E1B">
        <w:rPr>
          <w:rFonts w:ascii="Arial" w:hAnsi="Arial" w:cs="Arial"/>
          <w:sz w:val="22"/>
          <w:szCs w:val="22"/>
        </w:rPr>
        <w:t>croissant</w:t>
      </w:r>
      <w:r w:rsidR="000F04B9">
        <w:rPr>
          <w:rFonts w:ascii="Arial" w:hAnsi="Arial" w:cs="Arial"/>
          <w:sz w:val="22"/>
          <w:szCs w:val="22"/>
        </w:rPr>
        <w:t xml:space="preserve"> des revenus générés.</w:t>
      </w:r>
    </w:p>
    <w:p w14:paraId="237DA62A" w14:textId="3FD79541" w:rsidR="000F04B9" w:rsidRPr="00125663" w:rsidRDefault="000F04B9" w:rsidP="006A1E1B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FEA1068" w14:textId="5F8F0E58" w:rsidR="001D4330" w:rsidRPr="00125663" w:rsidRDefault="001D4330" w:rsidP="006A1E1B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07E29F84" w14:textId="706CBFC7" w:rsidR="000F04B9" w:rsidRPr="00125663" w:rsidRDefault="000F04B9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829FC0A" w14:textId="17F2F833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D8524A1" w14:textId="508B91B0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70F9D3A" w14:textId="6D0F8B11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856F295" w14:textId="0AA4E4B8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2E72F39" w14:textId="2A0B8961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7A228D4" w14:textId="430517A5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568EB7C" w14:textId="151EC605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89F7CB7" w14:textId="79805C95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C6CB3BE" w14:textId="0138645B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B6EB2D9" w14:textId="10D02D17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D5E8CEC" w14:textId="4F50EABD" w:rsidR="001D4330" w:rsidRPr="00125663" w:rsidRDefault="001D4330" w:rsidP="000F04B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0D878DD" w14:textId="7B6127BE" w:rsidR="000F04B9" w:rsidRDefault="000F04B9" w:rsidP="00702AF5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Idem pour Luc Besson mais dans </w:t>
      </w:r>
      <w:r w:rsidR="006A1E1B">
        <w:rPr>
          <w:rFonts w:ascii="Arial" w:hAnsi="Arial" w:cs="Arial"/>
          <w:sz w:val="22"/>
          <w:szCs w:val="22"/>
        </w:rPr>
        <w:t xml:space="preserve">uniquement les 3 premier et dans </w:t>
      </w:r>
      <w:r>
        <w:rPr>
          <w:rFonts w:ascii="Arial" w:hAnsi="Arial" w:cs="Arial"/>
          <w:sz w:val="22"/>
          <w:szCs w:val="22"/>
        </w:rPr>
        <w:t xml:space="preserve">l’ordre </w:t>
      </w:r>
      <w:r w:rsidR="006A1E1B">
        <w:rPr>
          <w:rFonts w:ascii="Arial" w:hAnsi="Arial" w:cs="Arial"/>
          <w:sz w:val="22"/>
          <w:szCs w:val="22"/>
        </w:rPr>
        <w:t>dé</w:t>
      </w:r>
      <w:r>
        <w:rPr>
          <w:rFonts w:ascii="Arial" w:hAnsi="Arial" w:cs="Arial"/>
          <w:sz w:val="22"/>
          <w:szCs w:val="22"/>
        </w:rPr>
        <w:t>croissant des revenus générés</w:t>
      </w:r>
      <w:r w:rsidR="006A1E1B">
        <w:rPr>
          <w:rFonts w:ascii="Arial" w:hAnsi="Arial" w:cs="Arial"/>
          <w:sz w:val="22"/>
          <w:szCs w:val="22"/>
        </w:rPr>
        <w:t>.</w:t>
      </w:r>
    </w:p>
    <w:p w14:paraId="258EB60F" w14:textId="593E90D1" w:rsidR="000F04B9" w:rsidRPr="00125663" w:rsidRDefault="00125663" w:rsidP="003D7DB7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3397BE5" wp14:editId="0B7F78C2">
            <wp:simplePos x="0" y="0"/>
            <wp:positionH relativeFrom="column">
              <wp:posOffset>4940618</wp:posOffset>
            </wp:positionH>
            <wp:positionV relativeFrom="paragraph">
              <wp:posOffset>51435</wp:posOffset>
            </wp:positionV>
            <wp:extent cx="1949750" cy="559354"/>
            <wp:effectExtent l="38100" t="38100" r="88900" b="8890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145" cy="5660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AC006" w14:textId="4894F267" w:rsidR="003D7DB7" w:rsidRPr="00125663" w:rsidRDefault="003D7DB7" w:rsidP="003D7DB7">
      <w:pPr>
        <w:pStyle w:val="NormalWeb"/>
        <w:spacing w:before="0" w:beforeAutospacing="0" w:after="0" w:afterAutospacing="0"/>
        <w:ind w:left="1276"/>
        <w:rPr>
          <w:rFonts w:ascii="Arial" w:hAnsi="Arial" w:cs="Arial"/>
          <w:sz w:val="22"/>
          <w:szCs w:val="22"/>
        </w:rPr>
      </w:pPr>
    </w:p>
    <w:p w14:paraId="4C8793AA" w14:textId="34486E70" w:rsidR="000F04B9" w:rsidRDefault="000F04B9" w:rsidP="000F04B9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59C18EDC" w14:textId="77777777" w:rsidR="00125663" w:rsidRPr="00125663" w:rsidRDefault="00125663" w:rsidP="000F04B9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5EE7B7C4" w14:textId="326152FD" w:rsidR="003D7DB7" w:rsidRPr="00125663" w:rsidRDefault="003D7DB7" w:rsidP="000F04B9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5AB9741F" w14:textId="17A8BCA7" w:rsidR="003D7DB7" w:rsidRPr="00125663" w:rsidRDefault="003D7DB7" w:rsidP="000F04B9">
      <w:pPr>
        <w:pStyle w:val="NormalWeb"/>
        <w:spacing w:before="120" w:beforeAutospacing="0" w:after="0" w:afterAutospacing="0"/>
        <w:ind w:left="1287"/>
        <w:rPr>
          <w:rFonts w:ascii="Arial" w:hAnsi="Arial" w:cs="Arial"/>
          <w:sz w:val="22"/>
          <w:szCs w:val="22"/>
        </w:rPr>
      </w:pPr>
    </w:p>
    <w:p w14:paraId="08AFF3AB" w14:textId="3B5C89A8" w:rsidR="00702AF5" w:rsidRDefault="00125663" w:rsidP="00702AF5">
      <w:pPr>
        <w:pStyle w:val="NormalWeb"/>
        <w:numPr>
          <w:ilvl w:val="0"/>
          <w:numId w:val="11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E399553" wp14:editId="2347CDFA">
            <wp:simplePos x="0" y="0"/>
            <wp:positionH relativeFrom="column">
              <wp:posOffset>6031230</wp:posOffset>
            </wp:positionH>
            <wp:positionV relativeFrom="paragraph">
              <wp:posOffset>370523</wp:posOffset>
            </wp:positionV>
            <wp:extent cx="876300" cy="631568"/>
            <wp:effectExtent l="38100" t="38100" r="95250" b="9271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315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AF5">
        <w:rPr>
          <w:rFonts w:ascii="Arial" w:hAnsi="Arial" w:cs="Arial"/>
          <w:sz w:val="22"/>
          <w:szCs w:val="22"/>
        </w:rPr>
        <w:t xml:space="preserve">Afficher </w:t>
      </w:r>
      <w:r w:rsidR="003D7DB7">
        <w:rPr>
          <w:rFonts w:ascii="Arial" w:hAnsi="Arial" w:cs="Arial"/>
          <w:sz w:val="22"/>
          <w:szCs w:val="22"/>
        </w:rPr>
        <w:t>tous les acteurs qui ont tourné dans des films</w:t>
      </w:r>
      <w:r w:rsidR="00702AF5">
        <w:rPr>
          <w:rFonts w:ascii="Arial" w:hAnsi="Arial" w:cs="Arial"/>
          <w:sz w:val="22"/>
          <w:szCs w:val="22"/>
        </w:rPr>
        <w:t xml:space="preserve"> d</w:t>
      </w:r>
      <w:r w:rsidR="00E51885">
        <w:rPr>
          <w:rFonts w:ascii="Arial" w:hAnsi="Arial" w:cs="Arial"/>
          <w:sz w:val="22"/>
          <w:szCs w:val="22"/>
        </w:rPr>
        <w:t>u réalisateur</w:t>
      </w:r>
      <w:r w:rsidR="00702AF5">
        <w:rPr>
          <w:rFonts w:ascii="Arial" w:hAnsi="Arial" w:cs="Arial"/>
          <w:sz w:val="22"/>
          <w:szCs w:val="22"/>
        </w:rPr>
        <w:t xml:space="preserve"> </w:t>
      </w:r>
      <w:r w:rsidR="00A00083" w:rsidRPr="00A00083">
        <w:rPr>
          <w:rFonts w:ascii="Arial" w:hAnsi="Arial" w:cs="Arial"/>
          <w:sz w:val="22"/>
          <w:szCs w:val="22"/>
        </w:rPr>
        <w:t>Luc Besson</w:t>
      </w:r>
      <w:r w:rsidR="003D7DB7">
        <w:rPr>
          <w:rFonts w:ascii="Arial" w:hAnsi="Arial" w:cs="Arial"/>
          <w:sz w:val="22"/>
          <w:szCs w:val="22"/>
        </w:rPr>
        <w:t xml:space="preserve"> mais aussi d</w:t>
      </w:r>
      <w:r w:rsidR="00E51885">
        <w:rPr>
          <w:rFonts w:ascii="Arial" w:hAnsi="Arial" w:cs="Arial"/>
          <w:sz w:val="22"/>
          <w:szCs w:val="22"/>
        </w:rPr>
        <w:t>u réalisateur</w:t>
      </w:r>
      <w:r w:rsidR="003D7DB7">
        <w:rPr>
          <w:rFonts w:ascii="Arial" w:hAnsi="Arial" w:cs="Arial"/>
          <w:sz w:val="22"/>
          <w:szCs w:val="22"/>
        </w:rPr>
        <w:t xml:space="preserve"> </w:t>
      </w:r>
      <w:r w:rsidR="00A00083" w:rsidRPr="00A00083">
        <w:rPr>
          <w:rFonts w:ascii="Arial" w:hAnsi="Arial" w:cs="Arial"/>
          <w:sz w:val="22"/>
          <w:szCs w:val="22"/>
        </w:rPr>
        <w:t>Robert Rodriguez</w:t>
      </w:r>
      <w:r w:rsidR="00702AF5">
        <w:rPr>
          <w:rFonts w:ascii="Arial" w:hAnsi="Arial" w:cs="Arial"/>
          <w:sz w:val="22"/>
          <w:szCs w:val="22"/>
        </w:rPr>
        <w:t>.</w:t>
      </w:r>
    </w:p>
    <w:p w14:paraId="37EF4415" w14:textId="40F4A55B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8D3970F" w14:textId="529B4EEB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4801646" w14:textId="67112AE2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7CD3D77" w14:textId="2E588FBD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1DD7CD8" w14:textId="7043F836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C8E074F" w14:textId="58BA6A06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AEE0591" w14:textId="59A64E2A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1A0119C" w14:textId="77777777" w:rsidR="00125663" w:rsidRDefault="0012566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B6DBD73" w14:textId="0A7EBE70" w:rsidR="00A00083" w:rsidRDefault="00A00083" w:rsidP="00A00083">
      <w:pPr>
        <w:pStyle w:val="NormalWeb"/>
        <w:spacing w:before="0" w:beforeAutospacing="0" w:after="0" w:afterAutospacing="0"/>
        <w:ind w:left="1276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4D98B07" w14:textId="11281332" w:rsidR="00A00083" w:rsidRDefault="00A00083" w:rsidP="00A00083">
      <w:pPr>
        <w:pStyle w:val="NormalWeb"/>
        <w:spacing w:before="240" w:beforeAutospacing="0" w:after="240" w:afterAutospacing="0"/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 bien</w:t>
      </w:r>
      <w:r w:rsidRPr="00A00083">
        <w:rPr>
          <w:noProof/>
        </w:rPr>
        <w:t xml:space="preserve"> </w:t>
      </w:r>
    </w:p>
    <w:p w14:paraId="0FFE3B5F" w14:textId="77777777" w:rsidR="00ED6232" w:rsidRPr="00785212" w:rsidRDefault="00ED6232" w:rsidP="00ED6232">
      <w:pPr>
        <w:pStyle w:val="NormalWeb"/>
        <w:spacing w:before="120" w:beforeAutospacing="0" w:after="0" w:afterAutospacing="0"/>
        <w:ind w:right="-7"/>
        <w:rPr>
          <w:rFonts w:ascii="Arial" w:eastAsia="Calisto MT" w:hAnsi="Arial" w:cs="Arial"/>
          <w:color w:val="000000"/>
          <w:sz w:val="22"/>
          <w:szCs w:val="22"/>
          <w:lang w:eastAsia="en-US"/>
        </w:rPr>
      </w:pPr>
    </w:p>
    <w:sectPr w:rsidR="00ED6232" w:rsidRPr="00785212" w:rsidSect="00186FDA">
      <w:headerReference w:type="default" r:id="rId36"/>
      <w:pgSz w:w="11900" w:h="16840"/>
      <w:pgMar w:top="568" w:right="567" w:bottom="851" w:left="567" w:header="430" w:footer="8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489F0" w14:textId="77777777" w:rsidR="0067163B" w:rsidRDefault="0067163B" w:rsidP="00C2641B">
      <w:r>
        <w:separator/>
      </w:r>
    </w:p>
  </w:endnote>
  <w:endnote w:type="continuationSeparator" w:id="0">
    <w:p w14:paraId="207B808B" w14:textId="77777777" w:rsidR="0067163B" w:rsidRDefault="0067163B" w:rsidP="00C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MSY9">
    <w:altName w:val="Cambria"/>
    <w:panose1 w:val="00000000000000000000"/>
    <w:charset w:val="00"/>
    <w:family w:val="roman"/>
    <w:notTrueType/>
    <w:pitch w:val="default"/>
  </w:font>
  <w:font w:name="SFSS0900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5828166"/>
      <w:docPartObj>
        <w:docPartGallery w:val="Page Numbers (Bottom of Page)"/>
        <w:docPartUnique/>
      </w:docPartObj>
    </w:sdtPr>
    <w:sdtEndPr/>
    <w:sdtContent>
      <w:p w14:paraId="17D70CCF" w14:textId="7B5F29E9" w:rsidR="001E794C" w:rsidRPr="00842DE1" w:rsidRDefault="001E794C" w:rsidP="00884160">
        <w:pPr>
          <w:pStyle w:val="Pieddepage"/>
          <w:tabs>
            <w:tab w:val="clear" w:pos="9406"/>
            <w:tab w:val="right" w:pos="10773"/>
          </w:tabs>
        </w:pPr>
        <w:r>
          <w:rPr>
            <w:color w:val="FF0000"/>
          </w:rPr>
          <w:t xml:space="preserve">NSI </w:t>
        </w:r>
        <w:r>
          <w:t xml:space="preserve">– </w:t>
        </w:r>
        <w:bookmarkStart w:id="0" w:name="_Hlk59620439"/>
        <w:r>
          <w:t>TD</w:t>
        </w:r>
        <w:r w:rsidR="000F09A7">
          <w:t xml:space="preserve"> n°</w:t>
        </w:r>
        <w:r>
          <w:t>2 – Base de données</w:t>
        </w:r>
        <w:r w:rsidR="000F09A7">
          <w:t> :</w:t>
        </w:r>
        <w:r>
          <w:t xml:space="preserve"> </w:t>
        </w:r>
        <w:r w:rsidR="000F09A7">
          <w:t>Le</w:t>
        </w:r>
        <w:r>
          <w:t xml:space="preserve"> langage SQL</w:t>
        </w:r>
        <w:bookmarkEnd w:id="0"/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t>/</w:t>
        </w:r>
        <w:r w:rsidR="0067163B">
          <w:fldChar w:fldCharType="begin"/>
        </w:r>
        <w:r w:rsidR="0067163B">
          <w:instrText xml:space="preserve"> NUMPAGES   \* MERGEFORMAT </w:instrText>
        </w:r>
        <w:r w:rsidR="0067163B">
          <w:fldChar w:fldCharType="separate"/>
        </w:r>
        <w:r>
          <w:rPr>
            <w:noProof/>
          </w:rPr>
          <w:t>8</w:t>
        </w:r>
        <w:r w:rsidR="0067163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AB973" w14:textId="77777777" w:rsidR="0067163B" w:rsidRDefault="0067163B" w:rsidP="00C2641B">
      <w:r>
        <w:separator/>
      </w:r>
    </w:p>
  </w:footnote>
  <w:footnote w:type="continuationSeparator" w:id="0">
    <w:p w14:paraId="43A843FD" w14:textId="77777777" w:rsidR="0067163B" w:rsidRDefault="0067163B" w:rsidP="00C26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au3"/>
      <w:tblW w:w="10840" w:type="dxa"/>
      <w:tblBorders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  <w:insideH w:val="single" w:sz="8" w:space="0" w:color="1F497D" w:themeColor="text2"/>
        <w:insideV w:val="single" w:sz="8" w:space="0" w:color="1F497D" w:themeColor="text2"/>
      </w:tblBorders>
      <w:tblLook w:val="0000" w:firstRow="0" w:lastRow="0" w:firstColumn="0" w:lastColumn="0" w:noHBand="0" w:noVBand="0"/>
    </w:tblPr>
    <w:tblGrid>
      <w:gridCol w:w="1418"/>
      <w:gridCol w:w="8288"/>
      <w:gridCol w:w="1134"/>
    </w:tblGrid>
    <w:tr w:rsidR="001E794C" w:rsidRPr="00340165" w14:paraId="64BC0D4A" w14:textId="77777777" w:rsidTr="00BE1C50">
      <w:trPr>
        <w:trHeight w:val="838"/>
        <w:tblHeader/>
      </w:trPr>
      <w:tc>
        <w:tcPr>
          <w:tcW w:w="1418" w:type="dxa"/>
          <w:vAlign w:val="center"/>
        </w:tcPr>
        <w:p w14:paraId="4CAEB829" w14:textId="77777777" w:rsidR="001E794C" w:rsidRPr="00A742AF" w:rsidRDefault="001E794C" w:rsidP="00A742AF">
          <w:pPr>
            <w:spacing w:after="0"/>
            <w:ind w:firstLine="0"/>
            <w:jc w:val="center"/>
            <w:rPr>
              <w:b/>
              <w:i/>
              <w:color w:val="1F497D" w:themeColor="text2"/>
              <w:sz w:val="20"/>
            </w:rPr>
          </w:pPr>
          <w:r w:rsidRPr="00BE1C50">
            <w:rPr>
              <w:rFonts w:ascii="Berlin Sans FB Demi" w:hAnsi="Berlin Sans FB Demi"/>
              <w:b/>
              <w:color w:val="1F497D" w:themeColor="text2"/>
              <w:sz w:val="56"/>
              <w:szCs w:val="20"/>
              <w:lang w:eastAsia="fr-FR"/>
            </w:rPr>
            <w:t>NSI</w:t>
          </w:r>
        </w:p>
      </w:tc>
      <w:tc>
        <w:tcPr>
          <w:tcW w:w="8288" w:type="dxa"/>
          <w:vAlign w:val="center"/>
        </w:tcPr>
        <w:p w14:paraId="65DBDCA7" w14:textId="7E113234" w:rsidR="001E794C" w:rsidRDefault="001E794C" w:rsidP="00987F46">
          <w:pPr>
            <w:spacing w:after="0"/>
            <w:ind w:right="858" w:firstLine="0"/>
            <w:jc w:val="center"/>
            <w:rPr>
              <w:sz w:val="28"/>
              <w:szCs w:val="10"/>
              <w:lang w:eastAsia="fr-FR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A825AAF" wp14:editId="25DDE808">
                <wp:simplePos x="0" y="0"/>
                <wp:positionH relativeFrom="column">
                  <wp:posOffset>4695190</wp:posOffset>
                </wp:positionH>
                <wp:positionV relativeFrom="paragraph">
                  <wp:posOffset>11430</wp:posOffset>
                </wp:positionV>
                <wp:extent cx="439420" cy="440690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42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olor w:val="1F497D" w:themeColor="text2"/>
              <w:sz w:val="28"/>
              <w:szCs w:val="10"/>
              <w:lang w:eastAsia="fr-FR"/>
            </w:rPr>
            <w:t xml:space="preserve"> T</w:t>
          </w:r>
          <w:r>
            <w:rPr>
              <w:sz w:val="28"/>
              <w:szCs w:val="10"/>
              <w:lang w:eastAsia="fr-FR"/>
            </w:rPr>
            <w:t xml:space="preserve">ravaux </w:t>
          </w:r>
          <w:r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>
            <w:rPr>
              <w:sz w:val="28"/>
              <w:szCs w:val="10"/>
              <w:lang w:eastAsia="fr-FR"/>
            </w:rPr>
            <w:t>irigés n°2</w:t>
          </w:r>
          <w:r w:rsidR="000F09A7">
            <w:rPr>
              <w:sz w:val="28"/>
              <w:szCs w:val="10"/>
              <w:lang w:eastAsia="fr-FR"/>
            </w:rPr>
            <w:t xml:space="preserve"> – </w:t>
          </w:r>
          <w:r w:rsidR="000F09A7" w:rsidRPr="000F09A7">
            <w:rPr>
              <w:b/>
              <w:color w:val="1F497D" w:themeColor="text2"/>
              <w:sz w:val="28"/>
              <w:szCs w:val="10"/>
              <w:lang w:eastAsia="fr-FR"/>
            </w:rPr>
            <w:t>B</w:t>
          </w:r>
          <w:r w:rsidR="000F09A7">
            <w:rPr>
              <w:sz w:val="28"/>
              <w:szCs w:val="10"/>
              <w:lang w:eastAsia="fr-FR"/>
            </w:rPr>
            <w:t xml:space="preserve">ase de </w:t>
          </w:r>
          <w:r w:rsidR="000F09A7" w:rsidRPr="000F09A7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 w:rsidR="000F09A7">
            <w:rPr>
              <w:sz w:val="28"/>
              <w:szCs w:val="10"/>
              <w:lang w:eastAsia="fr-FR"/>
            </w:rPr>
            <w:t>onnées</w:t>
          </w:r>
        </w:p>
        <w:p w14:paraId="3EACD1C1" w14:textId="77777777" w:rsidR="001E794C" w:rsidRPr="00F76CBB" w:rsidRDefault="001E794C" w:rsidP="004753BC">
          <w:pPr>
            <w:spacing w:after="0"/>
            <w:ind w:right="842" w:firstLine="0"/>
            <w:jc w:val="center"/>
            <w:rPr>
              <w:i/>
              <w:sz w:val="36"/>
              <w:szCs w:val="22"/>
              <w:lang w:eastAsia="fr-FR"/>
            </w:rPr>
          </w:pPr>
          <w:r>
            <w:rPr>
              <w:i/>
              <w:sz w:val="36"/>
              <w:szCs w:val="22"/>
              <w:lang w:eastAsia="fr-FR"/>
            </w:rPr>
            <w:t xml:space="preserve">Le </w:t>
          </w:r>
          <w:r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L</w:t>
          </w:r>
          <w:r>
            <w:rPr>
              <w:i/>
              <w:sz w:val="36"/>
              <w:szCs w:val="22"/>
              <w:lang w:eastAsia="fr-FR"/>
            </w:rPr>
            <w:t xml:space="preserve">angage </w:t>
          </w:r>
          <w:r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SQL</w:t>
          </w:r>
        </w:p>
      </w:tc>
      <w:tc>
        <w:tcPr>
          <w:tcW w:w="1134" w:type="dxa"/>
          <w:vAlign w:val="center"/>
        </w:tcPr>
        <w:p w14:paraId="06F79FD9" w14:textId="77777777" w:rsidR="001E794C" w:rsidRPr="00EA4066" w:rsidRDefault="001E794C" w:rsidP="00D0115A">
          <w:pPr>
            <w:spacing w:after="0"/>
            <w:ind w:firstLine="0"/>
            <w:jc w:val="center"/>
            <w:rPr>
              <w:rFonts w:ascii="Ink Free" w:hAnsi="Ink Free"/>
              <w:bCs/>
              <w:sz w:val="28"/>
              <w:szCs w:val="32"/>
            </w:rPr>
          </w:pPr>
          <w:r w:rsidRPr="00BE1C50">
            <w:rPr>
              <w:rFonts w:ascii="Ink Free" w:eastAsia="Calisto MT" w:hAnsi="Ink Free"/>
              <w:bCs/>
              <w:i/>
              <w:color w:val="1F497D" w:themeColor="text2"/>
              <w:sz w:val="28"/>
              <w:szCs w:val="32"/>
            </w:rPr>
            <w:t>Lycée Aragon</w:t>
          </w:r>
        </w:p>
      </w:tc>
    </w:tr>
  </w:tbl>
  <w:p w14:paraId="1D56B856" w14:textId="77777777" w:rsidR="001E794C" w:rsidRPr="00884160" w:rsidRDefault="001E794C" w:rsidP="00C2641B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7A3BE" w14:textId="77777777" w:rsidR="00DA5227" w:rsidRPr="00884160" w:rsidRDefault="00DA5227" w:rsidP="00C2641B">
    <w:pPr>
      <w:pStyle w:val="En-tte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E2D08"/>
    <w:multiLevelType w:val="hybridMultilevel"/>
    <w:tmpl w:val="6B3A1CCA"/>
    <w:lvl w:ilvl="0" w:tplc="040C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B71F7"/>
    <w:multiLevelType w:val="hybridMultilevel"/>
    <w:tmpl w:val="B6043634"/>
    <w:lvl w:ilvl="0" w:tplc="ECC60444">
      <w:start w:val="1"/>
      <w:numFmt w:val="decimal"/>
      <w:lvlText w:val="%1."/>
      <w:lvlJc w:val="left"/>
      <w:pPr>
        <w:ind w:left="1429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E91746"/>
    <w:multiLevelType w:val="multilevel"/>
    <w:tmpl w:val="21D08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0775B8"/>
    <w:multiLevelType w:val="multilevel"/>
    <w:tmpl w:val="C77EE364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04040" w:themeColor="text1" w:themeTint="B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2C1698"/>
    <w:multiLevelType w:val="hybridMultilevel"/>
    <w:tmpl w:val="D92E555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0386A80"/>
    <w:multiLevelType w:val="hybridMultilevel"/>
    <w:tmpl w:val="02F4B6B2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CF21C16"/>
    <w:multiLevelType w:val="hybridMultilevel"/>
    <w:tmpl w:val="47004B6C"/>
    <w:lvl w:ilvl="0" w:tplc="14C2D938">
      <w:start w:val="1"/>
      <w:numFmt w:val="decimal"/>
      <w:lvlText w:val="Exercice n°%1."/>
      <w:lvlJc w:val="left"/>
      <w:pPr>
        <w:ind w:left="862" w:hanging="360"/>
      </w:pPr>
      <w:rPr>
        <w:rFonts w:ascii="Ink Free" w:hAnsi="Ink Free" w:hint="default"/>
        <w:b/>
        <w:bCs/>
        <w:i w:val="0"/>
        <w:color w:val="943634" w:themeColor="accent2" w:themeShade="BF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523504B9"/>
    <w:multiLevelType w:val="hybridMultilevel"/>
    <w:tmpl w:val="AD16CBB0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6FD6D8A"/>
    <w:multiLevelType w:val="hybridMultilevel"/>
    <w:tmpl w:val="4D32C640"/>
    <w:lvl w:ilvl="0" w:tplc="040C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B80068E"/>
    <w:multiLevelType w:val="hybridMultilevel"/>
    <w:tmpl w:val="5F6AD872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65913A14"/>
    <w:multiLevelType w:val="hybridMultilevel"/>
    <w:tmpl w:val="B59C97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E6D97"/>
    <w:multiLevelType w:val="hybridMultilevel"/>
    <w:tmpl w:val="B6043634"/>
    <w:lvl w:ilvl="0" w:tplc="ECC60444">
      <w:start w:val="1"/>
      <w:numFmt w:val="decimal"/>
      <w:lvlText w:val="%1."/>
      <w:lvlJc w:val="left"/>
      <w:pPr>
        <w:ind w:left="1429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A424BB"/>
    <w:multiLevelType w:val="multilevel"/>
    <w:tmpl w:val="C88085D4"/>
    <w:lvl w:ilvl="0">
      <w:start w:val="1"/>
      <w:numFmt w:val="decimal"/>
      <w:lvlText w:val="Exercice n°%1."/>
      <w:lvlJc w:val="left"/>
      <w:pPr>
        <w:ind w:left="432" w:hanging="432"/>
      </w:pPr>
      <w:rPr>
        <w:rFonts w:ascii="Ink Free" w:hAnsi="Ink Free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943634" w:themeColor="accent2" w:themeShade="B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"/>
  </w:num>
  <w:num w:numId="8">
    <w:abstractNumId w:val="11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attachedTemplate r:id="rId1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6B"/>
    <w:rsid w:val="0000242B"/>
    <w:rsid w:val="00002A27"/>
    <w:rsid w:val="00005B39"/>
    <w:rsid w:val="00005E8E"/>
    <w:rsid w:val="00013B18"/>
    <w:rsid w:val="00015785"/>
    <w:rsid w:val="0001613D"/>
    <w:rsid w:val="000177B6"/>
    <w:rsid w:val="00020D19"/>
    <w:rsid w:val="00021D34"/>
    <w:rsid w:val="000220FB"/>
    <w:rsid w:val="00026EEA"/>
    <w:rsid w:val="000275DA"/>
    <w:rsid w:val="000315E0"/>
    <w:rsid w:val="00040892"/>
    <w:rsid w:val="00053BFD"/>
    <w:rsid w:val="00053E23"/>
    <w:rsid w:val="00057CC9"/>
    <w:rsid w:val="0006012B"/>
    <w:rsid w:val="00064066"/>
    <w:rsid w:val="00064A52"/>
    <w:rsid w:val="000652AF"/>
    <w:rsid w:val="00067685"/>
    <w:rsid w:val="00075CAF"/>
    <w:rsid w:val="00080976"/>
    <w:rsid w:val="0008799F"/>
    <w:rsid w:val="00092A34"/>
    <w:rsid w:val="0009639F"/>
    <w:rsid w:val="00096809"/>
    <w:rsid w:val="000974B7"/>
    <w:rsid w:val="000A1077"/>
    <w:rsid w:val="000A5C45"/>
    <w:rsid w:val="000A69B9"/>
    <w:rsid w:val="000A747E"/>
    <w:rsid w:val="000B1428"/>
    <w:rsid w:val="000B3A6E"/>
    <w:rsid w:val="000B4217"/>
    <w:rsid w:val="000B7540"/>
    <w:rsid w:val="000B79DE"/>
    <w:rsid w:val="000B7ED1"/>
    <w:rsid w:val="000C05B6"/>
    <w:rsid w:val="000C1C58"/>
    <w:rsid w:val="000C37DC"/>
    <w:rsid w:val="000C4A65"/>
    <w:rsid w:val="000C6526"/>
    <w:rsid w:val="000D06D2"/>
    <w:rsid w:val="000D1819"/>
    <w:rsid w:val="000D3396"/>
    <w:rsid w:val="000D432E"/>
    <w:rsid w:val="000D5213"/>
    <w:rsid w:val="000E29BF"/>
    <w:rsid w:val="000F02CB"/>
    <w:rsid w:val="000F04B9"/>
    <w:rsid w:val="000F09A7"/>
    <w:rsid w:val="000F0F94"/>
    <w:rsid w:val="000F35B6"/>
    <w:rsid w:val="000F58B0"/>
    <w:rsid w:val="000F7DC9"/>
    <w:rsid w:val="001021C4"/>
    <w:rsid w:val="001037C2"/>
    <w:rsid w:val="00105A5A"/>
    <w:rsid w:val="00106D44"/>
    <w:rsid w:val="00107C0C"/>
    <w:rsid w:val="0011135A"/>
    <w:rsid w:val="001125FE"/>
    <w:rsid w:val="0011279A"/>
    <w:rsid w:val="0012055C"/>
    <w:rsid w:val="00125221"/>
    <w:rsid w:val="0012560F"/>
    <w:rsid w:val="00125663"/>
    <w:rsid w:val="00126880"/>
    <w:rsid w:val="0013055E"/>
    <w:rsid w:val="001316B4"/>
    <w:rsid w:val="001317C5"/>
    <w:rsid w:val="00132A47"/>
    <w:rsid w:val="00134E60"/>
    <w:rsid w:val="00136D45"/>
    <w:rsid w:val="001370C0"/>
    <w:rsid w:val="00143FF2"/>
    <w:rsid w:val="00145265"/>
    <w:rsid w:val="00152D6E"/>
    <w:rsid w:val="001613B1"/>
    <w:rsid w:val="00161F31"/>
    <w:rsid w:val="001663E2"/>
    <w:rsid w:val="00166C23"/>
    <w:rsid w:val="00166EC0"/>
    <w:rsid w:val="001719AC"/>
    <w:rsid w:val="0017310D"/>
    <w:rsid w:val="00173B13"/>
    <w:rsid w:val="0017561A"/>
    <w:rsid w:val="001760D3"/>
    <w:rsid w:val="0017711F"/>
    <w:rsid w:val="00182286"/>
    <w:rsid w:val="0018597B"/>
    <w:rsid w:val="00186FDA"/>
    <w:rsid w:val="0018766C"/>
    <w:rsid w:val="00192D66"/>
    <w:rsid w:val="0019314E"/>
    <w:rsid w:val="00194552"/>
    <w:rsid w:val="0019674E"/>
    <w:rsid w:val="001972C3"/>
    <w:rsid w:val="001979BB"/>
    <w:rsid w:val="001A05A7"/>
    <w:rsid w:val="001A07C4"/>
    <w:rsid w:val="001A3A5C"/>
    <w:rsid w:val="001A55B1"/>
    <w:rsid w:val="001A77E3"/>
    <w:rsid w:val="001B2279"/>
    <w:rsid w:val="001B5910"/>
    <w:rsid w:val="001B5F88"/>
    <w:rsid w:val="001B726F"/>
    <w:rsid w:val="001B7633"/>
    <w:rsid w:val="001C099D"/>
    <w:rsid w:val="001C2294"/>
    <w:rsid w:val="001C6936"/>
    <w:rsid w:val="001D029E"/>
    <w:rsid w:val="001D0EC7"/>
    <w:rsid w:val="001D0FC2"/>
    <w:rsid w:val="001D1A4B"/>
    <w:rsid w:val="001D2F7A"/>
    <w:rsid w:val="001D37F7"/>
    <w:rsid w:val="001D4330"/>
    <w:rsid w:val="001D4E8A"/>
    <w:rsid w:val="001D74AB"/>
    <w:rsid w:val="001E31AA"/>
    <w:rsid w:val="001E4904"/>
    <w:rsid w:val="001E4B91"/>
    <w:rsid w:val="001E4C10"/>
    <w:rsid w:val="001E6118"/>
    <w:rsid w:val="001E794C"/>
    <w:rsid w:val="001F0477"/>
    <w:rsid w:val="001F098A"/>
    <w:rsid w:val="001F1C77"/>
    <w:rsid w:val="001F2525"/>
    <w:rsid w:val="001F4FDE"/>
    <w:rsid w:val="001F5DA7"/>
    <w:rsid w:val="001F76E0"/>
    <w:rsid w:val="001F7E33"/>
    <w:rsid w:val="0020601B"/>
    <w:rsid w:val="002076CA"/>
    <w:rsid w:val="002114CF"/>
    <w:rsid w:val="002123C8"/>
    <w:rsid w:val="00214764"/>
    <w:rsid w:val="00215FD2"/>
    <w:rsid w:val="00220275"/>
    <w:rsid w:val="00221FBA"/>
    <w:rsid w:val="00225FBE"/>
    <w:rsid w:val="00232008"/>
    <w:rsid w:val="0023463C"/>
    <w:rsid w:val="0023578E"/>
    <w:rsid w:val="00240EB2"/>
    <w:rsid w:val="00241222"/>
    <w:rsid w:val="00241E77"/>
    <w:rsid w:val="002429BD"/>
    <w:rsid w:val="002435D4"/>
    <w:rsid w:val="002461D2"/>
    <w:rsid w:val="00247C9C"/>
    <w:rsid w:val="002564ED"/>
    <w:rsid w:val="00264DA4"/>
    <w:rsid w:val="002657CC"/>
    <w:rsid w:val="00266F06"/>
    <w:rsid w:val="0027056A"/>
    <w:rsid w:val="00271290"/>
    <w:rsid w:val="002756B3"/>
    <w:rsid w:val="00281267"/>
    <w:rsid w:val="002824B2"/>
    <w:rsid w:val="0028614C"/>
    <w:rsid w:val="00286C5A"/>
    <w:rsid w:val="002905E5"/>
    <w:rsid w:val="0029075D"/>
    <w:rsid w:val="002926CB"/>
    <w:rsid w:val="00293B81"/>
    <w:rsid w:val="00293F59"/>
    <w:rsid w:val="0029422A"/>
    <w:rsid w:val="002942C1"/>
    <w:rsid w:val="00296176"/>
    <w:rsid w:val="00296B9B"/>
    <w:rsid w:val="0029744A"/>
    <w:rsid w:val="002A0716"/>
    <w:rsid w:val="002A381C"/>
    <w:rsid w:val="002A4444"/>
    <w:rsid w:val="002A4C67"/>
    <w:rsid w:val="002A6190"/>
    <w:rsid w:val="002A740D"/>
    <w:rsid w:val="002B11F8"/>
    <w:rsid w:val="002B1486"/>
    <w:rsid w:val="002B313C"/>
    <w:rsid w:val="002B3682"/>
    <w:rsid w:val="002B53F9"/>
    <w:rsid w:val="002B7795"/>
    <w:rsid w:val="002C19F1"/>
    <w:rsid w:val="002C679F"/>
    <w:rsid w:val="002D0E80"/>
    <w:rsid w:val="002D6B5D"/>
    <w:rsid w:val="002E1DD1"/>
    <w:rsid w:val="002E2ECB"/>
    <w:rsid w:val="002E392B"/>
    <w:rsid w:val="002E3A59"/>
    <w:rsid w:val="002F16DA"/>
    <w:rsid w:val="002F3D91"/>
    <w:rsid w:val="002F49A0"/>
    <w:rsid w:val="002F5142"/>
    <w:rsid w:val="002F560C"/>
    <w:rsid w:val="002F79C8"/>
    <w:rsid w:val="00301438"/>
    <w:rsid w:val="00304206"/>
    <w:rsid w:val="003054A0"/>
    <w:rsid w:val="00305FFE"/>
    <w:rsid w:val="003070CA"/>
    <w:rsid w:val="00310B98"/>
    <w:rsid w:val="003110C0"/>
    <w:rsid w:val="0031369C"/>
    <w:rsid w:val="003138F6"/>
    <w:rsid w:val="0031679C"/>
    <w:rsid w:val="00317CBC"/>
    <w:rsid w:val="00322533"/>
    <w:rsid w:val="00323E47"/>
    <w:rsid w:val="003256EE"/>
    <w:rsid w:val="003272D8"/>
    <w:rsid w:val="00330586"/>
    <w:rsid w:val="003307F6"/>
    <w:rsid w:val="003344D8"/>
    <w:rsid w:val="00334F84"/>
    <w:rsid w:val="0033594E"/>
    <w:rsid w:val="00345A6F"/>
    <w:rsid w:val="003524FF"/>
    <w:rsid w:val="00354222"/>
    <w:rsid w:val="00361A29"/>
    <w:rsid w:val="00361A37"/>
    <w:rsid w:val="00363E84"/>
    <w:rsid w:val="0037046F"/>
    <w:rsid w:val="00371FC7"/>
    <w:rsid w:val="00372601"/>
    <w:rsid w:val="00372A1B"/>
    <w:rsid w:val="003745CD"/>
    <w:rsid w:val="003751B7"/>
    <w:rsid w:val="00376F70"/>
    <w:rsid w:val="00377395"/>
    <w:rsid w:val="00377DBB"/>
    <w:rsid w:val="00377E11"/>
    <w:rsid w:val="003827D7"/>
    <w:rsid w:val="00382966"/>
    <w:rsid w:val="0038435C"/>
    <w:rsid w:val="00385264"/>
    <w:rsid w:val="003853E1"/>
    <w:rsid w:val="003877D1"/>
    <w:rsid w:val="003937BC"/>
    <w:rsid w:val="003A00FE"/>
    <w:rsid w:val="003A11B4"/>
    <w:rsid w:val="003A1C90"/>
    <w:rsid w:val="003A31BF"/>
    <w:rsid w:val="003A42B0"/>
    <w:rsid w:val="003A578E"/>
    <w:rsid w:val="003A6801"/>
    <w:rsid w:val="003A6D3E"/>
    <w:rsid w:val="003B0CFB"/>
    <w:rsid w:val="003B38C3"/>
    <w:rsid w:val="003B4673"/>
    <w:rsid w:val="003B5EEC"/>
    <w:rsid w:val="003C474D"/>
    <w:rsid w:val="003C69CF"/>
    <w:rsid w:val="003D1925"/>
    <w:rsid w:val="003D3C10"/>
    <w:rsid w:val="003D3D8D"/>
    <w:rsid w:val="003D403F"/>
    <w:rsid w:val="003D5135"/>
    <w:rsid w:val="003D704A"/>
    <w:rsid w:val="003D7DB7"/>
    <w:rsid w:val="003E296A"/>
    <w:rsid w:val="003E29E8"/>
    <w:rsid w:val="003E394B"/>
    <w:rsid w:val="003E506B"/>
    <w:rsid w:val="003E64BE"/>
    <w:rsid w:val="003F0B95"/>
    <w:rsid w:val="003F7CB0"/>
    <w:rsid w:val="004019C0"/>
    <w:rsid w:val="00404177"/>
    <w:rsid w:val="00404E6D"/>
    <w:rsid w:val="00405438"/>
    <w:rsid w:val="00405C5F"/>
    <w:rsid w:val="00414B16"/>
    <w:rsid w:val="00415427"/>
    <w:rsid w:val="00415755"/>
    <w:rsid w:val="00416A32"/>
    <w:rsid w:val="00417EC9"/>
    <w:rsid w:val="00424517"/>
    <w:rsid w:val="0042609A"/>
    <w:rsid w:val="00427E39"/>
    <w:rsid w:val="00431536"/>
    <w:rsid w:val="00431551"/>
    <w:rsid w:val="004321F2"/>
    <w:rsid w:val="00432940"/>
    <w:rsid w:val="00432D8C"/>
    <w:rsid w:val="004340DC"/>
    <w:rsid w:val="00435D08"/>
    <w:rsid w:val="00435F76"/>
    <w:rsid w:val="00437AEF"/>
    <w:rsid w:val="0044019A"/>
    <w:rsid w:val="0044133D"/>
    <w:rsid w:val="00441578"/>
    <w:rsid w:val="0044293C"/>
    <w:rsid w:val="00443360"/>
    <w:rsid w:val="00443D98"/>
    <w:rsid w:val="0044403F"/>
    <w:rsid w:val="00445887"/>
    <w:rsid w:val="00446104"/>
    <w:rsid w:val="004478A4"/>
    <w:rsid w:val="00452BCC"/>
    <w:rsid w:val="00453DF1"/>
    <w:rsid w:val="004560B2"/>
    <w:rsid w:val="00457697"/>
    <w:rsid w:val="0046451B"/>
    <w:rsid w:val="00465E78"/>
    <w:rsid w:val="00466649"/>
    <w:rsid w:val="00473190"/>
    <w:rsid w:val="004731D2"/>
    <w:rsid w:val="004753BC"/>
    <w:rsid w:val="00476A49"/>
    <w:rsid w:val="0048340A"/>
    <w:rsid w:val="00483449"/>
    <w:rsid w:val="004839F9"/>
    <w:rsid w:val="004840E2"/>
    <w:rsid w:val="004914DD"/>
    <w:rsid w:val="00492490"/>
    <w:rsid w:val="00493A54"/>
    <w:rsid w:val="004B37BA"/>
    <w:rsid w:val="004B6460"/>
    <w:rsid w:val="004B7544"/>
    <w:rsid w:val="004C0D3D"/>
    <w:rsid w:val="004C4168"/>
    <w:rsid w:val="004C4361"/>
    <w:rsid w:val="004C43DA"/>
    <w:rsid w:val="004C4941"/>
    <w:rsid w:val="004C6891"/>
    <w:rsid w:val="004D3706"/>
    <w:rsid w:val="004D3FAE"/>
    <w:rsid w:val="004D4095"/>
    <w:rsid w:val="004E31DF"/>
    <w:rsid w:val="004E5852"/>
    <w:rsid w:val="004E611F"/>
    <w:rsid w:val="004E7666"/>
    <w:rsid w:val="004E77E8"/>
    <w:rsid w:val="004F1DA4"/>
    <w:rsid w:val="004F46E7"/>
    <w:rsid w:val="004F4F07"/>
    <w:rsid w:val="004F5FA5"/>
    <w:rsid w:val="00503105"/>
    <w:rsid w:val="00503C29"/>
    <w:rsid w:val="00504699"/>
    <w:rsid w:val="005048AA"/>
    <w:rsid w:val="005055E2"/>
    <w:rsid w:val="00505DC7"/>
    <w:rsid w:val="005067E4"/>
    <w:rsid w:val="00506DDA"/>
    <w:rsid w:val="00513B57"/>
    <w:rsid w:val="00515C84"/>
    <w:rsid w:val="00515F79"/>
    <w:rsid w:val="00516972"/>
    <w:rsid w:val="00520AD4"/>
    <w:rsid w:val="00523077"/>
    <w:rsid w:val="00524807"/>
    <w:rsid w:val="005251E0"/>
    <w:rsid w:val="005266B2"/>
    <w:rsid w:val="00533F8F"/>
    <w:rsid w:val="00534198"/>
    <w:rsid w:val="00537254"/>
    <w:rsid w:val="005376FE"/>
    <w:rsid w:val="005439BD"/>
    <w:rsid w:val="005445CB"/>
    <w:rsid w:val="00547D93"/>
    <w:rsid w:val="005550FD"/>
    <w:rsid w:val="00557CBC"/>
    <w:rsid w:val="00557D83"/>
    <w:rsid w:val="00561820"/>
    <w:rsid w:val="005628E4"/>
    <w:rsid w:val="00562BF0"/>
    <w:rsid w:val="00563B2D"/>
    <w:rsid w:val="00564523"/>
    <w:rsid w:val="00566531"/>
    <w:rsid w:val="00567403"/>
    <w:rsid w:val="00572274"/>
    <w:rsid w:val="005724EB"/>
    <w:rsid w:val="00576A84"/>
    <w:rsid w:val="00577199"/>
    <w:rsid w:val="00585F5F"/>
    <w:rsid w:val="00591428"/>
    <w:rsid w:val="00592EAD"/>
    <w:rsid w:val="00593156"/>
    <w:rsid w:val="005932BB"/>
    <w:rsid w:val="00593B37"/>
    <w:rsid w:val="00595752"/>
    <w:rsid w:val="00596DDF"/>
    <w:rsid w:val="005A3095"/>
    <w:rsid w:val="005A3595"/>
    <w:rsid w:val="005A6BD8"/>
    <w:rsid w:val="005A7629"/>
    <w:rsid w:val="005B2A1B"/>
    <w:rsid w:val="005B3A53"/>
    <w:rsid w:val="005B7A55"/>
    <w:rsid w:val="005C1582"/>
    <w:rsid w:val="005D16DC"/>
    <w:rsid w:val="005D1E0E"/>
    <w:rsid w:val="005D2FFC"/>
    <w:rsid w:val="005D47D7"/>
    <w:rsid w:val="005D53A2"/>
    <w:rsid w:val="005E0C18"/>
    <w:rsid w:val="005E18BA"/>
    <w:rsid w:val="005E29AF"/>
    <w:rsid w:val="005E2CBB"/>
    <w:rsid w:val="005E3EB4"/>
    <w:rsid w:val="005E4F16"/>
    <w:rsid w:val="005E576B"/>
    <w:rsid w:val="005E5CFC"/>
    <w:rsid w:val="005E5F0A"/>
    <w:rsid w:val="005E72E5"/>
    <w:rsid w:val="005F0B5F"/>
    <w:rsid w:val="005F1A70"/>
    <w:rsid w:val="005F2BAB"/>
    <w:rsid w:val="005F44A7"/>
    <w:rsid w:val="005F7B4A"/>
    <w:rsid w:val="00600CE7"/>
    <w:rsid w:val="0060332F"/>
    <w:rsid w:val="0061347C"/>
    <w:rsid w:val="006174F1"/>
    <w:rsid w:val="006207B3"/>
    <w:rsid w:val="006276CF"/>
    <w:rsid w:val="006332E5"/>
    <w:rsid w:val="00637E58"/>
    <w:rsid w:val="00641555"/>
    <w:rsid w:val="00644232"/>
    <w:rsid w:val="00645371"/>
    <w:rsid w:val="00645CA7"/>
    <w:rsid w:val="00646471"/>
    <w:rsid w:val="00647158"/>
    <w:rsid w:val="006471E2"/>
    <w:rsid w:val="00656A70"/>
    <w:rsid w:val="006631E3"/>
    <w:rsid w:val="00663982"/>
    <w:rsid w:val="00667880"/>
    <w:rsid w:val="006708F1"/>
    <w:rsid w:val="00671326"/>
    <w:rsid w:val="0067163B"/>
    <w:rsid w:val="00673A09"/>
    <w:rsid w:val="00673FC1"/>
    <w:rsid w:val="00674490"/>
    <w:rsid w:val="006764CF"/>
    <w:rsid w:val="006800DF"/>
    <w:rsid w:val="006823B6"/>
    <w:rsid w:val="006826EB"/>
    <w:rsid w:val="00682B34"/>
    <w:rsid w:val="00682D6A"/>
    <w:rsid w:val="00684F63"/>
    <w:rsid w:val="00692B3C"/>
    <w:rsid w:val="00693960"/>
    <w:rsid w:val="00694DBC"/>
    <w:rsid w:val="00697D76"/>
    <w:rsid w:val="006A1E1B"/>
    <w:rsid w:val="006A21FC"/>
    <w:rsid w:val="006A32EC"/>
    <w:rsid w:val="006B0D3E"/>
    <w:rsid w:val="006B6E00"/>
    <w:rsid w:val="006C2350"/>
    <w:rsid w:val="006C26F4"/>
    <w:rsid w:val="006C3B19"/>
    <w:rsid w:val="006C3DD0"/>
    <w:rsid w:val="006C423F"/>
    <w:rsid w:val="006D1BAE"/>
    <w:rsid w:val="006D3A60"/>
    <w:rsid w:val="006D42B9"/>
    <w:rsid w:val="006D4E77"/>
    <w:rsid w:val="006E1874"/>
    <w:rsid w:val="006E1A0B"/>
    <w:rsid w:val="006E7CAC"/>
    <w:rsid w:val="006F0070"/>
    <w:rsid w:val="006F6083"/>
    <w:rsid w:val="00700C5C"/>
    <w:rsid w:val="00702AF5"/>
    <w:rsid w:val="00704883"/>
    <w:rsid w:val="00705215"/>
    <w:rsid w:val="00705714"/>
    <w:rsid w:val="007100A4"/>
    <w:rsid w:val="00722A57"/>
    <w:rsid w:val="00723FA5"/>
    <w:rsid w:val="007319F6"/>
    <w:rsid w:val="00741E30"/>
    <w:rsid w:val="00742A02"/>
    <w:rsid w:val="00744C46"/>
    <w:rsid w:val="00751E6B"/>
    <w:rsid w:val="00752307"/>
    <w:rsid w:val="007532CF"/>
    <w:rsid w:val="00755AEE"/>
    <w:rsid w:val="00761895"/>
    <w:rsid w:val="00763B0E"/>
    <w:rsid w:val="00763BEA"/>
    <w:rsid w:val="00765CB0"/>
    <w:rsid w:val="00775C10"/>
    <w:rsid w:val="00775D95"/>
    <w:rsid w:val="00776B26"/>
    <w:rsid w:val="007779A3"/>
    <w:rsid w:val="007810A9"/>
    <w:rsid w:val="00783F3A"/>
    <w:rsid w:val="007845BD"/>
    <w:rsid w:val="007848D4"/>
    <w:rsid w:val="00784C3A"/>
    <w:rsid w:val="00785212"/>
    <w:rsid w:val="0078568D"/>
    <w:rsid w:val="007858CB"/>
    <w:rsid w:val="007A1419"/>
    <w:rsid w:val="007A1C65"/>
    <w:rsid w:val="007A1E08"/>
    <w:rsid w:val="007A6922"/>
    <w:rsid w:val="007A77CC"/>
    <w:rsid w:val="007A7C5B"/>
    <w:rsid w:val="007C0A2F"/>
    <w:rsid w:val="007C3B83"/>
    <w:rsid w:val="007C4DE1"/>
    <w:rsid w:val="007C59D4"/>
    <w:rsid w:val="007C5B62"/>
    <w:rsid w:val="007D2D36"/>
    <w:rsid w:val="007D44B7"/>
    <w:rsid w:val="007D44D0"/>
    <w:rsid w:val="007E12D1"/>
    <w:rsid w:val="007E3914"/>
    <w:rsid w:val="007E40F2"/>
    <w:rsid w:val="007E5702"/>
    <w:rsid w:val="007E72E0"/>
    <w:rsid w:val="007F4DE9"/>
    <w:rsid w:val="007F5051"/>
    <w:rsid w:val="008033AA"/>
    <w:rsid w:val="0080746D"/>
    <w:rsid w:val="00810DBC"/>
    <w:rsid w:val="00811200"/>
    <w:rsid w:val="00812346"/>
    <w:rsid w:val="0081309C"/>
    <w:rsid w:val="00815BD1"/>
    <w:rsid w:val="00817898"/>
    <w:rsid w:val="00817CBF"/>
    <w:rsid w:val="00822367"/>
    <w:rsid w:val="00824197"/>
    <w:rsid w:val="00825AB7"/>
    <w:rsid w:val="008270DB"/>
    <w:rsid w:val="008302E6"/>
    <w:rsid w:val="00830652"/>
    <w:rsid w:val="008310D1"/>
    <w:rsid w:val="00831372"/>
    <w:rsid w:val="00832A15"/>
    <w:rsid w:val="00832D8B"/>
    <w:rsid w:val="00834BA9"/>
    <w:rsid w:val="00836224"/>
    <w:rsid w:val="00837A03"/>
    <w:rsid w:val="00840AE0"/>
    <w:rsid w:val="00841ADF"/>
    <w:rsid w:val="00842978"/>
    <w:rsid w:val="00842DE1"/>
    <w:rsid w:val="0084384B"/>
    <w:rsid w:val="0084536B"/>
    <w:rsid w:val="00845C73"/>
    <w:rsid w:val="008532C3"/>
    <w:rsid w:val="00856F23"/>
    <w:rsid w:val="00857195"/>
    <w:rsid w:val="008574DA"/>
    <w:rsid w:val="00857CD8"/>
    <w:rsid w:val="0086093C"/>
    <w:rsid w:val="00860D7A"/>
    <w:rsid w:val="00861CC8"/>
    <w:rsid w:val="00862B02"/>
    <w:rsid w:val="00863F9E"/>
    <w:rsid w:val="00864A7A"/>
    <w:rsid w:val="00867712"/>
    <w:rsid w:val="00873F84"/>
    <w:rsid w:val="00875722"/>
    <w:rsid w:val="00875C87"/>
    <w:rsid w:val="00876459"/>
    <w:rsid w:val="00882A38"/>
    <w:rsid w:val="00884160"/>
    <w:rsid w:val="0088568D"/>
    <w:rsid w:val="0088611B"/>
    <w:rsid w:val="00887190"/>
    <w:rsid w:val="00887C9E"/>
    <w:rsid w:val="0089065D"/>
    <w:rsid w:val="00891151"/>
    <w:rsid w:val="00891950"/>
    <w:rsid w:val="0089223D"/>
    <w:rsid w:val="00893C50"/>
    <w:rsid w:val="008957B3"/>
    <w:rsid w:val="008A7843"/>
    <w:rsid w:val="008B6A13"/>
    <w:rsid w:val="008B7DEC"/>
    <w:rsid w:val="008C0AB4"/>
    <w:rsid w:val="008C296E"/>
    <w:rsid w:val="008C3786"/>
    <w:rsid w:val="008C4927"/>
    <w:rsid w:val="008C4FB1"/>
    <w:rsid w:val="008C58C7"/>
    <w:rsid w:val="008C64AD"/>
    <w:rsid w:val="008C7037"/>
    <w:rsid w:val="008D02C2"/>
    <w:rsid w:val="008D24F9"/>
    <w:rsid w:val="008D3908"/>
    <w:rsid w:val="008D60D5"/>
    <w:rsid w:val="008D7774"/>
    <w:rsid w:val="008F06C0"/>
    <w:rsid w:val="008F0EA6"/>
    <w:rsid w:val="008F2227"/>
    <w:rsid w:val="008F5270"/>
    <w:rsid w:val="008F66A4"/>
    <w:rsid w:val="00902547"/>
    <w:rsid w:val="00902E24"/>
    <w:rsid w:val="009061E7"/>
    <w:rsid w:val="0091058E"/>
    <w:rsid w:val="00910DE5"/>
    <w:rsid w:val="00912B6C"/>
    <w:rsid w:val="0091435D"/>
    <w:rsid w:val="00917767"/>
    <w:rsid w:val="00917941"/>
    <w:rsid w:val="00917DAA"/>
    <w:rsid w:val="00920216"/>
    <w:rsid w:val="009208A2"/>
    <w:rsid w:val="00922C53"/>
    <w:rsid w:val="00923D31"/>
    <w:rsid w:val="0092750E"/>
    <w:rsid w:val="00927821"/>
    <w:rsid w:val="009322D6"/>
    <w:rsid w:val="009349AF"/>
    <w:rsid w:val="00936E8B"/>
    <w:rsid w:val="009409A4"/>
    <w:rsid w:val="009455B4"/>
    <w:rsid w:val="0094658D"/>
    <w:rsid w:val="009471F6"/>
    <w:rsid w:val="0095387E"/>
    <w:rsid w:val="00953BBD"/>
    <w:rsid w:val="00956F3B"/>
    <w:rsid w:val="00963854"/>
    <w:rsid w:val="00963EC9"/>
    <w:rsid w:val="009672EB"/>
    <w:rsid w:val="00970FC5"/>
    <w:rsid w:val="009744B0"/>
    <w:rsid w:val="00975A44"/>
    <w:rsid w:val="00982079"/>
    <w:rsid w:val="00986BA5"/>
    <w:rsid w:val="00987F46"/>
    <w:rsid w:val="009906D5"/>
    <w:rsid w:val="0099321F"/>
    <w:rsid w:val="009938F7"/>
    <w:rsid w:val="00994699"/>
    <w:rsid w:val="00994E5C"/>
    <w:rsid w:val="00994ED3"/>
    <w:rsid w:val="00995C15"/>
    <w:rsid w:val="009974A6"/>
    <w:rsid w:val="009977B2"/>
    <w:rsid w:val="009A1186"/>
    <w:rsid w:val="009B07A6"/>
    <w:rsid w:val="009B09FB"/>
    <w:rsid w:val="009B09FE"/>
    <w:rsid w:val="009B4AA3"/>
    <w:rsid w:val="009B55DE"/>
    <w:rsid w:val="009C7E9F"/>
    <w:rsid w:val="009C7F95"/>
    <w:rsid w:val="009D0175"/>
    <w:rsid w:val="009D20CF"/>
    <w:rsid w:val="009D3BB9"/>
    <w:rsid w:val="009E43B2"/>
    <w:rsid w:val="009F5AA0"/>
    <w:rsid w:val="009F63F8"/>
    <w:rsid w:val="00A00083"/>
    <w:rsid w:val="00A0069D"/>
    <w:rsid w:val="00A01097"/>
    <w:rsid w:val="00A022B1"/>
    <w:rsid w:val="00A07162"/>
    <w:rsid w:val="00A071C2"/>
    <w:rsid w:val="00A076E5"/>
    <w:rsid w:val="00A10338"/>
    <w:rsid w:val="00A24D27"/>
    <w:rsid w:val="00A27C12"/>
    <w:rsid w:val="00A34199"/>
    <w:rsid w:val="00A358E0"/>
    <w:rsid w:val="00A359EA"/>
    <w:rsid w:val="00A35CEC"/>
    <w:rsid w:val="00A367DE"/>
    <w:rsid w:val="00A44643"/>
    <w:rsid w:val="00A45660"/>
    <w:rsid w:val="00A50D51"/>
    <w:rsid w:val="00A51E05"/>
    <w:rsid w:val="00A528C8"/>
    <w:rsid w:val="00A5663B"/>
    <w:rsid w:val="00A57175"/>
    <w:rsid w:val="00A72C28"/>
    <w:rsid w:val="00A742AF"/>
    <w:rsid w:val="00A7665A"/>
    <w:rsid w:val="00A839FA"/>
    <w:rsid w:val="00A85479"/>
    <w:rsid w:val="00A90080"/>
    <w:rsid w:val="00A9186E"/>
    <w:rsid w:val="00A96FF9"/>
    <w:rsid w:val="00A97EB3"/>
    <w:rsid w:val="00AA2A78"/>
    <w:rsid w:val="00AA5671"/>
    <w:rsid w:val="00AA64A5"/>
    <w:rsid w:val="00AA672D"/>
    <w:rsid w:val="00AB00D2"/>
    <w:rsid w:val="00AB062B"/>
    <w:rsid w:val="00AB3172"/>
    <w:rsid w:val="00AB4531"/>
    <w:rsid w:val="00AB5935"/>
    <w:rsid w:val="00AC03B7"/>
    <w:rsid w:val="00AC0C73"/>
    <w:rsid w:val="00AC258F"/>
    <w:rsid w:val="00AC2A5F"/>
    <w:rsid w:val="00AC2E72"/>
    <w:rsid w:val="00AD2D87"/>
    <w:rsid w:val="00AD47DB"/>
    <w:rsid w:val="00AD6313"/>
    <w:rsid w:val="00AE25F7"/>
    <w:rsid w:val="00AF3589"/>
    <w:rsid w:val="00AF658A"/>
    <w:rsid w:val="00AF660C"/>
    <w:rsid w:val="00AF7408"/>
    <w:rsid w:val="00AF7C25"/>
    <w:rsid w:val="00B000EE"/>
    <w:rsid w:val="00B01611"/>
    <w:rsid w:val="00B01665"/>
    <w:rsid w:val="00B024EB"/>
    <w:rsid w:val="00B026C3"/>
    <w:rsid w:val="00B0410F"/>
    <w:rsid w:val="00B064B8"/>
    <w:rsid w:val="00B06D62"/>
    <w:rsid w:val="00B0731A"/>
    <w:rsid w:val="00B109ED"/>
    <w:rsid w:val="00B2004F"/>
    <w:rsid w:val="00B2045B"/>
    <w:rsid w:val="00B21F1F"/>
    <w:rsid w:val="00B22A99"/>
    <w:rsid w:val="00B23095"/>
    <w:rsid w:val="00B266B5"/>
    <w:rsid w:val="00B3013C"/>
    <w:rsid w:val="00B32797"/>
    <w:rsid w:val="00B345AA"/>
    <w:rsid w:val="00B452C3"/>
    <w:rsid w:val="00B45700"/>
    <w:rsid w:val="00B526FF"/>
    <w:rsid w:val="00B52946"/>
    <w:rsid w:val="00B55074"/>
    <w:rsid w:val="00B624C6"/>
    <w:rsid w:val="00B67316"/>
    <w:rsid w:val="00B7001A"/>
    <w:rsid w:val="00B7454A"/>
    <w:rsid w:val="00B76F51"/>
    <w:rsid w:val="00B77D51"/>
    <w:rsid w:val="00B80D65"/>
    <w:rsid w:val="00B819A8"/>
    <w:rsid w:val="00B821C7"/>
    <w:rsid w:val="00B83BA6"/>
    <w:rsid w:val="00B84595"/>
    <w:rsid w:val="00B86988"/>
    <w:rsid w:val="00B87164"/>
    <w:rsid w:val="00B905B0"/>
    <w:rsid w:val="00B90CBF"/>
    <w:rsid w:val="00B945C5"/>
    <w:rsid w:val="00B9563E"/>
    <w:rsid w:val="00B95DF6"/>
    <w:rsid w:val="00BA3A2C"/>
    <w:rsid w:val="00BA3E08"/>
    <w:rsid w:val="00BA434A"/>
    <w:rsid w:val="00BB211D"/>
    <w:rsid w:val="00BB3DB2"/>
    <w:rsid w:val="00BC4741"/>
    <w:rsid w:val="00BC7380"/>
    <w:rsid w:val="00BD103E"/>
    <w:rsid w:val="00BD17A6"/>
    <w:rsid w:val="00BD4A88"/>
    <w:rsid w:val="00BD7AC1"/>
    <w:rsid w:val="00BE1C50"/>
    <w:rsid w:val="00BE53E2"/>
    <w:rsid w:val="00BE647E"/>
    <w:rsid w:val="00BE6653"/>
    <w:rsid w:val="00BE71EA"/>
    <w:rsid w:val="00BF2113"/>
    <w:rsid w:val="00BF2B79"/>
    <w:rsid w:val="00BF5E34"/>
    <w:rsid w:val="00BF62BD"/>
    <w:rsid w:val="00C007AF"/>
    <w:rsid w:val="00C01DF8"/>
    <w:rsid w:val="00C05C54"/>
    <w:rsid w:val="00C11611"/>
    <w:rsid w:val="00C13A21"/>
    <w:rsid w:val="00C13D44"/>
    <w:rsid w:val="00C1626A"/>
    <w:rsid w:val="00C16438"/>
    <w:rsid w:val="00C16586"/>
    <w:rsid w:val="00C16D87"/>
    <w:rsid w:val="00C2035B"/>
    <w:rsid w:val="00C22B94"/>
    <w:rsid w:val="00C24CA4"/>
    <w:rsid w:val="00C2591C"/>
    <w:rsid w:val="00C2641B"/>
    <w:rsid w:val="00C265CF"/>
    <w:rsid w:val="00C31099"/>
    <w:rsid w:val="00C33803"/>
    <w:rsid w:val="00C344AC"/>
    <w:rsid w:val="00C3682E"/>
    <w:rsid w:val="00C40C4F"/>
    <w:rsid w:val="00C4125C"/>
    <w:rsid w:val="00C413AB"/>
    <w:rsid w:val="00C42969"/>
    <w:rsid w:val="00C43433"/>
    <w:rsid w:val="00C434FE"/>
    <w:rsid w:val="00C44139"/>
    <w:rsid w:val="00C453D4"/>
    <w:rsid w:val="00C454D1"/>
    <w:rsid w:val="00C514C6"/>
    <w:rsid w:val="00C55E90"/>
    <w:rsid w:val="00C57587"/>
    <w:rsid w:val="00C576F0"/>
    <w:rsid w:val="00C61EE2"/>
    <w:rsid w:val="00C627E1"/>
    <w:rsid w:val="00C6668E"/>
    <w:rsid w:val="00C66DAC"/>
    <w:rsid w:val="00C722CD"/>
    <w:rsid w:val="00C724C5"/>
    <w:rsid w:val="00C72DFF"/>
    <w:rsid w:val="00C7397F"/>
    <w:rsid w:val="00C763F3"/>
    <w:rsid w:val="00C774D2"/>
    <w:rsid w:val="00C80AB6"/>
    <w:rsid w:val="00C90E7F"/>
    <w:rsid w:val="00C93680"/>
    <w:rsid w:val="00C93DE2"/>
    <w:rsid w:val="00C944E9"/>
    <w:rsid w:val="00C95BDB"/>
    <w:rsid w:val="00CA1439"/>
    <w:rsid w:val="00CA348B"/>
    <w:rsid w:val="00CA434E"/>
    <w:rsid w:val="00CA7746"/>
    <w:rsid w:val="00CB0BEA"/>
    <w:rsid w:val="00CB27D7"/>
    <w:rsid w:val="00CC64E1"/>
    <w:rsid w:val="00CC796A"/>
    <w:rsid w:val="00CD2514"/>
    <w:rsid w:val="00CD53B6"/>
    <w:rsid w:val="00CD5D24"/>
    <w:rsid w:val="00CD77BF"/>
    <w:rsid w:val="00CD785A"/>
    <w:rsid w:val="00CD7CF3"/>
    <w:rsid w:val="00CE45C7"/>
    <w:rsid w:val="00CE4995"/>
    <w:rsid w:val="00CE502D"/>
    <w:rsid w:val="00CE64F6"/>
    <w:rsid w:val="00CE6A13"/>
    <w:rsid w:val="00CE6A81"/>
    <w:rsid w:val="00CE7C0F"/>
    <w:rsid w:val="00CF0FBE"/>
    <w:rsid w:val="00CF16D8"/>
    <w:rsid w:val="00CF7D86"/>
    <w:rsid w:val="00D00B30"/>
    <w:rsid w:val="00D0115A"/>
    <w:rsid w:val="00D03C98"/>
    <w:rsid w:val="00D04514"/>
    <w:rsid w:val="00D04968"/>
    <w:rsid w:val="00D07F2C"/>
    <w:rsid w:val="00D17762"/>
    <w:rsid w:val="00D23F7B"/>
    <w:rsid w:val="00D2707A"/>
    <w:rsid w:val="00D31497"/>
    <w:rsid w:val="00D325AA"/>
    <w:rsid w:val="00D37D2A"/>
    <w:rsid w:val="00D411EC"/>
    <w:rsid w:val="00D46784"/>
    <w:rsid w:val="00D47FEC"/>
    <w:rsid w:val="00D52A9E"/>
    <w:rsid w:val="00D55165"/>
    <w:rsid w:val="00D55808"/>
    <w:rsid w:val="00D564FB"/>
    <w:rsid w:val="00D63484"/>
    <w:rsid w:val="00D6373C"/>
    <w:rsid w:val="00D63FA5"/>
    <w:rsid w:val="00D64789"/>
    <w:rsid w:val="00D70978"/>
    <w:rsid w:val="00D72871"/>
    <w:rsid w:val="00D803FE"/>
    <w:rsid w:val="00D83F69"/>
    <w:rsid w:val="00D849C7"/>
    <w:rsid w:val="00D866E7"/>
    <w:rsid w:val="00D9024F"/>
    <w:rsid w:val="00D91032"/>
    <w:rsid w:val="00D91A50"/>
    <w:rsid w:val="00D91F31"/>
    <w:rsid w:val="00D96C4B"/>
    <w:rsid w:val="00DA0179"/>
    <w:rsid w:val="00DA2B75"/>
    <w:rsid w:val="00DA4346"/>
    <w:rsid w:val="00DA5227"/>
    <w:rsid w:val="00DB0199"/>
    <w:rsid w:val="00DB1406"/>
    <w:rsid w:val="00DB2566"/>
    <w:rsid w:val="00DB33A3"/>
    <w:rsid w:val="00DB3F1F"/>
    <w:rsid w:val="00DB74D2"/>
    <w:rsid w:val="00DC0BF5"/>
    <w:rsid w:val="00DC1BD5"/>
    <w:rsid w:val="00DC1E32"/>
    <w:rsid w:val="00DC2D86"/>
    <w:rsid w:val="00DC32F5"/>
    <w:rsid w:val="00DC45AE"/>
    <w:rsid w:val="00DC4BE3"/>
    <w:rsid w:val="00DC5BC8"/>
    <w:rsid w:val="00DC68F5"/>
    <w:rsid w:val="00DC72E6"/>
    <w:rsid w:val="00DC756C"/>
    <w:rsid w:val="00DD07F6"/>
    <w:rsid w:val="00DD64D9"/>
    <w:rsid w:val="00DE0551"/>
    <w:rsid w:val="00DE066B"/>
    <w:rsid w:val="00DE0B64"/>
    <w:rsid w:val="00DE17C5"/>
    <w:rsid w:val="00DE1E42"/>
    <w:rsid w:val="00DE3744"/>
    <w:rsid w:val="00DE4C81"/>
    <w:rsid w:val="00DE7A15"/>
    <w:rsid w:val="00DF1E7B"/>
    <w:rsid w:val="00DF2249"/>
    <w:rsid w:val="00DF2EC6"/>
    <w:rsid w:val="00E00FEA"/>
    <w:rsid w:val="00E01EC7"/>
    <w:rsid w:val="00E0481A"/>
    <w:rsid w:val="00E20313"/>
    <w:rsid w:val="00E22B02"/>
    <w:rsid w:val="00E23945"/>
    <w:rsid w:val="00E27E55"/>
    <w:rsid w:val="00E32CF8"/>
    <w:rsid w:val="00E35567"/>
    <w:rsid w:val="00E35C24"/>
    <w:rsid w:val="00E36705"/>
    <w:rsid w:val="00E410FA"/>
    <w:rsid w:val="00E41C52"/>
    <w:rsid w:val="00E41C75"/>
    <w:rsid w:val="00E44C82"/>
    <w:rsid w:val="00E47D0F"/>
    <w:rsid w:val="00E50162"/>
    <w:rsid w:val="00E51528"/>
    <w:rsid w:val="00E51885"/>
    <w:rsid w:val="00E51A96"/>
    <w:rsid w:val="00E52941"/>
    <w:rsid w:val="00E53080"/>
    <w:rsid w:val="00E546BC"/>
    <w:rsid w:val="00E62137"/>
    <w:rsid w:val="00E633CF"/>
    <w:rsid w:val="00E65761"/>
    <w:rsid w:val="00E67446"/>
    <w:rsid w:val="00E715B3"/>
    <w:rsid w:val="00E7288E"/>
    <w:rsid w:val="00E774E5"/>
    <w:rsid w:val="00E77DD3"/>
    <w:rsid w:val="00E81B12"/>
    <w:rsid w:val="00E84EB1"/>
    <w:rsid w:val="00E855A9"/>
    <w:rsid w:val="00E8609A"/>
    <w:rsid w:val="00E939B6"/>
    <w:rsid w:val="00E96DFA"/>
    <w:rsid w:val="00E97D29"/>
    <w:rsid w:val="00EA28AA"/>
    <w:rsid w:val="00EA3A57"/>
    <w:rsid w:val="00EA4066"/>
    <w:rsid w:val="00EA6A0C"/>
    <w:rsid w:val="00EA7747"/>
    <w:rsid w:val="00EA7DD5"/>
    <w:rsid w:val="00EB6F10"/>
    <w:rsid w:val="00EC0E27"/>
    <w:rsid w:val="00EC28C0"/>
    <w:rsid w:val="00ED0067"/>
    <w:rsid w:val="00ED076E"/>
    <w:rsid w:val="00ED14CD"/>
    <w:rsid w:val="00ED1A35"/>
    <w:rsid w:val="00ED303A"/>
    <w:rsid w:val="00ED345D"/>
    <w:rsid w:val="00ED3DBB"/>
    <w:rsid w:val="00ED4599"/>
    <w:rsid w:val="00ED555C"/>
    <w:rsid w:val="00ED6232"/>
    <w:rsid w:val="00ED6CA2"/>
    <w:rsid w:val="00ED7EFF"/>
    <w:rsid w:val="00EE0581"/>
    <w:rsid w:val="00EE09FD"/>
    <w:rsid w:val="00EE1D53"/>
    <w:rsid w:val="00EE30AF"/>
    <w:rsid w:val="00EE46E4"/>
    <w:rsid w:val="00EE559C"/>
    <w:rsid w:val="00EE5B15"/>
    <w:rsid w:val="00EE77FC"/>
    <w:rsid w:val="00EE7C9A"/>
    <w:rsid w:val="00EF0226"/>
    <w:rsid w:val="00EF4042"/>
    <w:rsid w:val="00EF648D"/>
    <w:rsid w:val="00EF661A"/>
    <w:rsid w:val="00F018F2"/>
    <w:rsid w:val="00F01E34"/>
    <w:rsid w:val="00F0222D"/>
    <w:rsid w:val="00F02D8C"/>
    <w:rsid w:val="00F034EA"/>
    <w:rsid w:val="00F0763D"/>
    <w:rsid w:val="00F1326C"/>
    <w:rsid w:val="00F171A6"/>
    <w:rsid w:val="00F176FC"/>
    <w:rsid w:val="00F20420"/>
    <w:rsid w:val="00F210E3"/>
    <w:rsid w:val="00F22545"/>
    <w:rsid w:val="00F3350A"/>
    <w:rsid w:val="00F34199"/>
    <w:rsid w:val="00F35652"/>
    <w:rsid w:val="00F36B53"/>
    <w:rsid w:val="00F4045F"/>
    <w:rsid w:val="00F40C8D"/>
    <w:rsid w:val="00F433E8"/>
    <w:rsid w:val="00F4646B"/>
    <w:rsid w:val="00F473A8"/>
    <w:rsid w:val="00F50213"/>
    <w:rsid w:val="00F5539D"/>
    <w:rsid w:val="00F574E8"/>
    <w:rsid w:val="00F60A6D"/>
    <w:rsid w:val="00F64CBE"/>
    <w:rsid w:val="00F667C0"/>
    <w:rsid w:val="00F67856"/>
    <w:rsid w:val="00F70119"/>
    <w:rsid w:val="00F731E5"/>
    <w:rsid w:val="00F73ACC"/>
    <w:rsid w:val="00F76CBB"/>
    <w:rsid w:val="00F80CF8"/>
    <w:rsid w:val="00F90189"/>
    <w:rsid w:val="00F910D6"/>
    <w:rsid w:val="00F91997"/>
    <w:rsid w:val="00F9317A"/>
    <w:rsid w:val="00F960FA"/>
    <w:rsid w:val="00F96DDB"/>
    <w:rsid w:val="00FA4985"/>
    <w:rsid w:val="00FB2B1C"/>
    <w:rsid w:val="00FB37E7"/>
    <w:rsid w:val="00FB582B"/>
    <w:rsid w:val="00FB6706"/>
    <w:rsid w:val="00FC186E"/>
    <w:rsid w:val="00FC4B8D"/>
    <w:rsid w:val="00FC526A"/>
    <w:rsid w:val="00FC6E6C"/>
    <w:rsid w:val="00FD1073"/>
    <w:rsid w:val="00FD4DE0"/>
    <w:rsid w:val="00FD6152"/>
    <w:rsid w:val="00FD6F0C"/>
    <w:rsid w:val="00FD6F26"/>
    <w:rsid w:val="00FE1C4E"/>
    <w:rsid w:val="00FE3576"/>
    <w:rsid w:val="00FE47F4"/>
    <w:rsid w:val="00FE49EE"/>
    <w:rsid w:val="00FE7953"/>
    <w:rsid w:val="00FF0508"/>
    <w:rsid w:val="00FF2B59"/>
    <w:rsid w:val="00FF4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388AD"/>
  <w15:docId w15:val="{BC7C94D0-4E92-4D1B-A269-1794CE0B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sto MT" w:eastAsia="Calisto MT" w:hAnsi="Calisto M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1B"/>
    <w:pPr>
      <w:spacing w:after="200"/>
      <w:ind w:firstLine="142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546BC"/>
    <w:pPr>
      <w:keepNext/>
      <w:keepLines/>
      <w:numPr>
        <w:numId w:val="1"/>
      </w:numPr>
      <w:spacing w:before="240" w:after="0"/>
      <w:outlineLvl w:val="0"/>
    </w:pPr>
    <w:rPr>
      <w:rFonts w:eastAsia="Times New Roman" w:cs="Arial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46BC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Times New Roman" w:cs="Arial"/>
      <w:b/>
      <w:bCs/>
      <w:color w:val="1F497D" w:themeColor="text2"/>
      <w:sz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F07"/>
    <w:pPr>
      <w:keepNext/>
      <w:keepLines/>
      <w:numPr>
        <w:ilvl w:val="2"/>
        <w:numId w:val="1"/>
      </w:numPr>
      <w:spacing w:before="200" w:after="120"/>
      <w:outlineLvl w:val="2"/>
    </w:pPr>
    <w:rPr>
      <w:rFonts w:eastAsia="Times New Roman" w:cs="Arial"/>
      <w:b/>
      <w:bCs/>
      <w:i/>
      <w:color w:val="80B60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5DE"/>
    <w:pPr>
      <w:keepNext/>
      <w:keepLines/>
      <w:numPr>
        <w:ilvl w:val="3"/>
        <w:numId w:val="1"/>
      </w:numPr>
      <w:spacing w:before="200" w:after="0"/>
      <w:outlineLvl w:val="3"/>
    </w:pPr>
    <w:rPr>
      <w:rFonts w:ascii="Calisto MT" w:eastAsia="Times New Roman" w:hAnsi="Calisto MT"/>
      <w:b/>
      <w:bCs/>
      <w:i/>
      <w:iCs/>
      <w:color w:val="80B60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5DE"/>
    <w:pPr>
      <w:keepNext/>
      <w:keepLines/>
      <w:numPr>
        <w:ilvl w:val="4"/>
        <w:numId w:val="1"/>
      </w:numPr>
      <w:spacing w:before="200" w:after="0"/>
      <w:outlineLvl w:val="4"/>
    </w:pPr>
    <w:rPr>
      <w:rFonts w:ascii="Calisto MT" w:eastAsia="Times New Roman" w:hAnsi="Calisto MT"/>
      <w:color w:val="3F5A0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5DE"/>
    <w:pPr>
      <w:keepNext/>
      <w:keepLines/>
      <w:numPr>
        <w:ilvl w:val="5"/>
        <w:numId w:val="1"/>
      </w:numPr>
      <w:spacing w:before="200" w:after="0"/>
      <w:outlineLvl w:val="5"/>
    </w:pPr>
    <w:rPr>
      <w:rFonts w:ascii="Calisto MT" w:eastAsia="Times New Roman" w:hAnsi="Calisto MT"/>
      <w:i/>
      <w:iCs/>
      <w:color w:val="3F5A0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5DE"/>
    <w:pPr>
      <w:keepNext/>
      <w:keepLines/>
      <w:numPr>
        <w:ilvl w:val="6"/>
        <w:numId w:val="1"/>
      </w:numPr>
      <w:spacing w:before="200" w:after="0"/>
      <w:outlineLvl w:val="6"/>
    </w:pPr>
    <w:rPr>
      <w:rFonts w:ascii="Calisto MT" w:eastAsia="Times New Roman" w:hAnsi="Calisto M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5DE"/>
    <w:pPr>
      <w:keepNext/>
      <w:keepLines/>
      <w:numPr>
        <w:ilvl w:val="7"/>
        <w:numId w:val="1"/>
      </w:numPr>
      <w:spacing w:before="200" w:after="0"/>
      <w:outlineLvl w:val="7"/>
    </w:pPr>
    <w:rPr>
      <w:rFonts w:ascii="Calisto MT" w:eastAsia="Times New Roman" w:hAnsi="Calisto M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5DE"/>
    <w:pPr>
      <w:keepNext/>
      <w:keepLines/>
      <w:numPr>
        <w:ilvl w:val="8"/>
        <w:numId w:val="1"/>
      </w:numPr>
      <w:spacing w:before="200" w:after="0"/>
      <w:outlineLvl w:val="8"/>
    </w:pPr>
    <w:rPr>
      <w:rFonts w:ascii="Calisto MT" w:eastAsia="Times New Roman" w:hAnsi="Calisto M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033AA"/>
    <w:rPr>
      <w:rFonts w:ascii="Arial" w:hAnsi="Arial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033AA"/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EF0226"/>
    <w:pPr>
      <w:spacing w:before="120" w:after="0"/>
    </w:pPr>
    <w:rPr>
      <w:rFonts w:ascii="Calisto MT" w:hAnsi="Calisto MT"/>
      <w:b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F0226"/>
    <w:pPr>
      <w:spacing w:after="0"/>
      <w:ind w:left="220"/>
    </w:pPr>
    <w:rPr>
      <w:rFonts w:ascii="Calisto MT" w:hAnsi="Calisto MT"/>
      <w:i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0226"/>
    <w:pPr>
      <w:spacing w:after="0"/>
      <w:ind w:left="440"/>
    </w:pPr>
    <w:rPr>
      <w:rFonts w:ascii="Calisto MT" w:hAnsi="Calisto MT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0226"/>
    <w:pPr>
      <w:spacing w:after="0"/>
      <w:ind w:left="660"/>
    </w:pPr>
    <w:rPr>
      <w:rFonts w:ascii="Calisto MT" w:hAnsi="Calisto MT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0226"/>
    <w:pPr>
      <w:spacing w:after="0"/>
      <w:ind w:left="880"/>
    </w:pPr>
    <w:rPr>
      <w:rFonts w:ascii="Calisto MT" w:hAnsi="Calisto MT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0226"/>
    <w:pPr>
      <w:spacing w:after="0"/>
      <w:ind w:left="1100"/>
    </w:pPr>
    <w:rPr>
      <w:rFonts w:ascii="Calisto MT" w:hAnsi="Calisto MT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0226"/>
    <w:pPr>
      <w:spacing w:after="0"/>
      <w:ind w:left="1320"/>
    </w:pPr>
    <w:rPr>
      <w:rFonts w:ascii="Calisto MT" w:hAnsi="Calisto MT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0226"/>
    <w:pPr>
      <w:spacing w:after="0"/>
      <w:ind w:left="1540"/>
    </w:pPr>
    <w:rPr>
      <w:rFonts w:ascii="Calisto MT" w:hAnsi="Calisto MT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0226"/>
    <w:pPr>
      <w:spacing w:after="0"/>
      <w:ind w:left="1760"/>
    </w:pPr>
    <w:rPr>
      <w:rFonts w:ascii="Calisto MT" w:hAnsi="Calisto MT"/>
      <w:sz w:val="20"/>
      <w:szCs w:val="20"/>
    </w:rPr>
  </w:style>
  <w:style w:type="paragraph" w:styleId="Paragraphedeliste">
    <w:name w:val="List Paragraph"/>
    <w:basedOn w:val="Normal"/>
    <w:uiPriority w:val="99"/>
    <w:qFormat/>
    <w:rsid w:val="009B55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46BC"/>
    <w:rPr>
      <w:rFonts w:ascii="Arial" w:eastAsia="Times New Roman" w:hAnsi="Arial" w:cs="Arial"/>
      <w:b/>
      <w:bCs/>
      <w:color w:val="1F497D" w:themeColor="text2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546BC"/>
    <w:rPr>
      <w:rFonts w:ascii="Arial" w:eastAsia="Times New Roman" w:hAnsi="Arial" w:cs="Arial"/>
      <w:b/>
      <w:bCs/>
      <w:color w:val="1F497D" w:themeColor="text2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F4F07"/>
    <w:rPr>
      <w:rFonts w:ascii="Arial" w:eastAsia="Times New Roman" w:hAnsi="Arial" w:cs="Arial"/>
      <w:b/>
      <w:bCs/>
      <w:i/>
      <w:color w:val="80B606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55DE"/>
    <w:rPr>
      <w:rFonts w:eastAsia="Times New Roman"/>
      <w:b/>
      <w:bCs/>
      <w:i/>
      <w:iCs/>
      <w:color w:val="80B606"/>
      <w:sz w:val="22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B55DE"/>
    <w:rPr>
      <w:rFonts w:eastAsia="Times New Roman"/>
      <w:color w:val="3F5A03"/>
      <w:sz w:val="22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B55DE"/>
    <w:rPr>
      <w:rFonts w:eastAsia="Times New Roman"/>
      <w:i/>
      <w:iCs/>
      <w:color w:val="3F5A03"/>
      <w:sz w:val="22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B55DE"/>
    <w:rPr>
      <w:rFonts w:eastAsia="Times New Roman"/>
      <w:i/>
      <w:iCs/>
      <w:color w:val="404040"/>
      <w:sz w:val="22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B55DE"/>
    <w:rPr>
      <w:rFonts w:eastAsia="Times New Roman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B55DE"/>
    <w:rPr>
      <w:rFonts w:eastAsia="Times New Roman"/>
      <w:i/>
      <w:iCs/>
      <w:color w:val="404040"/>
      <w:lang w:eastAsia="en-US"/>
    </w:rPr>
  </w:style>
  <w:style w:type="character" w:styleId="Textedelespacerserv">
    <w:name w:val="Placeholder Text"/>
    <w:basedOn w:val="Policepardfaut"/>
    <w:uiPriority w:val="99"/>
    <w:semiHidden/>
    <w:rsid w:val="00FA49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9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98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00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9471F6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785A"/>
    <w:rPr>
      <w:color w:val="0000FF"/>
      <w:u w:val="single"/>
    </w:rPr>
  </w:style>
  <w:style w:type="character" w:customStyle="1" w:styleId="ptbrand">
    <w:name w:val="ptbrand"/>
    <w:basedOn w:val="Policepardfaut"/>
    <w:rsid w:val="00CD785A"/>
  </w:style>
  <w:style w:type="paragraph" w:styleId="En-ttedetabledesmatires">
    <w:name w:val="TOC Heading"/>
    <w:basedOn w:val="Titre1"/>
    <w:next w:val="Normal"/>
    <w:uiPriority w:val="39"/>
    <w:unhideWhenUsed/>
    <w:qFormat/>
    <w:rsid w:val="00493A54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au3">
    <w:name w:val="Tableau3"/>
    <w:hidden/>
    <w:rsid w:val="006471E2"/>
    <w:rPr>
      <w:rFonts w:ascii="Times New Roman" w:eastAsia="Times New Roman" w:hAnsi="Times New Roman"/>
    </w:rPr>
    <w:tblPr>
      <w:tblInd w:w="-5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5D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42609A"/>
    <w:pPr>
      <w:ind w:firstLine="142"/>
    </w:pPr>
    <w:rPr>
      <w:rFonts w:ascii="Arial" w:hAnsi="Arial"/>
      <w:sz w:val="22"/>
      <w:szCs w:val="24"/>
    </w:rPr>
  </w:style>
  <w:style w:type="character" w:customStyle="1" w:styleId="st">
    <w:name w:val="st"/>
    <w:basedOn w:val="Policepardfaut"/>
    <w:rsid w:val="00CF16D8"/>
  </w:style>
  <w:style w:type="character" w:styleId="Lienhypertextesuivivisit">
    <w:name w:val="FollowedHyperlink"/>
    <w:basedOn w:val="Policepardfaut"/>
    <w:uiPriority w:val="99"/>
    <w:semiHidden/>
    <w:unhideWhenUsed/>
    <w:rsid w:val="00783F3A"/>
    <w:rPr>
      <w:color w:val="800080" w:themeColor="followedHyperlink"/>
      <w:u w:val="single"/>
    </w:rPr>
  </w:style>
  <w:style w:type="character" w:styleId="Accentuationintense">
    <w:name w:val="Intense Emphasis"/>
    <w:basedOn w:val="Policepardfaut"/>
    <w:uiPriority w:val="21"/>
    <w:qFormat/>
    <w:rsid w:val="00776B26"/>
    <w:rPr>
      <w:i/>
      <w:iCs/>
      <w:color w:val="4F81BD" w:themeColor="accent1"/>
    </w:rPr>
  </w:style>
  <w:style w:type="table" w:styleId="TableauGrille4-Accentuation6">
    <w:name w:val="Grid Table 4 Accent 6"/>
    <w:basedOn w:val="TableauNormal"/>
    <w:uiPriority w:val="49"/>
    <w:rsid w:val="00B2045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F1C77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1F1C77"/>
    <w:rPr>
      <w:b/>
      <w:bCs/>
    </w:rPr>
  </w:style>
  <w:style w:type="character" w:styleId="Accentuation">
    <w:name w:val="Emphasis"/>
    <w:basedOn w:val="Policepardfaut"/>
    <w:uiPriority w:val="20"/>
    <w:qFormat/>
    <w:rsid w:val="001F1C77"/>
    <w:rPr>
      <w:i/>
      <w:iCs/>
    </w:rPr>
  </w:style>
  <w:style w:type="paragraph" w:customStyle="1" w:styleId="alt">
    <w:name w:val="alt"/>
    <w:basedOn w:val="Normal"/>
    <w:rsid w:val="009322D6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customStyle="1" w:styleId="keyword">
    <w:name w:val="keyword"/>
    <w:basedOn w:val="Policepardfaut"/>
    <w:rsid w:val="009322D6"/>
  </w:style>
  <w:style w:type="character" w:customStyle="1" w:styleId="number">
    <w:name w:val="number"/>
    <w:basedOn w:val="Policepardfaut"/>
    <w:rsid w:val="009322D6"/>
  </w:style>
  <w:style w:type="character" w:customStyle="1" w:styleId="string">
    <w:name w:val="string"/>
    <w:basedOn w:val="Policepardfaut"/>
    <w:rsid w:val="009322D6"/>
  </w:style>
  <w:style w:type="character" w:customStyle="1" w:styleId="special">
    <w:name w:val="special"/>
    <w:basedOn w:val="Policepardfaut"/>
    <w:rsid w:val="009322D6"/>
  </w:style>
  <w:style w:type="character" w:customStyle="1" w:styleId="fontstyle01">
    <w:name w:val="fontstyle01"/>
    <w:basedOn w:val="Policepardfaut"/>
    <w:rsid w:val="00C61EE2"/>
    <w:rPr>
      <w:rFonts w:ascii="CourierNewPSMT" w:hAnsi="CourierNewPSMT" w:hint="default"/>
      <w:b w:val="0"/>
      <w:bCs w:val="0"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Policepardfaut"/>
    <w:rsid w:val="00C61E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mment">
    <w:name w:val="comment"/>
    <w:basedOn w:val="Policepardfaut"/>
    <w:rsid w:val="0017310D"/>
  </w:style>
  <w:style w:type="character" w:styleId="Mentionnonrsolue">
    <w:name w:val="Unresolved Mention"/>
    <w:basedOn w:val="Policepardfaut"/>
    <w:uiPriority w:val="99"/>
    <w:semiHidden/>
    <w:unhideWhenUsed/>
    <w:rsid w:val="005B7A55"/>
    <w:rPr>
      <w:color w:val="605E5C"/>
      <w:shd w:val="clear" w:color="auto" w:fill="E1DFDD"/>
    </w:rPr>
  </w:style>
  <w:style w:type="character" w:customStyle="1" w:styleId="fontstyle31">
    <w:name w:val="fontstyle31"/>
    <w:basedOn w:val="Policepardfaut"/>
    <w:rsid w:val="00861CC8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861CC8"/>
    <w:rPr>
      <w:rFonts w:ascii="SFSS0900" w:hAnsi="SFSS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Policepardfaut"/>
    <w:rsid w:val="00861CC8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Corpsdetexte">
    <w:name w:val="Body Text"/>
    <w:basedOn w:val="Normal"/>
    <w:link w:val="CorpsdetexteCar"/>
    <w:qFormat/>
    <w:rsid w:val="00E546BC"/>
    <w:pPr>
      <w:spacing w:before="180" w:after="180"/>
      <w:ind w:firstLine="0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E546B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Definition">
    <w:name w:val="Definition"/>
    <w:basedOn w:val="Normal"/>
    <w:rsid w:val="00E546BC"/>
    <w:pPr>
      <w:ind w:firstLine="0"/>
    </w:pPr>
    <w:rPr>
      <w:rFonts w:asciiTheme="minorHAnsi" w:eastAsiaTheme="minorHAnsi" w:hAnsiTheme="minorHAnsi" w:cstheme="minorBidi"/>
      <w:sz w:val="24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52A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2A9E"/>
    <w:rPr>
      <w:rFonts w:ascii="Arial" w:hAnsi="Arial"/>
      <w:i/>
      <w:iCs/>
      <w:color w:val="404040" w:themeColor="text1" w:themeTint="BF"/>
      <w:sz w:val="22"/>
      <w:szCs w:val="24"/>
      <w:lang w:eastAsia="en-US"/>
    </w:rPr>
  </w:style>
  <w:style w:type="paragraph" w:customStyle="1" w:styleId="western">
    <w:name w:val="western"/>
    <w:basedOn w:val="Normal"/>
    <w:rsid w:val="001D0FC2"/>
    <w:pPr>
      <w:spacing w:before="100" w:beforeAutospacing="1" w:after="113"/>
      <w:ind w:firstLine="0"/>
      <w:jc w:val="both"/>
    </w:pPr>
    <w:rPr>
      <w:rFonts w:ascii="Calibri" w:eastAsia="Times New Roman" w:hAnsi="Calibri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17EC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EC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auGrille4-Accentuation4">
    <w:name w:val="Grid Table 4 Accent 4"/>
    <w:basedOn w:val="TableauNormal"/>
    <w:uiPriority w:val="49"/>
    <w:rsid w:val="001F7E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2-Accentuation1">
    <w:name w:val="List Table 2 Accent 1"/>
    <w:basedOn w:val="TableauNormal"/>
    <w:uiPriority w:val="47"/>
    <w:rsid w:val="00BC738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-Accentuation4">
    <w:name w:val="Grid Table 2 Accent 4"/>
    <w:basedOn w:val="TableauNormal"/>
    <w:uiPriority w:val="47"/>
    <w:rsid w:val="00CE45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2969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2969"/>
    <w:rPr>
      <w:rFonts w:ascii="Arial" w:hAnsi="Arial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C42969"/>
    <w:rPr>
      <w:vertAlign w:val="superscript"/>
    </w:rPr>
  </w:style>
  <w:style w:type="character" w:customStyle="1" w:styleId="LienInternet">
    <w:name w:val="Lien Internet"/>
    <w:rsid w:val="00557D83"/>
    <w:rPr>
      <w:color w:val="000080"/>
      <w:u w:val="single"/>
    </w:rPr>
  </w:style>
  <w:style w:type="character" w:customStyle="1" w:styleId="OOoSQLLiteral">
    <w:name w:val="_OOoSQLLiteral"/>
    <w:basedOn w:val="Policepardfaut"/>
    <w:qFormat/>
    <w:rsid w:val="00637E58"/>
    <w:rPr>
      <w:rFonts w:ascii="DejaVu Sans Mono" w:hAnsi="DejaVu Sans Mono"/>
      <w:color w:val="FF0000"/>
    </w:rPr>
  </w:style>
  <w:style w:type="character" w:customStyle="1" w:styleId="OOoSQLKeyWord">
    <w:name w:val="_OOoSQLKeyWord"/>
    <w:basedOn w:val="Policepardfaut"/>
    <w:qFormat/>
    <w:rsid w:val="00637E58"/>
    <w:rPr>
      <w:rFonts w:ascii="DejaVu Sans Mono" w:hAnsi="DejaVu Sans Mono"/>
      <w:color w:val="000080"/>
    </w:rPr>
  </w:style>
  <w:style w:type="character" w:customStyle="1" w:styleId="OOoSQLIdent">
    <w:name w:val="_OOoSQLIdent"/>
    <w:basedOn w:val="Policepardfaut"/>
    <w:qFormat/>
    <w:rsid w:val="00637E58"/>
    <w:rPr>
      <w:rFonts w:ascii="DejaVu Sans Mono" w:hAnsi="DejaVu Sans Mono"/>
      <w:color w:val="008000"/>
    </w:rPr>
  </w:style>
  <w:style w:type="character" w:customStyle="1" w:styleId="OOoSQLSpecial">
    <w:name w:val="_OOoSQLSpecial"/>
    <w:basedOn w:val="Policepardfaut"/>
    <w:qFormat/>
    <w:rsid w:val="00637E58"/>
    <w:rPr>
      <w:rFonts w:ascii="DejaVu Sans Mono" w:hAnsi="DejaVu Sans Mono"/>
      <w:color w:val="000000"/>
    </w:rPr>
  </w:style>
  <w:style w:type="character" w:customStyle="1" w:styleId="OOoSQLComment">
    <w:name w:val="_OOoSQLComment"/>
    <w:basedOn w:val="Policepardfaut"/>
    <w:qFormat/>
    <w:rsid w:val="00744C46"/>
    <w:rPr>
      <w:rFonts w:ascii="DejaVu Sans Mono" w:hAnsi="DejaVu Sans Mono"/>
      <w:color w:val="4C4C4C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313C"/>
    <w:rPr>
      <w:rFonts w:ascii="Courier New" w:eastAsia="Times New Roman" w:hAnsi="Courier New" w:cs="Courier New"/>
    </w:rPr>
  </w:style>
  <w:style w:type="table" w:styleId="Tableausimple3">
    <w:name w:val="Plain Table 3"/>
    <w:basedOn w:val="TableauNormal"/>
    <w:uiPriority w:val="43"/>
    <w:rsid w:val="002B31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174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86F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qlitebrowser.org/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2D%20-%20Logiciels,%20R&#233;f&#233;rentiels\Mod&#232;les%20de%20documents\Mod&#232;le%20Cours%20-%20SI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47479-CCA5-4FFB-93D1-AC913D5F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 - SIN.dotx</Template>
  <TotalTime>12</TotalTime>
  <Pages>6</Pages>
  <Words>814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TD1 - Base de données</vt:lpstr>
      <vt:lpstr/>
    </vt:vector>
  </TitlesOfParts>
  <Company>TOSHIBA</Company>
  <LinksUpToDate>false</LinksUpToDate>
  <CharactersWithSpaces>5281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TD1 - Base de données</dc:title>
  <dc:creator>david</dc:creator>
  <cp:lastModifiedBy>david Granjon</cp:lastModifiedBy>
  <cp:revision>5</cp:revision>
  <cp:lastPrinted>2020-11-29T22:55:00Z</cp:lastPrinted>
  <dcterms:created xsi:type="dcterms:W3CDTF">2020-12-23T11:37:00Z</dcterms:created>
  <dcterms:modified xsi:type="dcterms:W3CDTF">2020-12-23T11:53:00Z</dcterms:modified>
</cp:coreProperties>
</file>