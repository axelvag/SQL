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78" w:rsidRDefault="00371D78" w:rsidP="00371D78">
      <w:pPr>
        <w:pStyle w:val="Sansinterligne"/>
        <w:spacing w:before="120"/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</w:pPr>
      <w:r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  <w:t>M</w:t>
      </w:r>
      <w:r w:rsidRPr="000C4F01"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  <w:t>eurtre à SQL City !</w:t>
      </w:r>
    </w:p>
    <w:p w:rsidR="0086579E" w:rsidRDefault="0086579E" w:rsidP="00371D78">
      <w:pPr>
        <w:pStyle w:val="Sansinterligne"/>
        <w:spacing w:before="120"/>
        <w:rPr>
          <w:rFonts w:eastAsia="Times New Roman" w:cs="Arial"/>
          <w:szCs w:val="22"/>
        </w:rPr>
      </w:pPr>
      <w:r w:rsidRPr="000C4F01">
        <w:rPr>
          <w:noProof/>
        </w:rPr>
        <w:t xml:space="preserve">Le mystère du meurtre </w:t>
      </w:r>
      <w:r>
        <w:rPr>
          <w:noProof/>
        </w:rPr>
        <w:t xml:space="preserve">à </w:t>
      </w:r>
      <w:r w:rsidRPr="000C4F01">
        <w:rPr>
          <w:noProof/>
        </w:rPr>
        <w:t>SQL</w:t>
      </w:r>
      <w:r>
        <w:rPr>
          <w:noProof/>
        </w:rPr>
        <w:t xml:space="preserve"> City</w:t>
      </w:r>
      <w:r w:rsidRPr="000C4F01">
        <w:rPr>
          <w:noProof/>
        </w:rPr>
        <w:t xml:space="preserve"> est un jeu amusant pour les utilisateurs SQL expérimentés</w:t>
      </w:r>
      <w:r w:rsidR="00371D78">
        <w:rPr>
          <w:noProof/>
        </w:rPr>
        <w:t xml:space="preserve"> comme vous. Il est</w:t>
      </w:r>
      <w:r>
        <w:rPr>
          <w:noProof/>
        </w:rPr>
        <w:t xml:space="preserve"> </w:t>
      </w:r>
      <w:r w:rsidRPr="000C4F01">
        <w:rPr>
          <w:noProof/>
        </w:rPr>
        <w:t>conçu pour apprendre les concepts et les commandes SQL</w:t>
      </w:r>
      <w:r>
        <w:rPr>
          <w:noProof/>
        </w:rPr>
        <w:t>,</w:t>
      </w:r>
      <w:r w:rsidRPr="000C4F01">
        <w:rPr>
          <w:noProof/>
        </w:rPr>
        <w:t xml:space="preserve"> et </w:t>
      </w:r>
      <w:r>
        <w:rPr>
          <w:noProof/>
        </w:rPr>
        <w:t xml:space="preserve">surtout </w:t>
      </w:r>
      <w:r w:rsidRPr="000C4F01">
        <w:rPr>
          <w:noProof/>
        </w:rPr>
        <w:t>pour résoudre un</w:t>
      </w:r>
      <w:r>
        <w:rPr>
          <w:noProof/>
        </w:rPr>
        <w:t xml:space="preserve">e affaire criminelle </w:t>
      </w:r>
      <w:r w:rsidRPr="000C4F01">
        <w:rPr>
          <w:noProof/>
        </w:rPr>
        <w:t>intrigant</w:t>
      </w:r>
      <w:r>
        <w:rPr>
          <w:noProof/>
        </w:rPr>
        <w:t>e</w:t>
      </w:r>
      <w:r w:rsidRPr="000C4F01">
        <w:rPr>
          <w:noProof/>
        </w:rPr>
        <w:t>.</w:t>
      </w:r>
      <w:r w:rsidRPr="002B313C">
        <w:rPr>
          <w:rFonts w:eastAsia="Times New Roman" w:cs="Arial"/>
          <w:szCs w:val="22"/>
        </w:rPr>
        <w:t>.</w:t>
      </w:r>
      <w:r>
        <w:rPr>
          <w:rFonts w:eastAsia="Times New Roman" w:cs="Arial"/>
          <w:szCs w:val="22"/>
        </w:rPr>
        <w:t>.</w:t>
      </w:r>
    </w:p>
    <w:p w:rsidR="000C4F01" w:rsidRPr="000C4F01" w:rsidRDefault="00C50D3E" w:rsidP="00371D78">
      <w:pPr>
        <w:pStyle w:val="Sansinterligne"/>
        <w:spacing w:before="360"/>
        <w:ind w:firstLine="0"/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</w:pPr>
      <w:r w:rsidRPr="00C50D3E">
        <w:rPr>
          <w:rFonts w:ascii="Tahoma" w:hAnsi="Tahoma" w:cs="Tahoma"/>
          <w:b/>
          <w:bCs/>
          <w:noProof/>
          <w:color w:val="C0504D" w:themeColor="accent2"/>
          <w:sz w:val="24"/>
          <w:szCs w:val="28"/>
        </w:rPr>
        <w:pict>
          <v:group id="Groupe 4" o:spid="_x0000_s1026" style="position:absolute;margin-left:219.85pt;margin-top:14pt;width:324.15pt;height:215.95pt;z-index:251659264" coordsize="41167,27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" o:spid="_x0000_s1027" type="#_x0000_t75" alt="A decorative illustration of a detective looking at an evidence board." style="position:absolute;width:41167;height:27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">
              <v:imagedata r:id="rId8" o:title="A decorative illustration of a detective looking at an evidence board"/>
            </v:shape>
            <v:shape id="Image 3" o:spid="_x0000_s1028" type="#_x0000_t75" alt="❓ Point D'interrogation Emoji" style="position:absolute;left:25574;top:4095;width:2959;height:4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">
              <v:imagedata r:id="rId9" o:title="❓ Point D'interrogation Emoji" croptop="6172f" cropbottom="5481f" cropleft="16178f" cropright="16160f"/>
            </v:shape>
            <w10:wrap type="square"/>
          </v:group>
        </w:pict>
      </w:r>
      <w:r w:rsidR="000C4F01" w:rsidRPr="000C4F01"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  <w:t xml:space="preserve">Votre </w:t>
      </w:r>
      <w:r w:rsidR="0086579E"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  <w:t>objectif</w:t>
      </w:r>
      <w:r w:rsidR="000C4F01"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  <w:t> :</w:t>
      </w:r>
      <w:r w:rsidR="00445FA7" w:rsidRPr="00445FA7">
        <w:t xml:space="preserve"> </w:t>
      </w:r>
    </w:p>
    <w:p w:rsidR="000C4F01" w:rsidRDefault="000C4F01" w:rsidP="000C4F01">
      <w:pPr>
        <w:pStyle w:val="Sansinterligne"/>
        <w:spacing w:before="120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 xml:space="preserve">Vous </w:t>
      </w:r>
      <w:r w:rsidR="0086579E">
        <w:rPr>
          <w:rFonts w:eastAsia="Times New Roman" w:cs="Arial"/>
          <w:szCs w:val="22"/>
        </w:rPr>
        <w:t>devez aider</w:t>
      </w:r>
      <w:r>
        <w:rPr>
          <w:rFonts w:eastAsia="Times New Roman" w:cs="Arial"/>
          <w:szCs w:val="22"/>
        </w:rPr>
        <w:t xml:space="preserve"> </w:t>
      </w:r>
      <w:r w:rsidR="00371D78">
        <w:rPr>
          <w:rFonts w:eastAsia="Times New Roman" w:cs="Arial"/>
          <w:szCs w:val="22"/>
        </w:rPr>
        <w:t>un</w:t>
      </w:r>
      <w:r>
        <w:rPr>
          <w:rFonts w:eastAsia="Times New Roman" w:cs="Arial"/>
          <w:szCs w:val="22"/>
        </w:rPr>
        <w:t xml:space="preserve"> inspecteur de Police, </w:t>
      </w:r>
      <w:r w:rsidR="0086579E">
        <w:rPr>
          <w:rFonts w:eastAsia="Times New Roman" w:cs="Arial"/>
          <w:szCs w:val="22"/>
        </w:rPr>
        <w:t xml:space="preserve">pour cela </w:t>
      </w:r>
      <w:r>
        <w:rPr>
          <w:rFonts w:eastAsia="Times New Roman" w:cs="Arial"/>
          <w:szCs w:val="22"/>
        </w:rPr>
        <w:t xml:space="preserve">vous avez à votre disposition une énorme base de données contenant de nombreuses </w:t>
      </w:r>
      <w:r w:rsidR="00371D78">
        <w:rPr>
          <w:rFonts w:eastAsia="Times New Roman" w:cs="Arial"/>
          <w:szCs w:val="22"/>
        </w:rPr>
        <w:t>informations</w:t>
      </w:r>
      <w:r>
        <w:rPr>
          <w:rFonts w:eastAsia="Times New Roman" w:cs="Arial"/>
          <w:szCs w:val="22"/>
        </w:rPr>
        <w:t xml:space="preserve"> sur les habitants de </w:t>
      </w:r>
      <w:r w:rsidR="00D75020">
        <w:rPr>
          <w:rFonts w:eastAsia="Times New Roman" w:cs="Arial"/>
          <w:szCs w:val="22"/>
        </w:rPr>
        <w:t>SQL City</w:t>
      </w:r>
      <w:r>
        <w:rPr>
          <w:rFonts w:eastAsia="Times New Roman" w:cs="Arial"/>
          <w:szCs w:val="22"/>
        </w:rPr>
        <w:t xml:space="preserve">, ainsi que les archives des incidents déjà survenus dans </w:t>
      </w:r>
      <w:r w:rsidR="00D75020">
        <w:rPr>
          <w:rFonts w:eastAsia="Times New Roman" w:cs="Arial"/>
          <w:szCs w:val="22"/>
        </w:rPr>
        <w:t>cette ville</w:t>
      </w:r>
      <w:r>
        <w:rPr>
          <w:rFonts w:eastAsia="Times New Roman" w:cs="Arial"/>
          <w:szCs w:val="22"/>
        </w:rPr>
        <w:t>.</w:t>
      </w:r>
    </w:p>
    <w:p w:rsidR="0086579E" w:rsidRDefault="0086579E" w:rsidP="000C4F01">
      <w:pPr>
        <w:pStyle w:val="Sansinterligne"/>
        <w:spacing w:before="120"/>
        <w:rPr>
          <w:rFonts w:eastAsia="Times New Roman" w:cs="Arial"/>
          <w:szCs w:val="22"/>
        </w:rPr>
      </w:pPr>
      <w:r w:rsidRPr="0086579E">
        <w:rPr>
          <w:rFonts w:eastAsia="Times New Roman" w:cs="Arial"/>
          <w:szCs w:val="22"/>
        </w:rPr>
        <w:t xml:space="preserve">Tous les indices de ce mystère sont enterrés dans </w:t>
      </w:r>
      <w:r w:rsidR="00445FA7">
        <w:rPr>
          <w:rFonts w:eastAsia="Times New Roman" w:cs="Arial"/>
          <w:szCs w:val="22"/>
        </w:rPr>
        <w:t>cette</w:t>
      </w:r>
      <w:r w:rsidRPr="0086579E">
        <w:rPr>
          <w:rFonts w:eastAsia="Times New Roman" w:cs="Arial"/>
          <w:szCs w:val="22"/>
        </w:rPr>
        <w:t xml:space="preserve"> énorme base de données</w:t>
      </w:r>
      <w:r w:rsidR="00371D78">
        <w:rPr>
          <w:rFonts w:eastAsia="Times New Roman" w:cs="Arial"/>
          <w:szCs w:val="22"/>
        </w:rPr>
        <w:t>,</w:t>
      </w:r>
      <w:r w:rsidRPr="0086579E">
        <w:rPr>
          <w:rFonts w:eastAsia="Times New Roman" w:cs="Arial"/>
          <w:szCs w:val="22"/>
        </w:rPr>
        <w:t xml:space="preserve"> et vous devez utiliser </w:t>
      </w:r>
      <w:r w:rsidR="00445FA7">
        <w:rPr>
          <w:rFonts w:eastAsia="Times New Roman" w:cs="Arial"/>
          <w:szCs w:val="22"/>
        </w:rPr>
        <w:t xml:space="preserve">des commandes </w:t>
      </w:r>
      <w:r w:rsidRPr="0086579E">
        <w:rPr>
          <w:rFonts w:eastAsia="Times New Roman" w:cs="Arial"/>
          <w:szCs w:val="22"/>
        </w:rPr>
        <w:t>SQL pour naviguer dans ce vaste réseau d'informations.</w:t>
      </w:r>
    </w:p>
    <w:p w:rsidR="00F2672B" w:rsidRDefault="00F2672B" w:rsidP="00445FA7">
      <w:pPr>
        <w:pStyle w:val="Sansinterligne"/>
        <w:spacing w:before="120" w:after="120"/>
        <w:rPr>
          <w:rFonts w:eastAsia="Times New Roman" w:cs="Arial"/>
          <w:szCs w:val="22"/>
        </w:rPr>
      </w:pPr>
    </w:p>
    <w:p w:rsidR="00F2672B" w:rsidRDefault="00F2672B" w:rsidP="00445FA7">
      <w:pPr>
        <w:pStyle w:val="Sansinterligne"/>
        <w:spacing w:before="120" w:after="120"/>
        <w:rPr>
          <w:rFonts w:eastAsia="Times New Roman" w:cs="Arial"/>
          <w:szCs w:val="22"/>
        </w:rPr>
      </w:pPr>
    </w:p>
    <w:p w:rsidR="00F2672B" w:rsidRDefault="00F2672B" w:rsidP="00445FA7">
      <w:pPr>
        <w:pStyle w:val="Sansinterligne"/>
        <w:spacing w:before="120" w:after="120"/>
        <w:rPr>
          <w:rFonts w:eastAsia="Times New Roman" w:cs="Arial"/>
          <w:szCs w:val="22"/>
        </w:rPr>
      </w:pPr>
    </w:p>
    <w:p w:rsidR="000C4F01" w:rsidRDefault="000C4F01" w:rsidP="00445FA7">
      <w:pPr>
        <w:pStyle w:val="Sansinterligne"/>
        <w:spacing w:before="120" w:after="120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>Voici le Schéma re</w:t>
      </w:r>
      <w:r w:rsidR="0086579E">
        <w:rPr>
          <w:rFonts w:eastAsia="Times New Roman" w:cs="Arial"/>
          <w:szCs w:val="22"/>
        </w:rPr>
        <w:t>lationnel de cette base de données :</w:t>
      </w:r>
    </w:p>
    <w:p w:rsidR="0086579E" w:rsidRDefault="0086579E" w:rsidP="0086579E">
      <w:pPr>
        <w:pStyle w:val="Sansinterligne"/>
        <w:rPr>
          <w:rFonts w:eastAsia="Times New Roman" w:cs="Arial"/>
          <w:szCs w:val="22"/>
        </w:rPr>
      </w:pPr>
      <w:r>
        <w:rPr>
          <w:noProof/>
        </w:rPr>
        <w:drawing>
          <wp:inline distT="0" distB="0" distL="0" distR="0">
            <wp:extent cx="6836410" cy="3363595"/>
            <wp:effectExtent l="0" t="0" r="254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72B" w:rsidRDefault="00C50D3E" w:rsidP="00F2672B">
      <w:pPr>
        <w:pStyle w:val="Sansinterligne"/>
        <w:spacing w:before="120"/>
        <w:ind w:firstLine="0"/>
      </w:pPr>
      <w:r w:rsidRPr="00C50D3E"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position:absolute;margin-left:342.5pt;margin-top:2.3pt;width:198.1pt;height:10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" fillcolor="#eeece1 [3214]" stroked="f">
            <v:shadow on="t" color="black" opacity="26214f" origin="-.5,-.5" offset=".74836mm,.74836mm"/>
            <v:textbox>
              <w:txbxContent>
                <w:p w:rsidR="0023772D" w:rsidRPr="002E4A15" w:rsidRDefault="0023772D" w:rsidP="002E4A15">
                  <w:pPr>
                    <w:spacing w:after="60"/>
                    <w:ind w:firstLine="0"/>
                    <w:rPr>
                      <w:sz w:val="14"/>
                      <w:szCs w:val="16"/>
                      <w:u w:val="single"/>
                    </w:rPr>
                  </w:pPr>
                  <w:r>
                    <w:rPr>
                      <w:sz w:val="14"/>
                      <w:szCs w:val="16"/>
                      <w:u w:val="single"/>
                    </w:rPr>
                    <w:t>Quelques traductions</w:t>
                  </w:r>
                  <w:r w:rsidRPr="002E4A15">
                    <w:rPr>
                      <w:sz w:val="14"/>
                      <w:szCs w:val="16"/>
                      <w:u w:val="single"/>
                    </w:rPr>
                    <w:t> :</w:t>
                  </w:r>
                </w:p>
                <w:p w:rsidR="0023772D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  <w:proofErr w:type="spellStart"/>
                  <w:proofErr w:type="gramStart"/>
                  <w:r w:rsidRPr="00371D78">
                    <w:rPr>
                      <w:b/>
                      <w:bCs/>
                      <w:sz w:val="14"/>
                      <w:szCs w:val="16"/>
                    </w:rPr>
                    <w:t>ssn</w:t>
                  </w:r>
                  <w:proofErr w:type="spellEnd"/>
                  <w:proofErr w:type="gramEnd"/>
                  <w:r w:rsidRPr="00371D78">
                    <w:rPr>
                      <w:sz w:val="14"/>
                      <w:szCs w:val="16"/>
                    </w:rPr>
                    <w:t xml:space="preserve"> (Social Security </w:t>
                  </w:r>
                  <w:proofErr w:type="spellStart"/>
                  <w:r w:rsidRPr="00371D78">
                    <w:rPr>
                      <w:sz w:val="14"/>
                      <w:szCs w:val="16"/>
                    </w:rPr>
                    <w:t>Number</w:t>
                  </w:r>
                  <w:proofErr w:type="spellEnd"/>
                  <w:r w:rsidRPr="00371D78">
                    <w:rPr>
                      <w:sz w:val="14"/>
                      <w:szCs w:val="16"/>
                    </w:rPr>
                    <w:t>) : Numéro de sécurité sociale</w:t>
                  </w:r>
                </w:p>
                <w:p w:rsidR="0023772D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  <w:proofErr w:type="spellStart"/>
                  <w:proofErr w:type="gramStart"/>
                  <w:r w:rsidRPr="00371D78">
                    <w:rPr>
                      <w:b/>
                      <w:bCs/>
                      <w:sz w:val="14"/>
                      <w:szCs w:val="16"/>
                    </w:rPr>
                    <w:t>drivers_license</w:t>
                  </w:r>
                  <w:proofErr w:type="spellEnd"/>
                  <w:proofErr w:type="gramEnd"/>
                  <w:r>
                    <w:rPr>
                      <w:sz w:val="14"/>
                      <w:szCs w:val="16"/>
                    </w:rPr>
                    <w:t> : Permis de conduire</w:t>
                  </w:r>
                </w:p>
                <w:p w:rsidR="0023772D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  <w:proofErr w:type="spellStart"/>
                  <w:proofErr w:type="gramStart"/>
                  <w:r w:rsidRPr="00371D78">
                    <w:rPr>
                      <w:b/>
                      <w:bCs/>
                      <w:sz w:val="14"/>
                      <w:szCs w:val="16"/>
                    </w:rPr>
                    <w:t>event</w:t>
                  </w:r>
                  <w:proofErr w:type="spellEnd"/>
                  <w:proofErr w:type="gramEnd"/>
                  <w:r w:rsidRPr="00371D78">
                    <w:rPr>
                      <w:b/>
                      <w:bCs/>
                      <w:sz w:val="14"/>
                      <w:szCs w:val="16"/>
                    </w:rPr>
                    <w:t> </w:t>
                  </w:r>
                  <w:r>
                    <w:rPr>
                      <w:sz w:val="14"/>
                      <w:szCs w:val="16"/>
                    </w:rPr>
                    <w:t>: évènement</w:t>
                  </w:r>
                </w:p>
                <w:p w:rsidR="0023772D" w:rsidRPr="00013D2B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  <w:lang w:val="en-US"/>
                    </w:rPr>
                  </w:pPr>
                  <w:r w:rsidRPr="00013D2B">
                    <w:rPr>
                      <w:b/>
                      <w:bCs/>
                      <w:sz w:val="14"/>
                      <w:szCs w:val="16"/>
                      <w:lang w:val="en-US"/>
                    </w:rPr>
                    <w:t>annual income</w:t>
                  </w:r>
                  <w:r w:rsidRPr="00013D2B">
                    <w:rPr>
                      <w:sz w:val="14"/>
                      <w:szCs w:val="16"/>
                      <w:lang w:val="en-US"/>
                    </w:rPr>
                    <w:t> : revenu annuel</w:t>
                  </w:r>
                </w:p>
                <w:p w:rsidR="0023772D" w:rsidRPr="0023772D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  <w:lang w:val="en-US"/>
                    </w:rPr>
                  </w:pPr>
                  <w:r w:rsidRPr="0023772D">
                    <w:rPr>
                      <w:b/>
                      <w:bCs/>
                      <w:sz w:val="14"/>
                      <w:szCs w:val="16"/>
                      <w:lang w:val="en-US"/>
                    </w:rPr>
                    <w:t>membership</w:t>
                  </w:r>
                  <w:r w:rsidRPr="0023772D">
                    <w:rPr>
                      <w:sz w:val="14"/>
                      <w:szCs w:val="16"/>
                      <w:lang w:val="en-US"/>
                    </w:rPr>
                    <w:t> : adhérent</w:t>
                  </w:r>
                </w:p>
                <w:p w:rsidR="0023772D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  <w:proofErr w:type="spellStart"/>
                  <w:proofErr w:type="gramStart"/>
                  <w:r w:rsidRPr="002E4A15">
                    <w:rPr>
                      <w:b/>
                      <w:bCs/>
                      <w:sz w:val="14"/>
                      <w:szCs w:val="16"/>
                    </w:rPr>
                    <w:t>gender</w:t>
                  </w:r>
                  <w:proofErr w:type="spellEnd"/>
                  <w:proofErr w:type="gramEnd"/>
                  <w:r w:rsidRPr="002E4A15">
                    <w:rPr>
                      <w:b/>
                      <w:bCs/>
                      <w:sz w:val="14"/>
                      <w:szCs w:val="16"/>
                    </w:rPr>
                    <w:t> </w:t>
                  </w:r>
                  <w:r>
                    <w:rPr>
                      <w:sz w:val="14"/>
                      <w:szCs w:val="16"/>
                    </w:rPr>
                    <w:t>: sexe</w:t>
                  </w:r>
                </w:p>
                <w:p w:rsidR="0023772D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  <w:proofErr w:type="gramStart"/>
                  <w:r w:rsidRPr="002E4A15">
                    <w:rPr>
                      <w:b/>
                      <w:bCs/>
                      <w:sz w:val="14"/>
                      <w:szCs w:val="16"/>
                    </w:rPr>
                    <w:t>plate</w:t>
                  </w:r>
                  <w:proofErr w:type="gramEnd"/>
                  <w:r w:rsidRPr="002E4A15">
                    <w:rPr>
                      <w:b/>
                      <w:bCs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2E4A15">
                    <w:rPr>
                      <w:b/>
                      <w:bCs/>
                      <w:sz w:val="14"/>
                      <w:szCs w:val="16"/>
                    </w:rPr>
                    <w:t>number</w:t>
                  </w:r>
                  <w:proofErr w:type="spellEnd"/>
                  <w:r>
                    <w:rPr>
                      <w:sz w:val="14"/>
                      <w:szCs w:val="16"/>
                    </w:rPr>
                    <w:t> : numéro de plaque d’immatriculation</w:t>
                  </w:r>
                </w:p>
                <w:p w:rsidR="0023772D" w:rsidRDefault="0023772D" w:rsidP="002E4A15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  <w:proofErr w:type="gramStart"/>
                  <w:r w:rsidRPr="002E4A15">
                    <w:rPr>
                      <w:b/>
                      <w:bCs/>
                      <w:sz w:val="14"/>
                      <w:szCs w:val="16"/>
                    </w:rPr>
                    <w:t>car</w:t>
                  </w:r>
                  <w:proofErr w:type="gramEnd"/>
                  <w:r w:rsidRPr="002E4A15">
                    <w:rPr>
                      <w:b/>
                      <w:bCs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2E4A15">
                    <w:rPr>
                      <w:b/>
                      <w:bCs/>
                      <w:sz w:val="14"/>
                      <w:szCs w:val="16"/>
                    </w:rPr>
                    <w:t>make</w:t>
                  </w:r>
                  <w:proofErr w:type="spellEnd"/>
                  <w:r>
                    <w:rPr>
                      <w:sz w:val="14"/>
                      <w:szCs w:val="16"/>
                    </w:rPr>
                    <w:t xml:space="preserve"> : </w:t>
                  </w:r>
                  <w:r w:rsidRPr="002E4A15">
                    <w:rPr>
                      <w:sz w:val="14"/>
                      <w:szCs w:val="16"/>
                    </w:rPr>
                    <w:t>marque de voiture</w:t>
                  </w:r>
                </w:p>
                <w:p w:rsidR="0023772D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  <w:proofErr w:type="gramStart"/>
                  <w:r w:rsidRPr="002E4A15">
                    <w:rPr>
                      <w:b/>
                      <w:bCs/>
                      <w:sz w:val="14"/>
                      <w:szCs w:val="16"/>
                    </w:rPr>
                    <w:t>car</w:t>
                  </w:r>
                  <w:proofErr w:type="gramEnd"/>
                  <w:r w:rsidRPr="002E4A15">
                    <w:rPr>
                      <w:b/>
                      <w:bCs/>
                      <w:sz w:val="14"/>
                      <w:szCs w:val="16"/>
                    </w:rPr>
                    <w:t xml:space="preserve"> model</w:t>
                  </w:r>
                  <w:r>
                    <w:rPr>
                      <w:sz w:val="14"/>
                      <w:szCs w:val="16"/>
                    </w:rPr>
                    <w:t xml:space="preserve"> : </w:t>
                  </w:r>
                  <w:r w:rsidRPr="002E4A15">
                    <w:rPr>
                      <w:sz w:val="14"/>
                      <w:szCs w:val="16"/>
                    </w:rPr>
                    <w:t>modèles de voitures</w:t>
                  </w:r>
                </w:p>
                <w:p w:rsidR="0023772D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  <w:proofErr w:type="gramStart"/>
                  <w:r w:rsidRPr="009A53EA">
                    <w:rPr>
                      <w:b/>
                      <w:bCs/>
                      <w:sz w:val="14"/>
                      <w:szCs w:val="16"/>
                    </w:rPr>
                    <w:t>check</w:t>
                  </w:r>
                  <w:proofErr w:type="gramEnd"/>
                  <w:r w:rsidRPr="009A53EA">
                    <w:rPr>
                      <w:b/>
                      <w:bCs/>
                      <w:sz w:val="14"/>
                      <w:szCs w:val="16"/>
                    </w:rPr>
                    <w:t xml:space="preserve"> in</w:t>
                  </w:r>
                  <w:r>
                    <w:rPr>
                      <w:sz w:val="14"/>
                      <w:szCs w:val="16"/>
                    </w:rPr>
                    <w:t> : enregistrement</w:t>
                  </w:r>
                </w:p>
                <w:p w:rsidR="0023772D" w:rsidRPr="00371D78" w:rsidRDefault="0023772D" w:rsidP="00371D78">
                  <w:pPr>
                    <w:spacing w:after="0"/>
                    <w:ind w:firstLine="0"/>
                    <w:rPr>
                      <w:sz w:val="14"/>
                      <w:szCs w:val="16"/>
                    </w:rPr>
                  </w:pPr>
                </w:p>
              </w:txbxContent>
            </v:textbox>
          </v:shape>
        </w:pict>
      </w:r>
    </w:p>
    <w:p w:rsidR="00F2672B" w:rsidRDefault="00F2672B" w:rsidP="00F2672B">
      <w:pPr>
        <w:tabs>
          <w:tab w:val="left" w:pos="3590"/>
        </w:tabs>
        <w:rPr>
          <w:lang w:eastAsia="fr-FR"/>
        </w:rPr>
      </w:pPr>
    </w:p>
    <w:p w:rsidR="00F2672B" w:rsidRDefault="00F2672B" w:rsidP="00F2672B">
      <w:pPr>
        <w:tabs>
          <w:tab w:val="left" w:pos="3590"/>
        </w:tabs>
        <w:rPr>
          <w:lang w:eastAsia="fr-FR"/>
        </w:rPr>
      </w:pPr>
    </w:p>
    <w:p w:rsidR="00F2672B" w:rsidRDefault="00F2672B" w:rsidP="00F2672B">
      <w:pPr>
        <w:tabs>
          <w:tab w:val="left" w:pos="3590"/>
        </w:tabs>
        <w:rPr>
          <w:lang w:eastAsia="fr-FR"/>
        </w:rPr>
      </w:pPr>
    </w:p>
    <w:p w:rsidR="00F2672B" w:rsidRDefault="00F2672B" w:rsidP="00F2672B">
      <w:pPr>
        <w:tabs>
          <w:tab w:val="left" w:pos="3590"/>
        </w:tabs>
        <w:rPr>
          <w:lang w:eastAsia="fr-FR"/>
        </w:rPr>
      </w:pPr>
    </w:p>
    <w:p w:rsidR="00F2672B" w:rsidRPr="00F02EE1" w:rsidRDefault="00F2672B" w:rsidP="00F2672B">
      <w:pPr>
        <w:tabs>
          <w:tab w:val="left" w:pos="3590"/>
        </w:tabs>
        <w:rPr>
          <w:lang w:eastAsia="fr-FR"/>
        </w:rPr>
        <w:sectPr w:rsidR="00F2672B" w:rsidRPr="00F02EE1" w:rsidSect="00C44139">
          <w:headerReference w:type="default" r:id="rId11"/>
          <w:footerReference w:type="default" r:id="rId12"/>
          <w:pgSz w:w="11900" w:h="16840"/>
          <w:pgMar w:top="402" w:right="567" w:bottom="851" w:left="567" w:header="284" w:footer="859" w:gutter="0"/>
          <w:cols w:space="708"/>
        </w:sectPr>
      </w:pPr>
    </w:p>
    <w:p w:rsidR="00F2672B" w:rsidRDefault="00F2672B" w:rsidP="00F2672B">
      <w:pPr>
        <w:pStyle w:val="Sansinterligne"/>
        <w:spacing w:before="120"/>
        <w:ind w:firstLine="0"/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</w:pPr>
      <w:r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  <w:lastRenderedPageBreak/>
        <w:t>Début de l’enquête</w:t>
      </w:r>
    </w:p>
    <w:p w:rsidR="00F2672B" w:rsidRDefault="00F2672B" w:rsidP="00F2672B">
      <w:pPr>
        <w:pStyle w:val="Sansinterligne"/>
        <w:spacing w:before="60"/>
      </w:pPr>
      <w:r w:rsidRPr="0086579E">
        <w:t xml:space="preserve">Un crime a eu lieu et le détective a besoin de votre aide. </w:t>
      </w:r>
      <w:r>
        <w:t>Il</w:t>
      </w:r>
      <w:r w:rsidRPr="0086579E">
        <w:t xml:space="preserve"> vous a donné le rapport sur la scène du crime, mais vous l'avez perdu</w:t>
      </w:r>
      <w:r>
        <w:t> !</w:t>
      </w:r>
      <w:r w:rsidRPr="0086579E">
        <w:t xml:space="preserve"> Vous vous souvenez vaguement que le crime était un assassin</w:t>
      </w:r>
      <w:r>
        <w:t>at</w:t>
      </w:r>
      <w:r w:rsidRPr="0086579E">
        <w:t xml:space="preserve"> qui a eu lieu </w:t>
      </w:r>
      <w:r>
        <w:t xml:space="preserve">il y a </w:t>
      </w:r>
      <w:r w:rsidRPr="0086579E">
        <w:t>quelque</w:t>
      </w:r>
      <w:r>
        <w:t>s</w:t>
      </w:r>
      <w:r w:rsidRPr="0086579E">
        <w:t xml:space="preserve"> </w:t>
      </w:r>
      <w:r>
        <w:t>jours déjà</w:t>
      </w:r>
      <w:r w:rsidRPr="0086579E">
        <w:t xml:space="preserve"> </w:t>
      </w:r>
      <w:r>
        <w:t>le</w:t>
      </w:r>
      <w:r w:rsidRPr="0086579E">
        <w:t xml:space="preserve"> </w:t>
      </w:r>
      <w:r>
        <w:t xml:space="preserve">15 </w:t>
      </w:r>
      <w:r w:rsidRPr="0086579E">
        <w:t>Jan</w:t>
      </w:r>
      <w:r>
        <w:t xml:space="preserve">vier </w:t>
      </w:r>
      <w:r w:rsidRPr="0086579E">
        <w:t xml:space="preserve">2018 et qu'il a eu lieu dans SQL </w:t>
      </w:r>
      <w:r>
        <w:t>City</w:t>
      </w:r>
      <w:r w:rsidRPr="0086579E">
        <w:t>.</w:t>
      </w:r>
    </w:p>
    <w:p w:rsidR="0014678D" w:rsidRDefault="0014678D" w:rsidP="00FE06CA">
      <w:pPr>
        <w:pStyle w:val="Sansinterligne"/>
        <w:spacing w:before="120"/>
      </w:pPr>
      <w:r>
        <w:t xml:space="preserve">Rendez-vous sur ce site : </w:t>
      </w:r>
      <w:hyperlink r:id="rId13" w:history="1">
        <w:proofErr w:type="spellStart"/>
        <w:r w:rsidRPr="00FE06CA">
          <w:rPr>
            <w:rStyle w:val="Lienhypertexte"/>
          </w:rPr>
          <w:t>site_SQL_murder_city</w:t>
        </w:r>
        <w:proofErr w:type="spellEnd"/>
      </w:hyperlink>
    </w:p>
    <w:p w:rsidR="00FE06CA" w:rsidRPr="00FE06CA" w:rsidRDefault="00FE06CA" w:rsidP="00FE06CA">
      <w:pPr>
        <w:pStyle w:val="Sansinterligne"/>
      </w:pPr>
      <w:r>
        <w:t xml:space="preserve">Ou bien : Ouvrez la base de données </w:t>
      </w:r>
      <w:proofErr w:type="spellStart"/>
      <w:r w:rsidRPr="00FE06CA">
        <w:rPr>
          <w:i/>
          <w:iCs/>
          <w:color w:val="E36C0A" w:themeColor="accent6" w:themeShade="BF"/>
        </w:rPr>
        <w:t>base-sql-murder-mystery.db</w:t>
      </w:r>
      <w:proofErr w:type="spellEnd"/>
      <w:r>
        <w:t xml:space="preserve"> avec le logiciel </w:t>
      </w:r>
      <w:r w:rsidRPr="00FE06CA">
        <w:rPr>
          <w:b/>
          <w:bCs/>
          <w:i/>
          <w:iCs/>
        </w:rPr>
        <w:t>DB Browser for SQLite</w:t>
      </w:r>
    </w:p>
    <w:p w:rsidR="00F2672B" w:rsidRDefault="00F2672B" w:rsidP="00F2672B">
      <w:pPr>
        <w:pStyle w:val="Sansinterligne"/>
        <w:spacing w:before="60"/>
      </w:pPr>
    </w:p>
    <w:p w:rsidR="00F2672B" w:rsidRDefault="00F2672B" w:rsidP="00F2672B">
      <w:pPr>
        <w:pStyle w:val="Sansinterligne"/>
        <w:spacing w:before="60"/>
        <w:rPr>
          <w:rFonts w:cs="Arial"/>
          <w:color w:val="17365D" w:themeColor="text2" w:themeShade="BF"/>
          <w:sz w:val="24"/>
          <w:szCs w:val="28"/>
          <w:u w:val="single"/>
        </w:rPr>
      </w:pPr>
      <w:r w:rsidRPr="00F2672B">
        <w:rPr>
          <w:rFonts w:cs="Arial"/>
          <w:color w:val="17365D" w:themeColor="text2" w:themeShade="BF"/>
          <w:sz w:val="24"/>
          <w:szCs w:val="28"/>
          <w:u w:val="single"/>
        </w:rPr>
        <w:t>1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ère</w:t>
      </w:r>
      <w:r w:rsidRPr="00F2672B">
        <w:rPr>
          <w:rFonts w:cs="Arial"/>
          <w:color w:val="17365D" w:themeColor="text2" w:themeShade="BF"/>
          <w:sz w:val="24"/>
          <w:szCs w:val="28"/>
          <w:u w:val="single"/>
        </w:rPr>
        <w:t xml:space="preserve"> étape :</w:t>
      </w:r>
    </w:p>
    <w:p w:rsidR="00F2672B" w:rsidRDefault="00F2672B" w:rsidP="00F2672B">
      <w:pPr>
        <w:pStyle w:val="Sansinterligne"/>
        <w:spacing w:before="60"/>
      </w:pPr>
      <w:r w:rsidRPr="0086579E">
        <w:t>Commencez par récupérer le rapport de scène de crime correspondant dans la base de données du service de police.</w:t>
      </w:r>
    </w:p>
    <w:p w:rsidR="00357F75" w:rsidRDefault="00FF64B0" w:rsidP="00357F75">
      <w:pPr>
        <w:pStyle w:val="Sansinterligne"/>
        <w:spacing w:before="60"/>
      </w:pPr>
      <w:r>
        <w:tab/>
      </w:r>
      <w:r w:rsidR="00357F75" w:rsidRPr="00357F75">
        <w:rPr>
          <w:highlight w:val="yellow"/>
        </w:rPr>
        <w:t>Dans la base de données je souhaite récupérer la description du crime.</w:t>
      </w:r>
    </w:p>
    <w:p w:rsidR="004D19A7" w:rsidRPr="004D19A7" w:rsidRDefault="004D19A7" w:rsidP="004D19A7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D19A7">
        <w:rPr>
          <w:u w:val="single"/>
        </w:rPr>
        <w:t>Requête SQL :</w:t>
      </w:r>
    </w:p>
    <w:p w:rsidR="00FD23CE" w:rsidRPr="00357F75" w:rsidRDefault="00FD23CE" w:rsidP="004D19A7">
      <w:pPr>
        <w:pStyle w:val="Sansinterligne"/>
        <w:numPr>
          <w:ilvl w:val="0"/>
          <w:numId w:val="10"/>
        </w:numPr>
        <w:spacing w:before="240"/>
        <w:rPr>
          <w:highlight w:val="yellow"/>
          <w:u w:val="single"/>
          <w:lang w:val="en-US"/>
        </w:rPr>
      </w:pPr>
      <w:r w:rsidRPr="00357F75">
        <w:rPr>
          <w:i/>
          <w:iCs/>
          <w:color w:val="595959" w:themeColor="text1" w:themeTint="A6"/>
          <w:highlight w:val="yellow"/>
          <w:lang w:val="en-US"/>
        </w:rPr>
        <w:t xml:space="preserve">SELECT * FROM </w:t>
      </w:r>
      <w:proofErr w:type="spellStart"/>
      <w:r w:rsidRPr="00357F75">
        <w:rPr>
          <w:i/>
          <w:iCs/>
          <w:color w:val="595959" w:themeColor="text1" w:themeTint="A6"/>
          <w:highlight w:val="yellow"/>
          <w:lang w:val="en-US"/>
        </w:rPr>
        <w:t>crime_scene_report</w:t>
      </w:r>
      <w:proofErr w:type="spellEnd"/>
      <w:r w:rsidRPr="00357F75">
        <w:rPr>
          <w:i/>
          <w:iCs/>
          <w:color w:val="595959" w:themeColor="text1" w:themeTint="A6"/>
          <w:highlight w:val="yellow"/>
          <w:lang w:val="en-US"/>
        </w:rPr>
        <w:t xml:space="preserve"> WHERE type="murder" AND city="SQL City" AND date=20180115;</w:t>
      </w:r>
    </w:p>
    <w:p w:rsidR="004D19A7" w:rsidRPr="00FD23CE" w:rsidRDefault="004D19A7" w:rsidP="004D19A7">
      <w:pPr>
        <w:pStyle w:val="Sansinterligne"/>
        <w:numPr>
          <w:ilvl w:val="0"/>
          <w:numId w:val="10"/>
        </w:numPr>
        <w:spacing w:before="240"/>
        <w:rPr>
          <w:u w:val="single"/>
          <w:lang w:val="en-US"/>
        </w:rPr>
      </w:pPr>
      <w:proofErr w:type="spellStart"/>
      <w:r w:rsidRPr="00FD23CE">
        <w:rPr>
          <w:u w:val="single"/>
          <w:lang w:val="en-US"/>
        </w:rPr>
        <w:t>Résultat</w:t>
      </w:r>
      <w:proofErr w:type="spellEnd"/>
      <w:r w:rsidRPr="00FD23CE">
        <w:rPr>
          <w:u w:val="single"/>
          <w:lang w:val="en-US"/>
        </w:rPr>
        <w:t> 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64"/>
        <w:gridCol w:w="730"/>
        <w:gridCol w:w="8535"/>
        <w:gridCol w:w="627"/>
      </w:tblGrid>
      <w:tr w:rsidR="00357F75" w:rsidRPr="00357F75" w:rsidTr="00357F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F75" w:rsidRPr="00357F75" w:rsidRDefault="00357F75" w:rsidP="00357F75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357F75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20180115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F75" w:rsidRPr="00357F75" w:rsidRDefault="00357F75" w:rsidP="00357F75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57F75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murder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F75" w:rsidRPr="00357F75" w:rsidRDefault="00357F75" w:rsidP="00357F75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val="en-US" w:eastAsia="fr-FR"/>
              </w:rPr>
            </w:pPr>
            <w:r w:rsidRPr="00357F75">
              <w:rPr>
                <w:rFonts w:ascii="MS Shell Dlg 2" w:eastAsia="Times New Roman" w:hAnsi="MS Shell Dlg 2"/>
                <w:color w:val="000000"/>
                <w:sz w:val="20"/>
                <w:szCs w:val="20"/>
                <w:lang w:val="en-US" w:eastAsia="fr-FR"/>
              </w:rPr>
              <w:t>Security footage shows that there were 2 witnesses. The first witness lives at the last house on "Northwestern Dr". The second witness, named Annabel, lives somewhere on "Franklin Ave".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F75" w:rsidRPr="00357F75" w:rsidRDefault="00357F75" w:rsidP="00357F75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357F75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SQL City</w:t>
            </w:r>
          </w:p>
        </w:tc>
      </w:tr>
    </w:tbl>
    <w:p w:rsidR="004D19A7" w:rsidRDefault="004D19A7" w:rsidP="00357F75">
      <w:pPr>
        <w:pStyle w:val="Sansinterligne"/>
        <w:spacing w:before="240"/>
        <w:ind w:firstLine="708"/>
      </w:pPr>
      <w:r>
        <w:t xml:space="preserve">Indices obtenus : </w:t>
      </w:r>
    </w:p>
    <w:p w:rsidR="00357F75" w:rsidRPr="0086579E" w:rsidRDefault="00357F75" w:rsidP="00357F75">
      <w:pPr>
        <w:pStyle w:val="Sansinterligne"/>
        <w:spacing w:before="240"/>
        <w:ind w:firstLine="708"/>
      </w:pPr>
      <w:r w:rsidRPr="00357F75">
        <w:rPr>
          <w:highlight w:val="yellow"/>
        </w:rPr>
        <w:t xml:space="preserve">Il y à 2 témoins, un qui </w:t>
      </w:r>
      <w:r w:rsidRPr="00357F75">
        <w:rPr>
          <w:highlight w:val="yellow"/>
          <w:shd w:val="clear" w:color="auto" w:fill="FFFFFF"/>
        </w:rPr>
        <w:t>vit dans la dernière maison sur "</w:t>
      </w:r>
      <w:proofErr w:type="spellStart"/>
      <w:r w:rsidRPr="00357F75">
        <w:rPr>
          <w:highlight w:val="yellow"/>
          <w:shd w:val="clear" w:color="auto" w:fill="FFFFFF"/>
        </w:rPr>
        <w:t>Northwestern</w:t>
      </w:r>
      <w:proofErr w:type="spellEnd"/>
      <w:r w:rsidRPr="00357F75">
        <w:rPr>
          <w:highlight w:val="yellow"/>
          <w:shd w:val="clear" w:color="auto" w:fill="FFFFFF"/>
        </w:rPr>
        <w:t xml:space="preserve"> Dr" et l’autre nommé </w:t>
      </w:r>
      <w:proofErr w:type="spellStart"/>
      <w:r w:rsidRPr="00357F75">
        <w:rPr>
          <w:highlight w:val="yellow"/>
          <w:shd w:val="clear" w:color="auto" w:fill="FFFFFF"/>
        </w:rPr>
        <w:t>Annabel</w:t>
      </w:r>
      <w:proofErr w:type="spellEnd"/>
      <w:r w:rsidRPr="00357F75">
        <w:rPr>
          <w:highlight w:val="yellow"/>
          <w:shd w:val="clear" w:color="auto" w:fill="FFFFFF"/>
        </w:rPr>
        <w:t>, qui vit quelque part sur "Franklin Ave".</w:t>
      </w:r>
    </w:p>
    <w:p w:rsidR="000228CC" w:rsidRDefault="000228CC" w:rsidP="004D19A7">
      <w:pPr>
        <w:pStyle w:val="Sansinterligne"/>
        <w:spacing w:before="360"/>
        <w:rPr>
          <w:rFonts w:cs="Arial"/>
          <w:color w:val="17365D" w:themeColor="text2" w:themeShade="BF"/>
          <w:sz w:val="24"/>
          <w:szCs w:val="28"/>
          <w:u w:val="single"/>
        </w:rPr>
      </w:pPr>
      <w:r>
        <w:rPr>
          <w:rFonts w:cs="Arial"/>
          <w:color w:val="17365D" w:themeColor="text2" w:themeShade="BF"/>
          <w:sz w:val="24"/>
          <w:szCs w:val="28"/>
          <w:u w:val="single"/>
        </w:rPr>
        <w:t>2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è</w:t>
      </w:r>
      <w:r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m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e</w:t>
      </w:r>
      <w:r w:rsidRPr="00F2672B">
        <w:rPr>
          <w:rFonts w:cs="Arial"/>
          <w:color w:val="17365D" w:themeColor="text2" w:themeShade="BF"/>
          <w:sz w:val="24"/>
          <w:szCs w:val="28"/>
          <w:u w:val="single"/>
        </w:rPr>
        <w:t xml:space="preserve"> étape :</w:t>
      </w:r>
    </w:p>
    <w:p w:rsidR="00B951ED" w:rsidRPr="00B951ED" w:rsidRDefault="00B951ED" w:rsidP="004D19A7">
      <w:pPr>
        <w:pStyle w:val="Sansinterligne"/>
        <w:numPr>
          <w:ilvl w:val="0"/>
          <w:numId w:val="10"/>
        </w:numPr>
        <w:spacing w:before="240"/>
        <w:rPr>
          <w:highlight w:val="yellow"/>
          <w:u w:val="single"/>
        </w:rPr>
      </w:pPr>
      <w:r w:rsidRPr="00B951ED">
        <w:rPr>
          <w:i/>
          <w:iCs/>
          <w:color w:val="595959" w:themeColor="text1" w:themeTint="A6"/>
          <w:highlight w:val="yellow"/>
        </w:rPr>
        <w:t xml:space="preserve">On souhaite obtenir des données sur le </w:t>
      </w:r>
      <w:r w:rsidR="005E4F8B">
        <w:rPr>
          <w:i/>
          <w:iCs/>
          <w:color w:val="595959" w:themeColor="text1" w:themeTint="A6"/>
          <w:highlight w:val="yellow"/>
        </w:rPr>
        <w:t xml:space="preserve">témoin </w:t>
      </w:r>
      <w:r w:rsidRPr="00B951ED">
        <w:rPr>
          <w:i/>
          <w:iCs/>
          <w:color w:val="595959" w:themeColor="text1" w:themeTint="A6"/>
          <w:highlight w:val="yellow"/>
        </w:rPr>
        <w:t xml:space="preserve">de </w:t>
      </w:r>
      <w:proofErr w:type="spellStart"/>
      <w:r w:rsidRPr="00B951ED">
        <w:rPr>
          <w:i/>
          <w:iCs/>
          <w:color w:val="595959" w:themeColor="text1" w:themeTint="A6"/>
          <w:highlight w:val="yellow"/>
        </w:rPr>
        <w:t>Northwestern</w:t>
      </w:r>
      <w:proofErr w:type="spellEnd"/>
      <w:r w:rsidRPr="00B951ED">
        <w:rPr>
          <w:i/>
          <w:iCs/>
          <w:color w:val="595959" w:themeColor="text1" w:themeTint="A6"/>
          <w:highlight w:val="yellow"/>
        </w:rPr>
        <w:t xml:space="preserve"> Dr</w:t>
      </w:r>
      <w:r w:rsidR="005E4F8B">
        <w:rPr>
          <w:i/>
          <w:iCs/>
          <w:color w:val="595959" w:themeColor="text1" w:themeTint="A6"/>
          <w:highlight w:val="yellow"/>
        </w:rPr>
        <w:t xml:space="preserve"> au dernier numéro.</w:t>
      </w:r>
    </w:p>
    <w:p w:rsidR="000228CC" w:rsidRPr="004D19A7" w:rsidRDefault="000228CC" w:rsidP="004D19A7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D19A7">
        <w:rPr>
          <w:u w:val="single"/>
        </w:rPr>
        <w:t>Requête SQL :</w:t>
      </w:r>
    </w:p>
    <w:p w:rsidR="00B951ED" w:rsidRPr="00B951ED" w:rsidRDefault="002C771A" w:rsidP="004D19A7">
      <w:pPr>
        <w:pStyle w:val="Sansinterligne"/>
        <w:numPr>
          <w:ilvl w:val="0"/>
          <w:numId w:val="10"/>
        </w:numPr>
        <w:spacing w:before="240"/>
        <w:rPr>
          <w:u w:val="single"/>
          <w:lang w:val="en-US"/>
        </w:rPr>
      </w:pPr>
      <w:r w:rsidRPr="00B951ED">
        <w:rPr>
          <w:i/>
          <w:iCs/>
          <w:color w:val="595959" w:themeColor="text1" w:themeTint="A6"/>
          <w:highlight w:val="yellow"/>
          <w:lang w:val="en-US"/>
        </w:rPr>
        <w:t>SELECT *, MAX(</w:t>
      </w:r>
      <w:proofErr w:type="spellStart"/>
      <w:r w:rsidRPr="00B951ED">
        <w:rPr>
          <w:i/>
          <w:iCs/>
          <w:color w:val="595959" w:themeColor="text1" w:themeTint="A6"/>
          <w:highlight w:val="yellow"/>
          <w:lang w:val="en-US"/>
        </w:rPr>
        <w:t>address_number</w:t>
      </w:r>
      <w:proofErr w:type="spellEnd"/>
      <w:r w:rsidRPr="00B951ED">
        <w:rPr>
          <w:i/>
          <w:iCs/>
          <w:color w:val="595959" w:themeColor="text1" w:themeTint="A6"/>
          <w:highlight w:val="yellow"/>
          <w:lang w:val="en-US"/>
        </w:rPr>
        <w:t xml:space="preserve">) FROM person WHERE </w:t>
      </w:r>
      <w:proofErr w:type="spellStart"/>
      <w:r w:rsidRPr="00B951ED">
        <w:rPr>
          <w:i/>
          <w:iCs/>
          <w:color w:val="595959" w:themeColor="text1" w:themeTint="A6"/>
          <w:highlight w:val="yellow"/>
          <w:lang w:val="en-US"/>
        </w:rPr>
        <w:t>address_street_name</w:t>
      </w:r>
      <w:proofErr w:type="spellEnd"/>
      <w:r w:rsidRPr="00B951ED">
        <w:rPr>
          <w:i/>
          <w:iCs/>
          <w:color w:val="595959" w:themeColor="text1" w:themeTint="A6"/>
          <w:highlight w:val="yellow"/>
          <w:lang w:val="en-US"/>
        </w:rPr>
        <w:t>="Northwestern Dr</w:t>
      </w:r>
      <w:r w:rsidRPr="000D7318">
        <w:rPr>
          <w:i/>
          <w:iCs/>
          <w:color w:val="595959" w:themeColor="text1" w:themeTint="A6"/>
          <w:highlight w:val="yellow"/>
          <w:lang w:val="en-US"/>
        </w:rPr>
        <w:t>";</w:t>
      </w:r>
    </w:p>
    <w:p w:rsidR="000228CC" w:rsidRPr="002C771A" w:rsidRDefault="000228CC" w:rsidP="004D19A7">
      <w:pPr>
        <w:pStyle w:val="Sansinterligne"/>
        <w:numPr>
          <w:ilvl w:val="0"/>
          <w:numId w:val="10"/>
        </w:numPr>
        <w:spacing w:before="240"/>
        <w:rPr>
          <w:u w:val="single"/>
          <w:lang w:val="en-US"/>
        </w:rPr>
      </w:pPr>
      <w:proofErr w:type="spellStart"/>
      <w:r w:rsidRPr="002C771A">
        <w:rPr>
          <w:u w:val="single"/>
          <w:lang w:val="en-US"/>
        </w:rPr>
        <w:t>Résultat</w:t>
      </w:r>
      <w:proofErr w:type="spellEnd"/>
      <w:r w:rsidRPr="002C771A">
        <w:rPr>
          <w:u w:val="single"/>
          <w:lang w:val="en-US"/>
        </w:rPr>
        <w:t> 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36"/>
        <w:gridCol w:w="1411"/>
        <w:gridCol w:w="746"/>
        <w:gridCol w:w="527"/>
        <w:gridCol w:w="1551"/>
        <w:gridCol w:w="1837"/>
        <w:gridCol w:w="850"/>
      </w:tblGrid>
      <w:tr w:rsidR="00B951ED" w:rsidRPr="00B951ED" w:rsidTr="007A78CB">
        <w:trPr>
          <w:tblCellSpacing w:w="0" w:type="dxa"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1ED" w:rsidRPr="00B951ED" w:rsidRDefault="00B951ED" w:rsidP="00B951ED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14887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1ED" w:rsidRPr="00B951ED" w:rsidRDefault="00B951ED" w:rsidP="00B951ED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Morty</w:t>
            </w:r>
            <w:proofErr w:type="spellEnd"/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Schapiro</w:t>
            </w:r>
            <w:proofErr w:type="spellEnd"/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1ED" w:rsidRPr="00B951ED" w:rsidRDefault="00B951ED" w:rsidP="00B951ED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118009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1ED" w:rsidRPr="00B951ED" w:rsidRDefault="00B951ED" w:rsidP="00B951ED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4919</w:t>
            </w:r>
          </w:p>
        </w:tc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1ED" w:rsidRPr="00B951ED" w:rsidRDefault="00B951ED" w:rsidP="00B951ED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Northwestern</w:t>
            </w:r>
            <w:proofErr w:type="spellEnd"/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Dr</w:t>
            </w:r>
          </w:p>
        </w:tc>
        <w:tc>
          <w:tcPr>
            <w:tcW w:w="1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1ED" w:rsidRPr="00B951ED" w:rsidRDefault="00B951ED" w:rsidP="00B951ED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111564949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51ED" w:rsidRPr="00B951ED" w:rsidRDefault="00B951ED" w:rsidP="00B951ED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B951ED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4919</w:t>
            </w:r>
          </w:p>
        </w:tc>
      </w:tr>
    </w:tbl>
    <w:p w:rsidR="000228CC" w:rsidRDefault="000228CC" w:rsidP="004D19A7">
      <w:pPr>
        <w:pStyle w:val="Sansinterligne"/>
        <w:numPr>
          <w:ilvl w:val="0"/>
          <w:numId w:val="11"/>
        </w:numPr>
        <w:spacing w:before="240"/>
      </w:pPr>
      <w:r>
        <w:t xml:space="preserve">Indices obtenus : </w:t>
      </w:r>
    </w:p>
    <w:p w:rsidR="00A6146D" w:rsidRPr="0086579E" w:rsidRDefault="00A6146D" w:rsidP="00A6146D">
      <w:pPr>
        <w:pStyle w:val="Sansinterligne"/>
        <w:spacing w:before="240"/>
        <w:ind w:left="862" w:firstLine="0"/>
      </w:pPr>
      <w:r w:rsidRPr="00A6146D">
        <w:rPr>
          <w:highlight w:val="yellow"/>
        </w:rPr>
        <w:t>Nous avons obtenu l’id de la personne, son prénom son numéro de sécurité sociale et l’id de son permis</w:t>
      </w:r>
    </w:p>
    <w:p w:rsidR="004D19A7" w:rsidRDefault="004D19A7" w:rsidP="004D19A7">
      <w:pPr>
        <w:pStyle w:val="Sansinterligne"/>
        <w:spacing w:before="360"/>
        <w:rPr>
          <w:rFonts w:cs="Arial"/>
          <w:color w:val="17365D" w:themeColor="text2" w:themeShade="BF"/>
          <w:sz w:val="24"/>
          <w:szCs w:val="28"/>
          <w:u w:val="single"/>
        </w:rPr>
      </w:pPr>
      <w:r>
        <w:rPr>
          <w:rFonts w:cs="Arial"/>
          <w:color w:val="17365D" w:themeColor="text2" w:themeShade="BF"/>
          <w:sz w:val="24"/>
          <w:szCs w:val="28"/>
          <w:u w:val="single"/>
        </w:rPr>
        <w:t>3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è</w:t>
      </w:r>
      <w:r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m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e</w:t>
      </w:r>
      <w:r w:rsidRPr="00F2672B">
        <w:rPr>
          <w:rFonts w:cs="Arial"/>
          <w:color w:val="17365D" w:themeColor="text2" w:themeShade="BF"/>
          <w:sz w:val="24"/>
          <w:szCs w:val="28"/>
          <w:u w:val="single"/>
        </w:rPr>
        <w:t xml:space="preserve"> étape :</w:t>
      </w:r>
    </w:p>
    <w:p w:rsidR="00F63184" w:rsidRPr="00F63184" w:rsidRDefault="00F63184" w:rsidP="004D19A7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F63184">
        <w:rPr>
          <w:i/>
          <w:iCs/>
          <w:color w:val="595959" w:themeColor="text1" w:themeTint="A6"/>
          <w:highlight w:val="yellow"/>
        </w:rPr>
        <w:t xml:space="preserve">Des données sur </w:t>
      </w:r>
      <w:proofErr w:type="spellStart"/>
      <w:r w:rsidRPr="00F63184">
        <w:rPr>
          <w:i/>
          <w:iCs/>
          <w:color w:val="595959" w:themeColor="text1" w:themeTint="A6"/>
          <w:highlight w:val="yellow"/>
        </w:rPr>
        <w:t>Annabel</w:t>
      </w:r>
      <w:proofErr w:type="spellEnd"/>
      <w:r w:rsidRPr="00F63184">
        <w:rPr>
          <w:i/>
          <w:iCs/>
          <w:color w:val="595959" w:themeColor="text1" w:themeTint="A6"/>
          <w:highlight w:val="yellow"/>
        </w:rPr>
        <w:t xml:space="preserve"> qui vit </w:t>
      </w:r>
      <w:r w:rsidRPr="00F63184">
        <w:rPr>
          <w:highlight w:val="yellow"/>
          <w:shd w:val="clear" w:color="auto" w:fill="FFFFFF"/>
        </w:rPr>
        <w:t>part sur "Franklin A</w:t>
      </w:r>
      <w:r w:rsidRPr="00357F75">
        <w:rPr>
          <w:highlight w:val="yellow"/>
          <w:shd w:val="clear" w:color="auto" w:fill="FFFFFF"/>
        </w:rPr>
        <w:t>ve".</w:t>
      </w:r>
    </w:p>
    <w:p w:rsidR="004D19A7" w:rsidRDefault="004D19A7" w:rsidP="004D19A7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D19A7">
        <w:rPr>
          <w:u w:val="single"/>
        </w:rPr>
        <w:t>Requête SQL :</w:t>
      </w:r>
    </w:p>
    <w:p w:rsidR="000D7318" w:rsidRPr="000D7318" w:rsidRDefault="000D7318" w:rsidP="004D19A7">
      <w:pPr>
        <w:pStyle w:val="Sansinterligne"/>
        <w:numPr>
          <w:ilvl w:val="0"/>
          <w:numId w:val="10"/>
        </w:numPr>
        <w:spacing w:before="240"/>
        <w:rPr>
          <w:highlight w:val="yellow"/>
          <w:lang w:val="en-US"/>
        </w:rPr>
      </w:pPr>
      <w:r w:rsidRPr="000D7318">
        <w:rPr>
          <w:highlight w:val="yellow"/>
          <w:lang w:val="en-US"/>
        </w:rPr>
        <w:t xml:space="preserve">SELECT * FROM person WHERE </w:t>
      </w:r>
      <w:proofErr w:type="spellStart"/>
      <w:r w:rsidRPr="000D7318">
        <w:rPr>
          <w:highlight w:val="yellow"/>
          <w:lang w:val="en-US"/>
        </w:rPr>
        <w:t>address_street_name</w:t>
      </w:r>
      <w:proofErr w:type="spellEnd"/>
      <w:r w:rsidRPr="000D7318">
        <w:rPr>
          <w:highlight w:val="yellow"/>
          <w:lang w:val="en-US"/>
        </w:rPr>
        <w:t>="Franklin Ave" AND name like"%Annabel%";</w:t>
      </w:r>
    </w:p>
    <w:p w:rsidR="004D19A7" w:rsidRPr="004D19A7" w:rsidRDefault="004D19A7" w:rsidP="004D19A7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D19A7">
        <w:rPr>
          <w:u w:val="single"/>
        </w:rPr>
        <w:t>Résultat 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96"/>
        <w:gridCol w:w="1559"/>
        <w:gridCol w:w="992"/>
        <w:gridCol w:w="567"/>
        <w:gridCol w:w="1418"/>
        <w:gridCol w:w="1276"/>
      </w:tblGrid>
      <w:tr w:rsidR="00D77E6C" w:rsidTr="007A78CB">
        <w:trPr>
          <w:trHeight w:val="272"/>
          <w:tblCellSpacing w:w="0" w:type="dxa"/>
        </w:trPr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7E6C" w:rsidRDefault="00D77E6C">
            <w:pPr>
              <w:rPr>
                <w:rFonts w:ascii="MS Shell Dlg 2" w:hAnsi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/>
                <w:color w:val="000000"/>
                <w:sz w:val="20"/>
                <w:szCs w:val="20"/>
              </w:rPr>
              <w:t>16371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7E6C" w:rsidRDefault="00D77E6C">
            <w:pPr>
              <w:rPr>
                <w:rFonts w:ascii="MS Shell Dlg 2" w:hAnsi="MS Shell Dlg 2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hell Dlg 2" w:hAnsi="MS Shell Dlg 2"/>
                <w:color w:val="000000"/>
                <w:sz w:val="20"/>
                <w:szCs w:val="20"/>
              </w:rPr>
              <w:t>Annabel</w:t>
            </w:r>
            <w:proofErr w:type="spellEnd"/>
            <w:r>
              <w:rPr>
                <w:rFonts w:ascii="MS Shell Dlg 2" w:hAnsi="MS Shell Dlg 2"/>
                <w:color w:val="000000"/>
                <w:sz w:val="20"/>
                <w:szCs w:val="20"/>
              </w:rPr>
              <w:t xml:space="preserve"> Miller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7E6C" w:rsidRDefault="00D77E6C">
            <w:pPr>
              <w:rPr>
                <w:rFonts w:ascii="MS Shell Dlg 2" w:hAnsi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/>
                <w:color w:val="000000"/>
                <w:sz w:val="20"/>
                <w:szCs w:val="20"/>
              </w:rPr>
              <w:t>490173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7E6C" w:rsidRDefault="00D77E6C">
            <w:pPr>
              <w:rPr>
                <w:rFonts w:ascii="MS Shell Dlg 2" w:hAnsi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7E6C" w:rsidRDefault="00D77E6C">
            <w:pPr>
              <w:rPr>
                <w:rFonts w:ascii="MS Shell Dlg 2" w:hAnsi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/>
                <w:color w:val="000000"/>
                <w:sz w:val="20"/>
                <w:szCs w:val="20"/>
              </w:rPr>
              <w:t>Franklin Ave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7E6C" w:rsidRDefault="00D77E6C">
            <w:pPr>
              <w:rPr>
                <w:rFonts w:ascii="MS Shell Dlg 2" w:hAnsi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/>
                <w:color w:val="000000"/>
                <w:sz w:val="20"/>
                <w:szCs w:val="20"/>
              </w:rPr>
              <w:t>318771143</w:t>
            </w:r>
          </w:p>
        </w:tc>
      </w:tr>
    </w:tbl>
    <w:p w:rsidR="00D332E1" w:rsidRDefault="00D332E1" w:rsidP="004D19A7">
      <w:pPr>
        <w:pStyle w:val="Sansinterligne"/>
        <w:numPr>
          <w:ilvl w:val="0"/>
          <w:numId w:val="11"/>
        </w:numPr>
        <w:spacing w:before="240"/>
      </w:pPr>
    </w:p>
    <w:p w:rsidR="00D332E1" w:rsidRDefault="00D77E6C" w:rsidP="00D332E1">
      <w:pPr>
        <w:pStyle w:val="Sansinterligne"/>
        <w:numPr>
          <w:ilvl w:val="0"/>
          <w:numId w:val="11"/>
        </w:numPr>
        <w:spacing w:before="240"/>
      </w:pPr>
      <w:r>
        <w:lastRenderedPageBreak/>
        <w:t xml:space="preserve"> </w:t>
      </w:r>
      <w:r w:rsidR="004D19A7">
        <w:t xml:space="preserve">Indices obtenus : </w:t>
      </w:r>
    </w:p>
    <w:p w:rsidR="00D332E1" w:rsidRPr="00D332E1" w:rsidRDefault="00D332E1" w:rsidP="00D332E1">
      <w:pPr>
        <w:pStyle w:val="Sansinterligne"/>
        <w:spacing w:before="240"/>
        <w:ind w:left="862" w:firstLine="0"/>
      </w:pPr>
      <w:r w:rsidRPr="00D332E1">
        <w:rPr>
          <w:highlight w:val="yellow"/>
        </w:rPr>
        <w:t xml:space="preserve">L’id </w:t>
      </w:r>
      <w:proofErr w:type="gramStart"/>
      <w:r w:rsidRPr="00D332E1">
        <w:rPr>
          <w:highlight w:val="yellow"/>
        </w:rPr>
        <w:t xml:space="preserve">de </w:t>
      </w:r>
      <w:proofErr w:type="spellStart"/>
      <w:r w:rsidRPr="00D332E1">
        <w:rPr>
          <w:highlight w:val="yellow"/>
        </w:rPr>
        <w:t>Annabel</w:t>
      </w:r>
      <w:proofErr w:type="spellEnd"/>
      <w:proofErr w:type="gramEnd"/>
      <w:r w:rsidRPr="00D332E1">
        <w:rPr>
          <w:highlight w:val="yellow"/>
        </w:rPr>
        <w:t xml:space="preserve"> Miller, l’id de son permis, son adresse et son numéro de sécurité sociale.</w:t>
      </w:r>
    </w:p>
    <w:p w:rsidR="00F63184" w:rsidRDefault="00F63184" w:rsidP="00F63184">
      <w:pPr>
        <w:pStyle w:val="Sansinterligne"/>
        <w:spacing w:before="360"/>
        <w:rPr>
          <w:rFonts w:cs="Arial"/>
          <w:color w:val="17365D" w:themeColor="text2" w:themeShade="BF"/>
          <w:sz w:val="24"/>
          <w:szCs w:val="28"/>
          <w:u w:val="single"/>
        </w:rPr>
      </w:pPr>
      <w:r>
        <w:rPr>
          <w:rFonts w:cs="Arial"/>
          <w:color w:val="17365D" w:themeColor="text2" w:themeShade="BF"/>
          <w:sz w:val="24"/>
          <w:szCs w:val="28"/>
          <w:u w:val="single"/>
        </w:rPr>
        <w:t>4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è</w:t>
      </w:r>
      <w:r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m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e</w:t>
      </w:r>
      <w:r w:rsidRPr="00F2672B">
        <w:rPr>
          <w:rFonts w:cs="Arial"/>
          <w:color w:val="17365D" w:themeColor="text2" w:themeShade="BF"/>
          <w:sz w:val="24"/>
          <w:szCs w:val="28"/>
          <w:u w:val="single"/>
        </w:rPr>
        <w:t xml:space="preserve"> étape :</w:t>
      </w:r>
    </w:p>
    <w:p w:rsidR="007A78CB" w:rsidRPr="00140FEB" w:rsidRDefault="006A1756" w:rsidP="00F63184">
      <w:pPr>
        <w:pStyle w:val="Sansinterligne"/>
        <w:numPr>
          <w:ilvl w:val="0"/>
          <w:numId w:val="10"/>
        </w:numPr>
        <w:spacing w:before="240"/>
        <w:rPr>
          <w:highlight w:val="yellow"/>
        </w:rPr>
      </w:pPr>
      <w:r w:rsidRPr="00140FEB">
        <w:rPr>
          <w:highlight w:val="yellow"/>
        </w:rPr>
        <w:t>On cherche les témoigna</w:t>
      </w:r>
      <w:r w:rsidR="00140FEB" w:rsidRPr="00140FEB">
        <w:rPr>
          <w:highlight w:val="yellow"/>
        </w:rPr>
        <w:t>ges des 2 témoins.</w:t>
      </w:r>
    </w:p>
    <w:p w:rsidR="00F63184" w:rsidRPr="004D19A7" w:rsidRDefault="00F63184" w:rsidP="00F63184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D19A7">
        <w:rPr>
          <w:u w:val="single"/>
        </w:rPr>
        <w:t>Requête SQL :</w:t>
      </w:r>
    </w:p>
    <w:p w:rsidR="00F63184" w:rsidRPr="006A1756" w:rsidRDefault="006A1756" w:rsidP="00F63184">
      <w:pPr>
        <w:pStyle w:val="Sansinterligne"/>
        <w:spacing w:before="120"/>
        <w:ind w:left="851" w:firstLine="0"/>
        <w:rPr>
          <w:i/>
          <w:iCs/>
          <w:color w:val="595959" w:themeColor="text1" w:themeTint="A6"/>
          <w:lang w:val="en-US"/>
        </w:rPr>
      </w:pPr>
      <w:r w:rsidRPr="006A1756">
        <w:rPr>
          <w:i/>
          <w:iCs/>
          <w:color w:val="595959" w:themeColor="text1" w:themeTint="A6"/>
          <w:highlight w:val="yellow"/>
          <w:lang w:val="en-US"/>
        </w:rPr>
        <w:t xml:space="preserve">SELECT * FROM person JOIN interview ON person.id = </w:t>
      </w:r>
      <w:proofErr w:type="spellStart"/>
      <w:r w:rsidRPr="006A1756">
        <w:rPr>
          <w:i/>
          <w:iCs/>
          <w:color w:val="595959" w:themeColor="text1" w:themeTint="A6"/>
          <w:highlight w:val="yellow"/>
          <w:lang w:val="en-US"/>
        </w:rPr>
        <w:t>interview.person_id</w:t>
      </w:r>
      <w:proofErr w:type="spellEnd"/>
      <w:r w:rsidRPr="006A1756">
        <w:rPr>
          <w:i/>
          <w:iCs/>
          <w:color w:val="595959" w:themeColor="text1" w:themeTint="A6"/>
          <w:highlight w:val="yellow"/>
          <w:lang w:val="en-US"/>
        </w:rPr>
        <w:t xml:space="preserve"> WHERE id="14887" OR id="16371";</w:t>
      </w:r>
    </w:p>
    <w:p w:rsidR="00F63184" w:rsidRDefault="00F63184" w:rsidP="00F63184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D19A7">
        <w:rPr>
          <w:u w:val="single"/>
        </w:rPr>
        <w:t>Résultat 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36"/>
        <w:gridCol w:w="955"/>
        <w:gridCol w:w="746"/>
        <w:gridCol w:w="527"/>
        <w:gridCol w:w="1333"/>
        <w:gridCol w:w="1073"/>
        <w:gridCol w:w="636"/>
        <w:gridCol w:w="4950"/>
      </w:tblGrid>
      <w:tr w:rsidR="00907931" w:rsidRPr="0023772D" w:rsidTr="009079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14887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Morty</w:t>
            </w:r>
            <w:proofErr w:type="spellEnd"/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Schapiro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118009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Northwestern</w:t>
            </w:r>
            <w:proofErr w:type="spellEnd"/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111564949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14887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val="en-US"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val="en-US" w:eastAsia="fr-FR"/>
              </w:rPr>
              <w:t>I heard a gunshot and then saw a man run out. He had a "Get Fit Now Gym" bag. The membership number on the bag started with "48Z". Only gold members have those bags. The man got into a car with a plate that included "H42W".</w:t>
            </w:r>
          </w:p>
        </w:tc>
      </w:tr>
      <w:tr w:rsidR="00907931" w:rsidRPr="0023772D" w:rsidTr="009079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16371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Annabel</w:t>
            </w:r>
            <w:proofErr w:type="spellEnd"/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490173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Franklin 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318771143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16371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7931" w:rsidRPr="00907931" w:rsidRDefault="00907931" w:rsidP="0090793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val="en-US" w:eastAsia="fr-FR"/>
              </w:rPr>
            </w:pPr>
            <w:r w:rsidRPr="00907931">
              <w:rPr>
                <w:rFonts w:ascii="MS Shell Dlg 2" w:eastAsia="Times New Roman" w:hAnsi="MS Shell Dlg 2"/>
                <w:color w:val="000000"/>
                <w:sz w:val="20"/>
                <w:szCs w:val="20"/>
                <w:lang w:val="en-US" w:eastAsia="fr-FR"/>
              </w:rPr>
              <w:t>I saw the murder happen, and I recognized the killer from my gym when I was working out last week on January the 9th.</w:t>
            </w:r>
          </w:p>
        </w:tc>
      </w:tr>
    </w:tbl>
    <w:p w:rsidR="00F63184" w:rsidRDefault="00F63184" w:rsidP="001D4C73">
      <w:pPr>
        <w:pStyle w:val="Sansinterligne"/>
        <w:spacing w:before="240"/>
        <w:ind w:firstLine="708"/>
      </w:pPr>
      <w:r>
        <w:t xml:space="preserve">Indices obtenus : </w:t>
      </w:r>
    </w:p>
    <w:p w:rsidR="00C73FA5" w:rsidRPr="00C73FA5" w:rsidRDefault="004C7E79" w:rsidP="00C73FA5">
      <w:pPr>
        <w:pStyle w:val="Sansinterligne"/>
        <w:spacing w:before="240"/>
        <w:ind w:firstLine="708"/>
        <w:rPr>
          <w:shd w:val="clear" w:color="auto" w:fill="FFFFFF"/>
        </w:rPr>
      </w:pPr>
      <w:r w:rsidRPr="004C7E79">
        <w:rPr>
          <w:highlight w:val="yellow"/>
          <w:shd w:val="clear" w:color="auto" w:fill="FFFFFF"/>
        </w:rPr>
        <w:t>Le numéro de membre sur le sac a commencé par "48Z". Seuls les membres d’or ont ces sacs.</w:t>
      </w:r>
      <w:r w:rsidRPr="004C7E79">
        <w:rPr>
          <w:highlight w:val="yellow"/>
        </w:rPr>
        <w:t xml:space="preserve"> </w:t>
      </w:r>
      <w:r w:rsidRPr="004C7E79">
        <w:rPr>
          <w:highlight w:val="yellow"/>
          <w:shd w:val="clear" w:color="auto" w:fill="FFFFFF"/>
        </w:rPr>
        <w:t>L’homme est monté dans une voiture avec une plaque qui comprenait "H42W".</w:t>
      </w:r>
      <w:r w:rsidR="00C73FA5" w:rsidRPr="00C73FA5">
        <w:rPr>
          <w:highlight w:val="yellow"/>
          <w:shd w:val="clear" w:color="auto" w:fill="FFFFFF"/>
        </w:rPr>
        <w:t xml:space="preserve">Et tueur </w:t>
      </w:r>
      <w:r w:rsidR="00492081">
        <w:rPr>
          <w:highlight w:val="yellow"/>
          <w:shd w:val="clear" w:color="auto" w:fill="FFFFFF"/>
        </w:rPr>
        <w:t>était</w:t>
      </w:r>
      <w:r w:rsidR="00C73FA5" w:rsidRPr="00C73FA5">
        <w:rPr>
          <w:highlight w:val="yellow"/>
          <w:shd w:val="clear" w:color="auto" w:fill="FFFFFF"/>
        </w:rPr>
        <w:t xml:space="preserve"> la salle de gym le 9 janvier 2018.</w:t>
      </w:r>
    </w:p>
    <w:p w:rsidR="00F63184" w:rsidRDefault="00F63184" w:rsidP="00F63184">
      <w:pPr>
        <w:pStyle w:val="Sansinterligne"/>
        <w:spacing w:before="360"/>
        <w:rPr>
          <w:rFonts w:cs="Arial"/>
          <w:color w:val="17365D" w:themeColor="text2" w:themeShade="BF"/>
          <w:sz w:val="24"/>
          <w:szCs w:val="28"/>
          <w:u w:val="single"/>
        </w:rPr>
      </w:pPr>
      <w:r>
        <w:rPr>
          <w:rFonts w:cs="Arial"/>
          <w:color w:val="17365D" w:themeColor="text2" w:themeShade="BF"/>
          <w:sz w:val="24"/>
          <w:szCs w:val="28"/>
          <w:u w:val="single"/>
        </w:rPr>
        <w:t>5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è</w:t>
      </w:r>
      <w:r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m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e</w:t>
      </w:r>
      <w:r w:rsidRPr="00F2672B">
        <w:rPr>
          <w:rFonts w:cs="Arial"/>
          <w:color w:val="17365D" w:themeColor="text2" w:themeShade="BF"/>
          <w:sz w:val="24"/>
          <w:szCs w:val="28"/>
          <w:u w:val="single"/>
        </w:rPr>
        <w:t xml:space="preserve"> étape :</w:t>
      </w:r>
    </w:p>
    <w:p w:rsidR="008823A9" w:rsidRPr="008823A9" w:rsidRDefault="008823A9" w:rsidP="00F63184">
      <w:pPr>
        <w:pStyle w:val="Sansinterligne"/>
        <w:numPr>
          <w:ilvl w:val="0"/>
          <w:numId w:val="10"/>
        </w:numPr>
        <w:spacing w:before="240"/>
      </w:pPr>
      <w:r w:rsidRPr="008823A9">
        <w:rPr>
          <w:highlight w:val="yellow"/>
        </w:rPr>
        <w:t xml:space="preserve">On cherche la personne avec l’id du sac qui commence par 48Z et qui à un </w:t>
      </w:r>
      <w:proofErr w:type="spellStart"/>
      <w:r w:rsidRPr="008823A9">
        <w:rPr>
          <w:highlight w:val="yellow"/>
        </w:rPr>
        <w:t>pass</w:t>
      </w:r>
      <w:proofErr w:type="spellEnd"/>
      <w:r w:rsidRPr="008823A9">
        <w:rPr>
          <w:highlight w:val="yellow"/>
        </w:rPr>
        <w:t xml:space="preserve"> gold</w:t>
      </w:r>
    </w:p>
    <w:p w:rsidR="00F63184" w:rsidRPr="004D19A7" w:rsidRDefault="00F63184" w:rsidP="00F63184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D19A7">
        <w:rPr>
          <w:u w:val="single"/>
        </w:rPr>
        <w:t>Requête SQL :</w:t>
      </w:r>
    </w:p>
    <w:p w:rsidR="008823A9" w:rsidRPr="008823A9" w:rsidRDefault="008823A9" w:rsidP="00F63184">
      <w:pPr>
        <w:pStyle w:val="Sansinterligne"/>
        <w:numPr>
          <w:ilvl w:val="0"/>
          <w:numId w:val="10"/>
        </w:numPr>
        <w:spacing w:before="240"/>
        <w:rPr>
          <w:highlight w:val="yellow"/>
          <w:u w:val="single"/>
          <w:lang w:val="en-US"/>
        </w:rPr>
      </w:pPr>
      <w:r w:rsidRPr="008823A9">
        <w:rPr>
          <w:i/>
          <w:iCs/>
          <w:color w:val="595959" w:themeColor="text1" w:themeTint="A6"/>
          <w:highlight w:val="yellow"/>
          <w:lang w:val="en-US"/>
        </w:rPr>
        <w:t xml:space="preserve">SELECT * FROM </w:t>
      </w:r>
      <w:proofErr w:type="spellStart"/>
      <w:r w:rsidRPr="008823A9">
        <w:rPr>
          <w:i/>
          <w:iCs/>
          <w:color w:val="595959" w:themeColor="text1" w:themeTint="A6"/>
          <w:highlight w:val="yellow"/>
          <w:lang w:val="en-US"/>
        </w:rPr>
        <w:t>get_fit_now_member</w:t>
      </w:r>
      <w:proofErr w:type="spellEnd"/>
      <w:r w:rsidRPr="008823A9">
        <w:rPr>
          <w:i/>
          <w:iCs/>
          <w:color w:val="595959" w:themeColor="text1" w:themeTint="A6"/>
          <w:highlight w:val="yellow"/>
          <w:lang w:val="en-US"/>
        </w:rPr>
        <w:t xml:space="preserve"> WHERE </w:t>
      </w:r>
      <w:proofErr w:type="spellStart"/>
      <w:r w:rsidRPr="008823A9">
        <w:rPr>
          <w:i/>
          <w:iCs/>
          <w:color w:val="595959" w:themeColor="text1" w:themeTint="A6"/>
          <w:highlight w:val="yellow"/>
          <w:lang w:val="en-US"/>
        </w:rPr>
        <w:t>membership_status</w:t>
      </w:r>
      <w:proofErr w:type="spellEnd"/>
      <w:r w:rsidRPr="008823A9">
        <w:rPr>
          <w:i/>
          <w:iCs/>
          <w:color w:val="595959" w:themeColor="text1" w:themeTint="A6"/>
          <w:highlight w:val="yellow"/>
          <w:lang w:val="en-US"/>
        </w:rPr>
        <w:t xml:space="preserve">="gold" AND </w:t>
      </w:r>
      <w:proofErr w:type="spellStart"/>
      <w:r w:rsidRPr="008823A9">
        <w:rPr>
          <w:i/>
          <w:iCs/>
          <w:color w:val="595959" w:themeColor="text1" w:themeTint="A6"/>
          <w:highlight w:val="yellow"/>
          <w:lang w:val="en-US"/>
        </w:rPr>
        <w:t>id</w:t>
      </w:r>
      <w:proofErr w:type="spellEnd"/>
      <w:r w:rsidRPr="008823A9">
        <w:rPr>
          <w:i/>
          <w:iCs/>
          <w:color w:val="595959" w:themeColor="text1" w:themeTint="A6"/>
          <w:highlight w:val="yellow"/>
          <w:lang w:val="en-US"/>
        </w:rPr>
        <w:t xml:space="preserve"> like"%48Z%";</w:t>
      </w:r>
    </w:p>
    <w:p w:rsidR="00F63184" w:rsidRPr="008823A9" w:rsidRDefault="00F63184" w:rsidP="00F63184">
      <w:pPr>
        <w:pStyle w:val="Sansinterligne"/>
        <w:numPr>
          <w:ilvl w:val="0"/>
          <w:numId w:val="10"/>
        </w:numPr>
        <w:spacing w:before="240"/>
        <w:rPr>
          <w:u w:val="single"/>
          <w:lang w:val="en-US"/>
        </w:rPr>
      </w:pPr>
      <w:proofErr w:type="spellStart"/>
      <w:r w:rsidRPr="008823A9">
        <w:rPr>
          <w:u w:val="single"/>
          <w:lang w:val="en-US"/>
        </w:rPr>
        <w:t>Résultat</w:t>
      </w:r>
      <w:proofErr w:type="spellEnd"/>
      <w:r w:rsidRPr="008823A9">
        <w:rPr>
          <w:u w:val="single"/>
          <w:lang w:val="en-US"/>
        </w:rPr>
        <w:t> 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50"/>
        <w:gridCol w:w="636"/>
        <w:gridCol w:w="1428"/>
        <w:gridCol w:w="964"/>
        <w:gridCol w:w="466"/>
      </w:tblGrid>
      <w:tr w:rsidR="0048557E" w:rsidRPr="0048557E" w:rsidTr="004855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48Z7A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28819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Joe </w:t>
            </w:r>
            <w:proofErr w:type="spellStart"/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Germuska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20160305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gold</w:t>
            </w:r>
          </w:p>
        </w:tc>
      </w:tr>
      <w:tr w:rsidR="0048557E" w:rsidRPr="0048557E" w:rsidTr="004855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48Z55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67318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Jeremy </w:t>
            </w:r>
            <w:proofErr w:type="spellStart"/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Bowers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20160101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57E" w:rsidRPr="0048557E" w:rsidRDefault="0048557E" w:rsidP="0048557E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8557E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gold</w:t>
            </w:r>
          </w:p>
        </w:tc>
      </w:tr>
    </w:tbl>
    <w:p w:rsidR="00F63184" w:rsidRDefault="00F63184" w:rsidP="00F63184">
      <w:pPr>
        <w:pStyle w:val="Sansinterligne"/>
        <w:numPr>
          <w:ilvl w:val="0"/>
          <w:numId w:val="11"/>
        </w:numPr>
        <w:spacing w:before="240"/>
      </w:pPr>
      <w:r>
        <w:t xml:space="preserve">Indices obtenus : </w:t>
      </w:r>
    </w:p>
    <w:p w:rsidR="0048557E" w:rsidRDefault="0048557E" w:rsidP="0048557E">
      <w:pPr>
        <w:pStyle w:val="Sansinterligne"/>
        <w:spacing w:before="240"/>
        <w:ind w:left="862" w:firstLine="0"/>
      </w:pPr>
      <w:r w:rsidRPr="00FB28BC">
        <w:rPr>
          <w:highlight w:val="yellow"/>
        </w:rPr>
        <w:t>Le nom de 2 personnes avec les caractéris</w:t>
      </w:r>
      <w:r w:rsidR="00FB28BC" w:rsidRPr="00FB28BC">
        <w:rPr>
          <w:highlight w:val="yellow"/>
        </w:rPr>
        <w:t>tique d’un témoin et leur id.</w:t>
      </w:r>
    </w:p>
    <w:p w:rsidR="00A21BD2" w:rsidRDefault="00A21BD2" w:rsidP="00A21BD2">
      <w:pPr>
        <w:pStyle w:val="Sansinterligne"/>
        <w:spacing w:before="360"/>
        <w:rPr>
          <w:rFonts w:cs="Arial"/>
          <w:color w:val="17365D" w:themeColor="text2" w:themeShade="BF"/>
          <w:sz w:val="24"/>
          <w:szCs w:val="28"/>
          <w:u w:val="single"/>
        </w:rPr>
      </w:pPr>
      <w:r>
        <w:rPr>
          <w:rFonts w:cs="Arial"/>
          <w:color w:val="17365D" w:themeColor="text2" w:themeShade="BF"/>
          <w:sz w:val="24"/>
          <w:szCs w:val="28"/>
          <w:u w:val="single"/>
        </w:rPr>
        <w:t>6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è</w:t>
      </w:r>
      <w:r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m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e</w:t>
      </w:r>
      <w:r w:rsidRPr="00F2672B">
        <w:rPr>
          <w:rFonts w:cs="Arial"/>
          <w:color w:val="17365D" w:themeColor="text2" w:themeShade="BF"/>
          <w:sz w:val="24"/>
          <w:szCs w:val="28"/>
          <w:u w:val="single"/>
        </w:rPr>
        <w:t xml:space="preserve"> étape :</w:t>
      </w:r>
    </w:p>
    <w:p w:rsidR="0041470C" w:rsidRPr="0041470C" w:rsidRDefault="00A21BD2" w:rsidP="00A21BD2">
      <w:pPr>
        <w:pStyle w:val="Sansinterligne"/>
        <w:numPr>
          <w:ilvl w:val="0"/>
          <w:numId w:val="10"/>
        </w:numPr>
        <w:spacing w:before="240"/>
        <w:rPr>
          <w:highlight w:val="yellow"/>
          <w:u w:val="single"/>
        </w:rPr>
      </w:pPr>
      <w:r w:rsidRPr="0041470C">
        <w:rPr>
          <w:highlight w:val="yellow"/>
        </w:rPr>
        <w:t xml:space="preserve">On cherche </w:t>
      </w:r>
      <w:r w:rsidR="0041470C" w:rsidRPr="0041470C">
        <w:rPr>
          <w:highlight w:val="yellow"/>
        </w:rPr>
        <w:t>laquel</w:t>
      </w:r>
      <w:r w:rsidR="0041470C">
        <w:rPr>
          <w:highlight w:val="yellow"/>
        </w:rPr>
        <w:t>le</w:t>
      </w:r>
      <w:r w:rsidR="0041470C" w:rsidRPr="0041470C">
        <w:rPr>
          <w:highlight w:val="yellow"/>
        </w:rPr>
        <w:t xml:space="preserve"> des 2 personnes </w:t>
      </w:r>
      <w:proofErr w:type="gramStart"/>
      <w:r w:rsidR="0041470C" w:rsidRPr="0041470C">
        <w:rPr>
          <w:highlight w:val="yellow"/>
        </w:rPr>
        <w:t>était</w:t>
      </w:r>
      <w:proofErr w:type="gramEnd"/>
      <w:r w:rsidR="0041470C" w:rsidRPr="0041470C">
        <w:rPr>
          <w:highlight w:val="yellow"/>
        </w:rPr>
        <w:t xml:space="preserve"> là le 9 janvier.</w:t>
      </w:r>
    </w:p>
    <w:p w:rsidR="00A21BD2" w:rsidRPr="0041470C" w:rsidRDefault="00A21BD2" w:rsidP="00A21BD2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1470C">
        <w:rPr>
          <w:u w:val="single"/>
        </w:rPr>
        <w:t>Requête SQL :</w:t>
      </w:r>
    </w:p>
    <w:p w:rsidR="004D1C4F" w:rsidRPr="004D1C4F" w:rsidRDefault="00C1594D" w:rsidP="0023575C">
      <w:pPr>
        <w:pStyle w:val="Sansinterligne"/>
        <w:numPr>
          <w:ilvl w:val="0"/>
          <w:numId w:val="10"/>
        </w:numPr>
        <w:spacing w:before="240"/>
        <w:rPr>
          <w:i/>
          <w:iCs/>
          <w:color w:val="595959" w:themeColor="text1" w:themeTint="A6"/>
          <w:highlight w:val="yellow"/>
          <w:lang w:val="en-US"/>
        </w:rPr>
      </w:pPr>
      <w:r w:rsidRPr="004D1C4F">
        <w:rPr>
          <w:i/>
          <w:iCs/>
          <w:color w:val="595959" w:themeColor="text1" w:themeTint="A6"/>
          <w:highlight w:val="yellow"/>
          <w:lang w:val="en-US"/>
        </w:rPr>
        <w:t xml:space="preserve">SELECT * FROM </w:t>
      </w:r>
      <w:proofErr w:type="spellStart"/>
      <w:r w:rsidRPr="004D1C4F">
        <w:rPr>
          <w:i/>
          <w:iCs/>
          <w:color w:val="595959" w:themeColor="text1" w:themeTint="A6"/>
          <w:highlight w:val="yellow"/>
          <w:lang w:val="en-US"/>
        </w:rPr>
        <w:t>get_fit_now_member</w:t>
      </w:r>
      <w:proofErr w:type="spellEnd"/>
      <w:r w:rsidRPr="004D1C4F">
        <w:rPr>
          <w:i/>
          <w:iCs/>
          <w:color w:val="595959" w:themeColor="text1" w:themeTint="A6"/>
          <w:highlight w:val="yellow"/>
          <w:lang w:val="en-US"/>
        </w:rPr>
        <w:t xml:space="preserve"> JOIN </w:t>
      </w:r>
      <w:proofErr w:type="spellStart"/>
      <w:r w:rsidRPr="004D1C4F">
        <w:rPr>
          <w:i/>
          <w:iCs/>
          <w:color w:val="595959" w:themeColor="text1" w:themeTint="A6"/>
          <w:highlight w:val="yellow"/>
          <w:lang w:val="en-US"/>
        </w:rPr>
        <w:t>get_fit_now_check_i</w:t>
      </w:r>
      <w:r w:rsidR="0023575C" w:rsidRPr="004D1C4F">
        <w:rPr>
          <w:i/>
          <w:iCs/>
          <w:color w:val="595959" w:themeColor="text1" w:themeTint="A6"/>
          <w:highlight w:val="yellow"/>
          <w:lang w:val="en-US"/>
        </w:rPr>
        <w:t>n</w:t>
      </w:r>
      <w:proofErr w:type="spellEnd"/>
      <w:r w:rsidR="0023575C" w:rsidRPr="004D1C4F">
        <w:rPr>
          <w:i/>
          <w:iCs/>
          <w:color w:val="595959" w:themeColor="text1" w:themeTint="A6"/>
          <w:highlight w:val="yellow"/>
          <w:lang w:val="en-US"/>
        </w:rPr>
        <w:t xml:space="preserve"> </w:t>
      </w:r>
      <w:r w:rsidRPr="004D1C4F">
        <w:rPr>
          <w:i/>
          <w:iCs/>
          <w:color w:val="595959" w:themeColor="text1" w:themeTint="A6"/>
          <w:highlight w:val="yellow"/>
          <w:lang w:val="en-US"/>
        </w:rPr>
        <w:t xml:space="preserve">ON get_fit_now_member.id = </w:t>
      </w:r>
      <w:proofErr w:type="spellStart"/>
      <w:r w:rsidRPr="004D1C4F">
        <w:rPr>
          <w:i/>
          <w:iCs/>
          <w:color w:val="595959" w:themeColor="text1" w:themeTint="A6"/>
          <w:highlight w:val="yellow"/>
          <w:lang w:val="en-US"/>
        </w:rPr>
        <w:t>get</w:t>
      </w:r>
      <w:r w:rsidR="0023575C" w:rsidRPr="004D1C4F">
        <w:rPr>
          <w:i/>
          <w:iCs/>
          <w:color w:val="595959" w:themeColor="text1" w:themeTint="A6"/>
          <w:highlight w:val="yellow"/>
          <w:lang w:val="en-US"/>
        </w:rPr>
        <w:t>_fit_now_check_in.membership_id</w:t>
      </w:r>
      <w:proofErr w:type="spellEnd"/>
      <w:r w:rsidR="0023575C" w:rsidRPr="004D1C4F">
        <w:rPr>
          <w:i/>
          <w:iCs/>
          <w:color w:val="595959" w:themeColor="text1" w:themeTint="A6"/>
          <w:highlight w:val="yellow"/>
          <w:lang w:val="en-US"/>
        </w:rPr>
        <w:t xml:space="preserve"> </w:t>
      </w:r>
      <w:r w:rsidRPr="004D1C4F">
        <w:rPr>
          <w:i/>
          <w:iCs/>
          <w:color w:val="595959" w:themeColor="text1" w:themeTint="A6"/>
          <w:highlight w:val="yellow"/>
          <w:lang w:val="en-US"/>
        </w:rPr>
        <w:t xml:space="preserve">WHERE id="48Z7A" OR id="48Z55" AND </w:t>
      </w:r>
      <w:proofErr w:type="spellStart"/>
      <w:r w:rsidRPr="004D1C4F">
        <w:rPr>
          <w:i/>
          <w:iCs/>
          <w:color w:val="595959" w:themeColor="text1" w:themeTint="A6"/>
          <w:highlight w:val="yellow"/>
          <w:lang w:val="en-US"/>
        </w:rPr>
        <w:t>check_in_date</w:t>
      </w:r>
      <w:proofErr w:type="spellEnd"/>
      <w:r w:rsidRPr="004D1C4F">
        <w:rPr>
          <w:i/>
          <w:iCs/>
          <w:color w:val="595959" w:themeColor="text1" w:themeTint="A6"/>
          <w:highlight w:val="yellow"/>
          <w:lang w:val="en-US"/>
        </w:rPr>
        <w:t>=20180109;</w:t>
      </w:r>
    </w:p>
    <w:p w:rsidR="00A21BD2" w:rsidRPr="004D1C4F" w:rsidRDefault="00A21BD2" w:rsidP="0023575C">
      <w:pPr>
        <w:pStyle w:val="Sansinterligne"/>
        <w:numPr>
          <w:ilvl w:val="0"/>
          <w:numId w:val="10"/>
        </w:numPr>
        <w:spacing w:before="240"/>
        <w:rPr>
          <w:i/>
          <w:iCs/>
          <w:color w:val="595959" w:themeColor="text1" w:themeTint="A6"/>
          <w:lang w:val="en-US"/>
        </w:rPr>
      </w:pPr>
      <w:proofErr w:type="spellStart"/>
      <w:r w:rsidRPr="0023575C">
        <w:rPr>
          <w:u w:val="single"/>
          <w:lang w:val="en-US"/>
        </w:rPr>
        <w:t>Résultat</w:t>
      </w:r>
      <w:proofErr w:type="spellEnd"/>
      <w:r w:rsidRPr="0023575C">
        <w:rPr>
          <w:u w:val="single"/>
          <w:lang w:val="en-US"/>
        </w:rPr>
        <w:t> 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50"/>
        <w:gridCol w:w="636"/>
        <w:gridCol w:w="1428"/>
        <w:gridCol w:w="964"/>
        <w:gridCol w:w="466"/>
        <w:gridCol w:w="650"/>
        <w:gridCol w:w="964"/>
        <w:gridCol w:w="527"/>
        <w:gridCol w:w="527"/>
      </w:tblGrid>
      <w:tr w:rsidR="004D1C4F" w:rsidRPr="004D1C4F" w:rsidTr="004D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48Z7A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28819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Joe </w:t>
            </w:r>
            <w:proofErr w:type="spellStart"/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Germuska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20160305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48Z7A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1730</w:t>
            </w:r>
          </w:p>
        </w:tc>
      </w:tr>
      <w:tr w:rsidR="004D1C4F" w:rsidRPr="004D1C4F" w:rsidTr="004D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lastRenderedPageBreak/>
              <w:t>48Z55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67318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Jeremy </w:t>
            </w:r>
            <w:proofErr w:type="spellStart"/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Bowers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20160101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48Z55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20180109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D1C4F" w:rsidRPr="004D1C4F" w:rsidRDefault="004D1C4F" w:rsidP="004D1C4F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4D1C4F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1700</w:t>
            </w:r>
          </w:p>
        </w:tc>
      </w:tr>
    </w:tbl>
    <w:p w:rsidR="004D1C4F" w:rsidRPr="0023575C" w:rsidRDefault="004D1C4F" w:rsidP="0023575C">
      <w:pPr>
        <w:pStyle w:val="Sansinterligne"/>
        <w:numPr>
          <w:ilvl w:val="0"/>
          <w:numId w:val="10"/>
        </w:numPr>
        <w:spacing w:before="240"/>
        <w:rPr>
          <w:i/>
          <w:iCs/>
          <w:color w:val="595959" w:themeColor="text1" w:themeTint="A6"/>
          <w:lang w:val="en-US"/>
        </w:rPr>
      </w:pPr>
    </w:p>
    <w:p w:rsidR="00A21BD2" w:rsidRDefault="00A21BD2" w:rsidP="00A21BD2">
      <w:pPr>
        <w:pStyle w:val="Sansinterligne"/>
        <w:numPr>
          <w:ilvl w:val="0"/>
          <w:numId w:val="11"/>
        </w:numPr>
        <w:spacing w:before="240"/>
      </w:pPr>
      <w:r>
        <w:t xml:space="preserve">Indices obtenus : </w:t>
      </w:r>
    </w:p>
    <w:p w:rsidR="00A21BD2" w:rsidRDefault="004D1C4F" w:rsidP="00A21BD2">
      <w:pPr>
        <w:pStyle w:val="Sansinterligne"/>
        <w:spacing w:before="240"/>
      </w:pPr>
      <w:r w:rsidRPr="004D1C4F">
        <w:rPr>
          <w:highlight w:val="yellow"/>
        </w:rPr>
        <w:t>Aucun</w:t>
      </w:r>
      <w:r w:rsidR="0023772D">
        <w:rPr>
          <w:highlight w:val="yellow"/>
        </w:rPr>
        <w:t>,</w:t>
      </w:r>
      <w:r w:rsidRPr="004D1C4F">
        <w:rPr>
          <w:highlight w:val="yellow"/>
        </w:rPr>
        <w:t xml:space="preserve"> les 2 y étaient le 9 janvier.</w:t>
      </w:r>
    </w:p>
    <w:p w:rsidR="007F1626" w:rsidRDefault="007F1626" w:rsidP="007F1626">
      <w:pPr>
        <w:pStyle w:val="Sansinterligne"/>
        <w:spacing w:before="360"/>
        <w:rPr>
          <w:rFonts w:cs="Arial"/>
          <w:color w:val="17365D" w:themeColor="text2" w:themeShade="BF"/>
          <w:sz w:val="24"/>
          <w:szCs w:val="28"/>
          <w:u w:val="single"/>
        </w:rPr>
      </w:pPr>
      <w:r>
        <w:rPr>
          <w:rFonts w:cs="Arial"/>
          <w:color w:val="17365D" w:themeColor="text2" w:themeShade="BF"/>
          <w:sz w:val="24"/>
          <w:szCs w:val="28"/>
          <w:u w:val="single"/>
        </w:rPr>
        <w:t>7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è</w:t>
      </w:r>
      <w:r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m</w:t>
      </w:r>
      <w:r w:rsidRPr="00F2672B">
        <w:rPr>
          <w:rFonts w:cs="Arial"/>
          <w:color w:val="17365D" w:themeColor="text2" w:themeShade="BF"/>
          <w:sz w:val="24"/>
          <w:szCs w:val="28"/>
          <w:u w:val="single"/>
          <w:vertAlign w:val="superscript"/>
        </w:rPr>
        <w:t>e</w:t>
      </w:r>
      <w:r w:rsidRPr="00F2672B">
        <w:rPr>
          <w:rFonts w:cs="Arial"/>
          <w:color w:val="17365D" w:themeColor="text2" w:themeShade="BF"/>
          <w:sz w:val="24"/>
          <w:szCs w:val="28"/>
          <w:u w:val="single"/>
        </w:rPr>
        <w:t xml:space="preserve"> étape :</w:t>
      </w:r>
    </w:p>
    <w:p w:rsidR="007F1626" w:rsidRPr="0041470C" w:rsidRDefault="007F1626" w:rsidP="007F1626">
      <w:pPr>
        <w:pStyle w:val="Sansinterligne"/>
        <w:numPr>
          <w:ilvl w:val="0"/>
          <w:numId w:val="10"/>
        </w:numPr>
        <w:spacing w:before="240"/>
        <w:rPr>
          <w:highlight w:val="yellow"/>
          <w:u w:val="single"/>
        </w:rPr>
      </w:pPr>
      <w:r w:rsidRPr="0041470C">
        <w:rPr>
          <w:highlight w:val="yellow"/>
        </w:rPr>
        <w:t>On cherche laquel</w:t>
      </w:r>
      <w:r>
        <w:rPr>
          <w:highlight w:val="yellow"/>
        </w:rPr>
        <w:t>le</w:t>
      </w:r>
      <w:r w:rsidRPr="0041470C">
        <w:rPr>
          <w:highlight w:val="yellow"/>
        </w:rPr>
        <w:t xml:space="preserve"> des 2 personnes</w:t>
      </w:r>
      <w:r>
        <w:rPr>
          <w:highlight w:val="yellow"/>
        </w:rPr>
        <w:t xml:space="preserve"> à dans ça plaque d’immatriculation « H42W ».</w:t>
      </w:r>
    </w:p>
    <w:p w:rsidR="007F1626" w:rsidRDefault="007F1626" w:rsidP="007F1626">
      <w:pPr>
        <w:pStyle w:val="Sansinterligne"/>
        <w:numPr>
          <w:ilvl w:val="0"/>
          <w:numId w:val="10"/>
        </w:numPr>
        <w:spacing w:before="240"/>
        <w:rPr>
          <w:u w:val="single"/>
        </w:rPr>
      </w:pPr>
      <w:r w:rsidRPr="0041470C">
        <w:rPr>
          <w:u w:val="single"/>
        </w:rPr>
        <w:t>Requête SQL :</w:t>
      </w:r>
    </w:p>
    <w:p w:rsidR="006A3EC3" w:rsidRPr="006A3EC3" w:rsidRDefault="006A3EC3" w:rsidP="006A3EC3">
      <w:pPr>
        <w:pStyle w:val="Sansinterligne"/>
        <w:numPr>
          <w:ilvl w:val="0"/>
          <w:numId w:val="10"/>
        </w:numPr>
        <w:spacing w:before="240"/>
        <w:rPr>
          <w:highlight w:val="yellow"/>
          <w:lang w:val="en-US"/>
        </w:rPr>
      </w:pPr>
      <w:r w:rsidRPr="006A3EC3">
        <w:rPr>
          <w:highlight w:val="yellow"/>
          <w:lang w:val="en-US"/>
        </w:rPr>
        <w:t>SELECT * FROM person p</w:t>
      </w:r>
    </w:p>
    <w:p w:rsidR="006A3EC3" w:rsidRPr="006A3EC3" w:rsidRDefault="006A3EC3" w:rsidP="006A3EC3">
      <w:pPr>
        <w:pStyle w:val="Sansinterligne"/>
        <w:numPr>
          <w:ilvl w:val="0"/>
          <w:numId w:val="10"/>
        </w:numPr>
        <w:spacing w:before="240"/>
        <w:rPr>
          <w:highlight w:val="yellow"/>
          <w:lang w:val="en-US"/>
        </w:rPr>
      </w:pPr>
      <w:r w:rsidRPr="006A3EC3">
        <w:rPr>
          <w:highlight w:val="yellow"/>
          <w:lang w:val="en-US"/>
        </w:rPr>
        <w:t xml:space="preserve">JOIN </w:t>
      </w:r>
      <w:proofErr w:type="spellStart"/>
      <w:r w:rsidRPr="006A3EC3">
        <w:rPr>
          <w:highlight w:val="yellow"/>
          <w:lang w:val="en-US"/>
        </w:rPr>
        <w:t>get_fit_now_member</w:t>
      </w:r>
      <w:proofErr w:type="spellEnd"/>
      <w:r w:rsidRPr="006A3EC3">
        <w:rPr>
          <w:highlight w:val="yellow"/>
          <w:lang w:val="en-US"/>
        </w:rPr>
        <w:t xml:space="preserve"> </w:t>
      </w:r>
      <w:proofErr w:type="spellStart"/>
      <w:r w:rsidRPr="006A3EC3">
        <w:rPr>
          <w:highlight w:val="yellow"/>
          <w:lang w:val="en-US"/>
        </w:rPr>
        <w:t>gfm</w:t>
      </w:r>
      <w:proofErr w:type="spellEnd"/>
      <w:r w:rsidRPr="006A3EC3">
        <w:rPr>
          <w:highlight w:val="yellow"/>
          <w:lang w:val="en-US"/>
        </w:rPr>
        <w:t xml:space="preserve"> ON p.id = </w:t>
      </w:r>
      <w:proofErr w:type="spellStart"/>
      <w:r w:rsidRPr="006A3EC3">
        <w:rPr>
          <w:highlight w:val="yellow"/>
          <w:lang w:val="en-US"/>
        </w:rPr>
        <w:t>gfm.person_id</w:t>
      </w:r>
      <w:proofErr w:type="spellEnd"/>
    </w:p>
    <w:p w:rsidR="006A3EC3" w:rsidRPr="006A3EC3" w:rsidRDefault="006A3EC3" w:rsidP="006A3EC3">
      <w:pPr>
        <w:pStyle w:val="Sansinterligne"/>
        <w:numPr>
          <w:ilvl w:val="0"/>
          <w:numId w:val="10"/>
        </w:numPr>
        <w:spacing w:before="240"/>
        <w:rPr>
          <w:highlight w:val="yellow"/>
          <w:lang w:val="en-US"/>
        </w:rPr>
      </w:pPr>
      <w:r w:rsidRPr="006A3EC3">
        <w:rPr>
          <w:highlight w:val="yellow"/>
          <w:lang w:val="en-US"/>
        </w:rPr>
        <w:t xml:space="preserve">JOIN </w:t>
      </w:r>
      <w:proofErr w:type="spellStart"/>
      <w:r w:rsidRPr="006A3EC3">
        <w:rPr>
          <w:highlight w:val="yellow"/>
          <w:lang w:val="en-US"/>
        </w:rPr>
        <w:t>drivers_license</w:t>
      </w:r>
      <w:proofErr w:type="spellEnd"/>
      <w:r w:rsidRPr="006A3EC3">
        <w:rPr>
          <w:highlight w:val="yellow"/>
          <w:lang w:val="en-US"/>
        </w:rPr>
        <w:t xml:space="preserve"> dl ON </w:t>
      </w:r>
      <w:proofErr w:type="spellStart"/>
      <w:r w:rsidRPr="006A3EC3">
        <w:rPr>
          <w:highlight w:val="yellow"/>
          <w:lang w:val="en-US"/>
        </w:rPr>
        <w:t>p.license_id</w:t>
      </w:r>
      <w:proofErr w:type="spellEnd"/>
      <w:r w:rsidRPr="006A3EC3">
        <w:rPr>
          <w:highlight w:val="yellow"/>
          <w:lang w:val="en-US"/>
        </w:rPr>
        <w:t xml:space="preserve"> = dl.id</w:t>
      </w:r>
    </w:p>
    <w:p w:rsidR="006A3EC3" w:rsidRPr="006A3EC3" w:rsidRDefault="006A3EC3" w:rsidP="006A3EC3">
      <w:pPr>
        <w:pStyle w:val="Sansinterligne"/>
        <w:numPr>
          <w:ilvl w:val="0"/>
          <w:numId w:val="10"/>
        </w:numPr>
        <w:spacing w:before="240"/>
        <w:rPr>
          <w:highlight w:val="yellow"/>
          <w:lang w:val="en-US"/>
        </w:rPr>
      </w:pPr>
      <w:r w:rsidRPr="006A3EC3">
        <w:rPr>
          <w:highlight w:val="yellow"/>
          <w:lang w:val="en-US"/>
        </w:rPr>
        <w:t>WHERE gfm.id LIKE '48Z%'</w:t>
      </w:r>
    </w:p>
    <w:p w:rsidR="006A3EC3" w:rsidRPr="006A3EC3" w:rsidRDefault="006A3EC3" w:rsidP="006A3EC3">
      <w:pPr>
        <w:pStyle w:val="Sansinterligne"/>
        <w:numPr>
          <w:ilvl w:val="0"/>
          <w:numId w:val="10"/>
        </w:numPr>
        <w:spacing w:before="240"/>
        <w:rPr>
          <w:highlight w:val="yellow"/>
          <w:lang w:val="en-US"/>
        </w:rPr>
      </w:pPr>
      <w:r w:rsidRPr="006A3EC3">
        <w:rPr>
          <w:highlight w:val="yellow"/>
          <w:lang w:val="en-US"/>
        </w:rPr>
        <w:t xml:space="preserve">AND </w:t>
      </w:r>
      <w:proofErr w:type="spellStart"/>
      <w:r w:rsidRPr="006A3EC3">
        <w:rPr>
          <w:highlight w:val="yellow"/>
          <w:lang w:val="en-US"/>
        </w:rPr>
        <w:t>dl.plate_number</w:t>
      </w:r>
      <w:proofErr w:type="spellEnd"/>
      <w:r w:rsidRPr="006A3EC3">
        <w:rPr>
          <w:highlight w:val="yellow"/>
          <w:lang w:val="en-US"/>
        </w:rPr>
        <w:t xml:space="preserve"> LIKE '%H42W%'</w:t>
      </w:r>
    </w:p>
    <w:p w:rsidR="007F1626" w:rsidRPr="006A3EC3" w:rsidRDefault="006A3EC3" w:rsidP="006A3EC3">
      <w:pPr>
        <w:pStyle w:val="Sansinterligne"/>
        <w:numPr>
          <w:ilvl w:val="0"/>
          <w:numId w:val="10"/>
        </w:numPr>
        <w:spacing w:before="240"/>
        <w:rPr>
          <w:i/>
          <w:iCs/>
          <w:color w:val="595959" w:themeColor="text1" w:themeTint="A6"/>
          <w:highlight w:val="yellow"/>
          <w:lang w:val="en-US"/>
        </w:rPr>
      </w:pPr>
      <w:r w:rsidRPr="006A3EC3">
        <w:rPr>
          <w:highlight w:val="yellow"/>
          <w:lang w:val="en-US"/>
        </w:rPr>
        <w:t xml:space="preserve">AND </w:t>
      </w:r>
      <w:proofErr w:type="spellStart"/>
      <w:r w:rsidRPr="006A3EC3">
        <w:rPr>
          <w:highlight w:val="yellow"/>
          <w:lang w:val="en-US"/>
        </w:rPr>
        <w:t>gfm.membership_status</w:t>
      </w:r>
      <w:proofErr w:type="spellEnd"/>
      <w:r w:rsidRPr="006A3EC3">
        <w:rPr>
          <w:highlight w:val="yellow"/>
          <w:lang w:val="en-US"/>
        </w:rPr>
        <w:t xml:space="preserve"> = '</w:t>
      </w:r>
      <w:proofErr w:type="spellStart"/>
      <w:r w:rsidRPr="006A3EC3">
        <w:rPr>
          <w:highlight w:val="yellow"/>
          <w:lang w:val="en-US"/>
        </w:rPr>
        <w:t>gold';</w:t>
      </w:r>
      <w:r w:rsidR="007F1626" w:rsidRPr="006A3EC3">
        <w:rPr>
          <w:highlight w:val="yellow"/>
          <w:u w:val="single"/>
          <w:lang w:val="en-US"/>
        </w:rPr>
        <w:t>Résultat</w:t>
      </w:r>
      <w:proofErr w:type="spellEnd"/>
      <w:r w:rsidR="007F1626" w:rsidRPr="006A3EC3">
        <w:rPr>
          <w:highlight w:val="yellow"/>
          <w:u w:val="single"/>
          <w:lang w:val="en-US"/>
        </w:rPr>
        <w:t> :</w:t>
      </w:r>
    </w:p>
    <w:p w:rsidR="007F1626" w:rsidRDefault="007F1626" w:rsidP="007F1626">
      <w:pPr>
        <w:pStyle w:val="Sansinterligne"/>
        <w:numPr>
          <w:ilvl w:val="0"/>
          <w:numId w:val="11"/>
        </w:numPr>
        <w:spacing w:before="240"/>
      </w:pPr>
      <w:r>
        <w:t xml:space="preserve">Indices obtenus : </w:t>
      </w:r>
    </w:p>
    <w:tbl>
      <w:tblPr>
        <w:tblW w:w="13960" w:type="dxa"/>
        <w:tblCellSpacing w:w="0" w:type="dxa"/>
        <w:tblInd w:w="-2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42"/>
        <w:gridCol w:w="814"/>
        <w:gridCol w:w="925"/>
        <w:gridCol w:w="418"/>
        <w:gridCol w:w="566"/>
        <w:gridCol w:w="566"/>
        <w:gridCol w:w="1073"/>
        <w:gridCol w:w="639"/>
        <w:gridCol w:w="636"/>
        <w:gridCol w:w="732"/>
        <w:gridCol w:w="964"/>
        <w:gridCol w:w="466"/>
        <w:gridCol w:w="746"/>
        <w:gridCol w:w="309"/>
        <w:gridCol w:w="309"/>
        <w:gridCol w:w="642"/>
        <w:gridCol w:w="642"/>
        <w:gridCol w:w="514"/>
        <w:gridCol w:w="843"/>
        <w:gridCol w:w="925"/>
        <w:gridCol w:w="589"/>
      </w:tblGrid>
      <w:tr w:rsidR="00C67E61" w:rsidRPr="00C67E61" w:rsidTr="00C67E61">
        <w:trPr>
          <w:trHeight w:val="670"/>
          <w:tblCellSpacing w:w="0" w:type="dxa"/>
        </w:trPr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67318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Jeremy </w:t>
            </w:r>
            <w:proofErr w:type="spellStart"/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Bowers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423327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530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Washington Pl, Apt 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871539279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48Z55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67318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Jeremy </w:t>
            </w:r>
            <w:proofErr w:type="spellStart"/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Bowers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20160101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423327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0H42W2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Chevrolet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Spark</w:t>
            </w:r>
            <w:proofErr w:type="spellEnd"/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LS</w:t>
            </w:r>
          </w:p>
        </w:tc>
      </w:tr>
      <w:tr w:rsidR="00C67E61" w:rsidRPr="00C67E61" w:rsidTr="00C67E61">
        <w:trPr>
          <w:gridAfter w:val="16"/>
          <w:wAfter w:w="10595" w:type="dxa"/>
          <w:trHeight w:val="327"/>
          <w:tblCellSpacing w:w="0" w:type="dxa"/>
        </w:trPr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0H42W2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Chevrolet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E61" w:rsidRPr="00C67E61" w:rsidRDefault="00C67E61" w:rsidP="00C67E61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Spark</w:t>
            </w:r>
            <w:proofErr w:type="spellEnd"/>
            <w:r w:rsidRPr="00C67E61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LS</w:t>
            </w:r>
          </w:p>
        </w:tc>
      </w:tr>
    </w:tbl>
    <w:p w:rsidR="00C67E61" w:rsidRDefault="00C67E61" w:rsidP="00C67E61">
      <w:pPr>
        <w:pStyle w:val="Sansinterligne"/>
        <w:spacing w:before="240"/>
        <w:ind w:firstLine="0"/>
      </w:pPr>
    </w:p>
    <w:p w:rsidR="007F1626" w:rsidRPr="0086579E" w:rsidRDefault="00C67E61" w:rsidP="00A21BD2">
      <w:pPr>
        <w:pStyle w:val="Sansinterligne"/>
        <w:spacing w:before="240"/>
      </w:pPr>
      <w:r w:rsidRPr="00C67E61">
        <w:rPr>
          <w:highlight w:val="yellow"/>
        </w:rPr>
        <w:t xml:space="preserve">Le nom de l’assassin est Jérémy </w:t>
      </w:r>
      <w:proofErr w:type="spellStart"/>
      <w:r w:rsidRPr="00C67E61">
        <w:rPr>
          <w:highlight w:val="yellow"/>
        </w:rPr>
        <w:t>Bowers</w:t>
      </w:r>
      <w:proofErr w:type="spellEnd"/>
      <w:r w:rsidRPr="00C67E61">
        <w:rPr>
          <w:highlight w:val="yellow"/>
        </w:rPr>
        <w:t>.</w:t>
      </w:r>
    </w:p>
    <w:p w:rsidR="004D19A7" w:rsidRDefault="004D19A7" w:rsidP="004D19A7">
      <w:pPr>
        <w:pStyle w:val="Sansinterligne"/>
        <w:spacing w:before="480"/>
        <w:ind w:firstLine="0"/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</w:pPr>
      <w:r>
        <w:rPr>
          <w:rFonts w:ascii="Tahoma" w:hAnsi="Tahoma" w:cs="Tahoma"/>
          <w:b/>
          <w:bCs/>
          <w:noProof/>
          <w:color w:val="943634" w:themeColor="accent2" w:themeShade="BF"/>
          <w:sz w:val="24"/>
          <w:szCs w:val="28"/>
        </w:rPr>
        <w:t>Dénouement de l’enquête</w:t>
      </w:r>
    </w:p>
    <w:p w:rsidR="000228CC" w:rsidRDefault="004D19A7" w:rsidP="004D19A7">
      <w:pPr>
        <w:pStyle w:val="Sansinterligne"/>
        <w:spacing w:before="60"/>
        <w:rPr>
          <w:i/>
          <w:iCs/>
          <w:color w:val="595959" w:themeColor="text1" w:themeTint="A6"/>
        </w:rPr>
      </w:pPr>
      <w:r w:rsidRPr="004D19A7">
        <w:rPr>
          <w:i/>
          <w:iCs/>
          <w:color w:val="595959" w:themeColor="text1" w:themeTint="A6"/>
        </w:rPr>
        <w:t xml:space="preserve">--- Ici, </w:t>
      </w:r>
      <w:r>
        <w:rPr>
          <w:i/>
          <w:iCs/>
          <w:color w:val="595959" w:themeColor="text1" w:themeTint="A6"/>
        </w:rPr>
        <w:t>les conclusions de votre enquête avec le nom du ou des assassins, le mobile du crime, ...</w:t>
      </w:r>
      <w:r w:rsidRPr="004D19A7">
        <w:rPr>
          <w:i/>
          <w:iCs/>
          <w:color w:val="595959" w:themeColor="text1" w:themeTint="A6"/>
        </w:rPr>
        <w:t xml:space="preserve"> ---</w:t>
      </w:r>
    </w:p>
    <w:p w:rsidR="00C256A9" w:rsidRPr="00C256A9" w:rsidRDefault="00C256A9" w:rsidP="00C256A9">
      <w:pPr>
        <w:pStyle w:val="Sansinterligne"/>
        <w:spacing w:before="60"/>
        <w:rPr>
          <w:highlight w:val="yellow"/>
          <w:lang w:val="en-US"/>
        </w:rPr>
      </w:pPr>
      <w:r w:rsidRPr="00C256A9">
        <w:rPr>
          <w:highlight w:val="yellow"/>
          <w:lang w:val="en-US"/>
        </w:rPr>
        <w:t xml:space="preserve">SELECT name FROM </w:t>
      </w:r>
      <w:proofErr w:type="spellStart"/>
      <w:r w:rsidRPr="00C256A9">
        <w:rPr>
          <w:highlight w:val="yellow"/>
          <w:lang w:val="en-US"/>
        </w:rPr>
        <w:t>get_fit_now_member</w:t>
      </w:r>
      <w:proofErr w:type="spellEnd"/>
      <w:r w:rsidRPr="00C256A9">
        <w:rPr>
          <w:highlight w:val="yellow"/>
          <w:lang w:val="en-US"/>
        </w:rPr>
        <w:t xml:space="preserve"> </w:t>
      </w:r>
      <w:proofErr w:type="spellStart"/>
      <w:r w:rsidRPr="00C256A9">
        <w:rPr>
          <w:highlight w:val="yellow"/>
          <w:lang w:val="en-US"/>
        </w:rPr>
        <w:t>gfm</w:t>
      </w:r>
      <w:proofErr w:type="spellEnd"/>
    </w:p>
    <w:p w:rsidR="00C256A9" w:rsidRPr="00C256A9" w:rsidRDefault="00C256A9" w:rsidP="00C256A9">
      <w:pPr>
        <w:pStyle w:val="Sansinterligne"/>
        <w:spacing w:before="60"/>
        <w:rPr>
          <w:highlight w:val="yellow"/>
          <w:lang w:val="en-US"/>
        </w:rPr>
      </w:pPr>
      <w:r w:rsidRPr="00C256A9">
        <w:rPr>
          <w:highlight w:val="yellow"/>
          <w:lang w:val="en-US"/>
        </w:rPr>
        <w:t xml:space="preserve">JOIN </w:t>
      </w:r>
      <w:proofErr w:type="spellStart"/>
      <w:r w:rsidRPr="00C256A9">
        <w:rPr>
          <w:highlight w:val="yellow"/>
          <w:lang w:val="en-US"/>
        </w:rPr>
        <w:t>get_fit_now_check_in</w:t>
      </w:r>
      <w:proofErr w:type="spellEnd"/>
      <w:r w:rsidRPr="00C256A9">
        <w:rPr>
          <w:highlight w:val="yellow"/>
          <w:lang w:val="en-US"/>
        </w:rPr>
        <w:t xml:space="preserve"> </w:t>
      </w:r>
      <w:proofErr w:type="spellStart"/>
      <w:r w:rsidRPr="00C256A9">
        <w:rPr>
          <w:highlight w:val="yellow"/>
          <w:lang w:val="en-US"/>
        </w:rPr>
        <w:t>gfci</w:t>
      </w:r>
      <w:proofErr w:type="spellEnd"/>
    </w:p>
    <w:p w:rsidR="00C256A9" w:rsidRPr="00C256A9" w:rsidRDefault="00C256A9" w:rsidP="00C256A9">
      <w:pPr>
        <w:pStyle w:val="Sansinterligne"/>
        <w:spacing w:before="60"/>
        <w:rPr>
          <w:highlight w:val="yellow"/>
          <w:lang w:val="en-US"/>
        </w:rPr>
      </w:pPr>
      <w:r w:rsidRPr="00C256A9">
        <w:rPr>
          <w:highlight w:val="yellow"/>
          <w:lang w:val="en-US"/>
        </w:rPr>
        <w:t xml:space="preserve">ON gfm.id = </w:t>
      </w:r>
      <w:proofErr w:type="spellStart"/>
      <w:r w:rsidRPr="00C256A9">
        <w:rPr>
          <w:highlight w:val="yellow"/>
          <w:lang w:val="en-US"/>
        </w:rPr>
        <w:t>gfci.membership_id</w:t>
      </w:r>
      <w:proofErr w:type="spellEnd"/>
    </w:p>
    <w:p w:rsidR="00C256A9" w:rsidRPr="00C256A9" w:rsidRDefault="00C256A9" w:rsidP="00C256A9">
      <w:pPr>
        <w:pStyle w:val="Sansinterligne"/>
        <w:spacing w:before="60"/>
        <w:rPr>
          <w:highlight w:val="yellow"/>
          <w:lang w:val="en-US"/>
        </w:rPr>
      </w:pPr>
      <w:r w:rsidRPr="00C256A9">
        <w:rPr>
          <w:highlight w:val="yellow"/>
          <w:lang w:val="en-US"/>
        </w:rPr>
        <w:t xml:space="preserve">WHERE </w:t>
      </w:r>
      <w:proofErr w:type="spellStart"/>
      <w:r w:rsidRPr="00C256A9">
        <w:rPr>
          <w:highlight w:val="yellow"/>
          <w:lang w:val="en-US"/>
        </w:rPr>
        <w:t>gfci.check_in_date</w:t>
      </w:r>
      <w:proofErr w:type="spellEnd"/>
      <w:r w:rsidRPr="00C256A9">
        <w:rPr>
          <w:highlight w:val="yellow"/>
          <w:lang w:val="en-US"/>
        </w:rPr>
        <w:t xml:space="preserve"> = 20180109</w:t>
      </w:r>
      <w:r>
        <w:rPr>
          <w:highlight w:val="yellow"/>
          <w:lang w:val="en-US"/>
        </w:rPr>
        <w:t xml:space="preserve">    </w:t>
      </w:r>
    </w:p>
    <w:p w:rsidR="006106E0" w:rsidRDefault="00C256A9" w:rsidP="00C256A9">
      <w:pPr>
        <w:pStyle w:val="Sansinterligne"/>
        <w:spacing w:before="60"/>
        <w:rPr>
          <w:lang w:val="en-US"/>
        </w:rPr>
      </w:pPr>
      <w:r w:rsidRPr="00C256A9">
        <w:rPr>
          <w:highlight w:val="yellow"/>
          <w:lang w:val="en-US"/>
        </w:rPr>
        <w:t xml:space="preserve">AND </w:t>
      </w:r>
      <w:proofErr w:type="spellStart"/>
      <w:r w:rsidRPr="00C256A9">
        <w:rPr>
          <w:highlight w:val="yellow"/>
          <w:lang w:val="en-US"/>
        </w:rPr>
        <w:t>gfm.membership_status</w:t>
      </w:r>
      <w:proofErr w:type="spellEnd"/>
      <w:r w:rsidRPr="00C256A9">
        <w:rPr>
          <w:highlight w:val="yellow"/>
          <w:lang w:val="en-US"/>
        </w:rPr>
        <w:t xml:space="preserve"> = "gold";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28"/>
      </w:tblGrid>
      <w:tr w:rsidR="00C256A9" w:rsidRPr="00C256A9" w:rsidTr="00C256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56A9" w:rsidRPr="00C256A9" w:rsidRDefault="00C256A9" w:rsidP="00C256A9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Sarita</w:t>
            </w:r>
            <w:proofErr w:type="spellEnd"/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Bartosh</w:t>
            </w:r>
            <w:proofErr w:type="spellEnd"/>
          </w:p>
        </w:tc>
      </w:tr>
      <w:tr w:rsidR="00C256A9" w:rsidRPr="00C256A9" w:rsidTr="00C256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56A9" w:rsidRPr="00C256A9" w:rsidRDefault="00C256A9" w:rsidP="00C256A9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Burton Grippe</w:t>
            </w:r>
          </w:p>
        </w:tc>
      </w:tr>
      <w:tr w:rsidR="00C256A9" w:rsidRPr="00C256A9" w:rsidTr="00C256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56A9" w:rsidRPr="00C256A9" w:rsidRDefault="00C256A9" w:rsidP="00C256A9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Carmen </w:t>
            </w:r>
            <w:proofErr w:type="spellStart"/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Dimick</w:t>
            </w:r>
            <w:proofErr w:type="spellEnd"/>
          </w:p>
        </w:tc>
      </w:tr>
      <w:tr w:rsidR="00C256A9" w:rsidRPr="00C256A9" w:rsidTr="00C256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56A9" w:rsidRPr="00C256A9" w:rsidRDefault="00C256A9" w:rsidP="00C256A9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Joe </w:t>
            </w:r>
            <w:proofErr w:type="spellStart"/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Germuska</w:t>
            </w:r>
            <w:proofErr w:type="spellEnd"/>
          </w:p>
        </w:tc>
      </w:tr>
      <w:tr w:rsidR="00C256A9" w:rsidRPr="00C256A9" w:rsidTr="00C256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56A9" w:rsidRPr="00C256A9" w:rsidRDefault="00C256A9" w:rsidP="00C256A9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Jeremy </w:t>
            </w:r>
            <w:proofErr w:type="spellStart"/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Bowers</w:t>
            </w:r>
            <w:proofErr w:type="spellEnd"/>
          </w:p>
        </w:tc>
      </w:tr>
      <w:tr w:rsidR="00C256A9" w:rsidRPr="00C256A9" w:rsidTr="00C256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56A9" w:rsidRPr="00C256A9" w:rsidRDefault="00C256A9" w:rsidP="00C256A9">
            <w:pPr>
              <w:spacing w:after="0"/>
              <w:ind w:firstLine="0"/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>Annabel</w:t>
            </w:r>
            <w:proofErr w:type="spellEnd"/>
            <w:r w:rsidRPr="00C256A9">
              <w:rPr>
                <w:rFonts w:ascii="MS Shell Dlg 2" w:eastAsia="Times New Roman" w:hAnsi="MS Shell Dlg 2"/>
                <w:color w:val="000000"/>
                <w:sz w:val="20"/>
                <w:szCs w:val="20"/>
                <w:lang w:eastAsia="fr-FR"/>
              </w:rPr>
              <w:t xml:space="preserve"> Miller</w:t>
            </w:r>
          </w:p>
        </w:tc>
      </w:tr>
    </w:tbl>
    <w:p w:rsidR="001130CD" w:rsidRPr="001130CD" w:rsidRDefault="001130CD" w:rsidP="001130CD">
      <w:pPr>
        <w:pStyle w:val="Sansinterligne"/>
        <w:spacing w:before="60"/>
        <w:rPr>
          <w:highlight w:val="yellow"/>
          <w:lang w:val="en-US"/>
        </w:rPr>
      </w:pPr>
      <w:r w:rsidRPr="001130CD">
        <w:rPr>
          <w:highlight w:val="yellow"/>
          <w:lang w:val="en-US"/>
        </w:rPr>
        <w:t xml:space="preserve">SELECT transcript as </w:t>
      </w:r>
      <w:proofErr w:type="spellStart"/>
      <w:r w:rsidRPr="001130CD">
        <w:rPr>
          <w:highlight w:val="yellow"/>
          <w:lang w:val="en-US"/>
        </w:rPr>
        <w:t>temoignage</w:t>
      </w:r>
      <w:proofErr w:type="spellEnd"/>
      <w:r w:rsidRPr="001130CD">
        <w:rPr>
          <w:highlight w:val="yellow"/>
          <w:lang w:val="en-US"/>
        </w:rPr>
        <w:t xml:space="preserve"> FROM interview</w:t>
      </w:r>
    </w:p>
    <w:p w:rsidR="001130CD" w:rsidRPr="001130CD" w:rsidRDefault="001130CD" w:rsidP="001130CD">
      <w:pPr>
        <w:pStyle w:val="Sansinterligne"/>
        <w:spacing w:before="60"/>
        <w:rPr>
          <w:highlight w:val="yellow"/>
          <w:lang w:val="en-US"/>
        </w:rPr>
      </w:pPr>
      <w:r w:rsidRPr="001130CD">
        <w:rPr>
          <w:highlight w:val="yellow"/>
          <w:lang w:val="en-US"/>
        </w:rPr>
        <w:t xml:space="preserve">JOIN person p ON p.id = </w:t>
      </w:r>
      <w:proofErr w:type="spellStart"/>
      <w:r w:rsidRPr="001130CD">
        <w:rPr>
          <w:highlight w:val="yellow"/>
          <w:lang w:val="en-US"/>
        </w:rPr>
        <w:t>i.person_id</w:t>
      </w:r>
      <w:proofErr w:type="spellEnd"/>
    </w:p>
    <w:p w:rsidR="00C256A9" w:rsidRDefault="001130CD" w:rsidP="001130CD">
      <w:pPr>
        <w:pStyle w:val="Sansinterligne"/>
        <w:spacing w:before="60"/>
        <w:rPr>
          <w:lang w:val="en-US"/>
        </w:rPr>
      </w:pPr>
      <w:r w:rsidRPr="001130CD">
        <w:rPr>
          <w:highlight w:val="yellow"/>
          <w:lang w:val="en-US"/>
        </w:rPr>
        <w:t>WHERE p.id = '67318';</w:t>
      </w:r>
    </w:p>
    <w:p w:rsidR="00112777" w:rsidRDefault="00112777" w:rsidP="001130CD">
      <w:pPr>
        <w:pStyle w:val="Sansinterligne"/>
        <w:spacing w:before="60"/>
        <w:rPr>
          <w:lang w:val="en-US"/>
        </w:rPr>
      </w:pP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>SELECT DISTINCT name as nom FROM person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 xml:space="preserve">JOIN </w:t>
      </w:r>
      <w:proofErr w:type="spellStart"/>
      <w:r w:rsidRPr="00112777">
        <w:rPr>
          <w:highlight w:val="yellow"/>
          <w:lang w:val="en-US"/>
        </w:rPr>
        <w:t>drivers_license</w:t>
      </w:r>
      <w:proofErr w:type="spellEnd"/>
      <w:r w:rsidRPr="00112777">
        <w:rPr>
          <w:highlight w:val="yellow"/>
          <w:lang w:val="en-US"/>
        </w:rPr>
        <w:t xml:space="preserve"> ON </w:t>
      </w:r>
      <w:proofErr w:type="spellStart"/>
      <w:r w:rsidRPr="00112777">
        <w:rPr>
          <w:highlight w:val="yellow"/>
          <w:lang w:val="en-US"/>
        </w:rPr>
        <w:t>person.license_id</w:t>
      </w:r>
      <w:proofErr w:type="spellEnd"/>
      <w:r w:rsidRPr="00112777">
        <w:rPr>
          <w:highlight w:val="yellow"/>
          <w:lang w:val="en-US"/>
        </w:rPr>
        <w:t xml:space="preserve"> = drivers_license.id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>JOIN income ON person.ssn = income.ssn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 xml:space="preserve">JOIN </w:t>
      </w:r>
      <w:proofErr w:type="spellStart"/>
      <w:r w:rsidRPr="00112777">
        <w:rPr>
          <w:highlight w:val="yellow"/>
          <w:lang w:val="en-US"/>
        </w:rPr>
        <w:t>facebook_event_checkin</w:t>
      </w:r>
      <w:proofErr w:type="spellEnd"/>
      <w:r w:rsidRPr="00112777">
        <w:rPr>
          <w:highlight w:val="yellow"/>
          <w:lang w:val="en-US"/>
        </w:rPr>
        <w:t xml:space="preserve"> ON </w:t>
      </w:r>
      <w:proofErr w:type="spellStart"/>
      <w:r w:rsidRPr="00112777">
        <w:rPr>
          <w:highlight w:val="yellow"/>
          <w:lang w:val="en-US"/>
        </w:rPr>
        <w:t>facebook_event_checkin.person_id</w:t>
      </w:r>
      <w:proofErr w:type="spellEnd"/>
      <w:r w:rsidRPr="00112777">
        <w:rPr>
          <w:highlight w:val="yellow"/>
          <w:lang w:val="en-US"/>
        </w:rPr>
        <w:t xml:space="preserve"> = person.id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 xml:space="preserve">WHERE </w:t>
      </w:r>
      <w:proofErr w:type="spellStart"/>
      <w:r w:rsidRPr="00112777">
        <w:rPr>
          <w:highlight w:val="yellow"/>
          <w:lang w:val="en-US"/>
        </w:rPr>
        <w:t>drivers_license.car_make</w:t>
      </w:r>
      <w:proofErr w:type="spellEnd"/>
      <w:r w:rsidRPr="00112777">
        <w:rPr>
          <w:highlight w:val="yellow"/>
          <w:lang w:val="en-US"/>
        </w:rPr>
        <w:t>="Tesla"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 xml:space="preserve">AND </w:t>
      </w:r>
      <w:proofErr w:type="spellStart"/>
      <w:r w:rsidRPr="00112777">
        <w:rPr>
          <w:highlight w:val="yellow"/>
          <w:lang w:val="en-US"/>
        </w:rPr>
        <w:t>drivers_license.gender</w:t>
      </w:r>
      <w:proofErr w:type="spellEnd"/>
      <w:r w:rsidRPr="00112777">
        <w:rPr>
          <w:highlight w:val="yellow"/>
          <w:lang w:val="en-US"/>
        </w:rPr>
        <w:t>="male"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 xml:space="preserve">AND </w:t>
      </w:r>
      <w:proofErr w:type="spellStart"/>
      <w:r w:rsidRPr="00112777">
        <w:rPr>
          <w:highlight w:val="yellow"/>
          <w:lang w:val="en-US"/>
        </w:rPr>
        <w:t>drivers_license.hair_color</w:t>
      </w:r>
      <w:proofErr w:type="spellEnd"/>
      <w:r w:rsidRPr="00112777">
        <w:rPr>
          <w:highlight w:val="yellow"/>
          <w:lang w:val="en-US"/>
        </w:rPr>
        <w:t>="red"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 xml:space="preserve">AND </w:t>
      </w:r>
      <w:proofErr w:type="spellStart"/>
      <w:r w:rsidRPr="00112777">
        <w:rPr>
          <w:highlight w:val="yellow"/>
          <w:lang w:val="en-US"/>
        </w:rPr>
        <w:t>drivers_license.car_model</w:t>
      </w:r>
      <w:proofErr w:type="spellEnd"/>
      <w:r w:rsidRPr="00112777">
        <w:rPr>
          <w:highlight w:val="yellow"/>
          <w:lang w:val="en-US"/>
        </w:rPr>
        <w:t>="Model S"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 xml:space="preserve">AND </w:t>
      </w:r>
      <w:proofErr w:type="spellStart"/>
      <w:r w:rsidRPr="00112777">
        <w:rPr>
          <w:highlight w:val="yellow"/>
          <w:lang w:val="en-US"/>
        </w:rPr>
        <w:t>drivers_license.height</w:t>
      </w:r>
      <w:proofErr w:type="spellEnd"/>
      <w:r w:rsidRPr="00112777">
        <w:rPr>
          <w:highlight w:val="yellow"/>
          <w:lang w:val="en-US"/>
        </w:rPr>
        <w:t xml:space="preserve"> BETWEEN 65 AND 67</w:t>
      </w:r>
    </w:p>
    <w:p w:rsidR="00112777" w:rsidRPr="00112777" w:rsidRDefault="00112777" w:rsidP="00112777">
      <w:pPr>
        <w:pStyle w:val="Sansinterligne"/>
        <w:spacing w:before="60"/>
        <w:rPr>
          <w:highlight w:val="yellow"/>
          <w:lang w:val="en-US"/>
        </w:rPr>
      </w:pPr>
      <w:r w:rsidRPr="00112777">
        <w:rPr>
          <w:highlight w:val="yellow"/>
          <w:lang w:val="en-US"/>
        </w:rPr>
        <w:t xml:space="preserve">AND </w:t>
      </w:r>
      <w:proofErr w:type="spellStart"/>
      <w:r w:rsidRPr="00112777">
        <w:rPr>
          <w:highlight w:val="yellow"/>
          <w:lang w:val="en-US"/>
        </w:rPr>
        <w:t>event_name</w:t>
      </w:r>
      <w:proofErr w:type="spellEnd"/>
      <w:r w:rsidRPr="00112777">
        <w:rPr>
          <w:highlight w:val="yellow"/>
          <w:lang w:val="en-US"/>
        </w:rPr>
        <w:t>="SQL Symphony Concert"</w:t>
      </w:r>
    </w:p>
    <w:p w:rsidR="00112777" w:rsidRPr="00C256A9" w:rsidRDefault="00112777" w:rsidP="00112777">
      <w:pPr>
        <w:pStyle w:val="Sansinterligne"/>
        <w:spacing w:before="60"/>
        <w:rPr>
          <w:lang w:val="en-US"/>
        </w:rPr>
      </w:pPr>
      <w:r w:rsidRPr="00112777">
        <w:rPr>
          <w:highlight w:val="yellow"/>
          <w:lang w:val="en-US"/>
        </w:rPr>
        <w:t xml:space="preserve">ORDER BY </w:t>
      </w:r>
      <w:proofErr w:type="spellStart"/>
      <w:r w:rsidRPr="00112777">
        <w:rPr>
          <w:highlight w:val="yellow"/>
          <w:lang w:val="en-US"/>
        </w:rPr>
        <w:t>income.annual_income</w:t>
      </w:r>
      <w:proofErr w:type="spellEnd"/>
      <w:r w:rsidRPr="00112777">
        <w:rPr>
          <w:highlight w:val="yellow"/>
          <w:lang w:val="en-US"/>
        </w:rPr>
        <w:t xml:space="preserve"> DESC;</w:t>
      </w:r>
    </w:p>
    <w:sectPr w:rsidR="00112777" w:rsidRPr="00C256A9" w:rsidSect="00186FDA">
      <w:headerReference w:type="default" r:id="rId14"/>
      <w:pgSz w:w="11900" w:h="16840"/>
      <w:pgMar w:top="568" w:right="567" w:bottom="851" w:left="567" w:header="430" w:footer="85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72D" w:rsidRDefault="0023772D" w:rsidP="00C2641B">
      <w:r>
        <w:separator/>
      </w:r>
    </w:p>
  </w:endnote>
  <w:endnote w:type="continuationSeparator" w:id="0">
    <w:p w:rsidR="0023772D" w:rsidRDefault="0023772D" w:rsidP="00C26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k Free">
    <w:altName w:val="Freestyle Script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9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FSS090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9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Shell Dlg 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691519"/>
      <w:docPartObj>
        <w:docPartGallery w:val="Page Numbers (Bottom of Page)"/>
        <w:docPartUnique/>
      </w:docPartObj>
    </w:sdtPr>
    <w:sdtContent>
      <w:p w:rsidR="0023772D" w:rsidRPr="00842DE1" w:rsidRDefault="0023772D" w:rsidP="00884160">
        <w:pPr>
          <w:pStyle w:val="Pieddepage"/>
          <w:tabs>
            <w:tab w:val="clear" w:pos="9406"/>
            <w:tab w:val="right" w:pos="10773"/>
          </w:tabs>
        </w:pPr>
        <w:r>
          <w:rPr>
            <w:color w:val="FF0000"/>
          </w:rPr>
          <w:t xml:space="preserve">NSI </w:t>
        </w:r>
        <w:r>
          <w:t>– Activité n°1 – Base de données : Enquête à SQL City</w:t>
        </w:r>
        <w:r>
          <w:tab/>
          <w:t xml:space="preserve">Page </w:t>
        </w:r>
        <w:fldSimple w:instr=" PAGE   \* MERGEFORMAT ">
          <w:r w:rsidR="00112777">
            <w:rPr>
              <w:noProof/>
            </w:rPr>
            <w:t>5</w:t>
          </w:r>
        </w:fldSimple>
        <w:r>
          <w:t>/</w:t>
        </w:r>
        <w:fldSimple w:instr=" NUMPAGES   \* MERGEFORMAT ">
          <w:r w:rsidR="00112777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72D" w:rsidRDefault="0023772D" w:rsidP="00C2641B">
      <w:r>
        <w:separator/>
      </w:r>
    </w:p>
  </w:footnote>
  <w:footnote w:type="continuationSeparator" w:id="0">
    <w:p w:rsidR="0023772D" w:rsidRDefault="0023772D" w:rsidP="00C26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au3"/>
      <w:tblW w:w="10840" w:type="dxa"/>
      <w:tblBorders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  <w:insideH w:val="single" w:sz="8" w:space="0" w:color="1F497D" w:themeColor="text2"/>
        <w:insideV w:val="single" w:sz="8" w:space="0" w:color="1F497D" w:themeColor="text2"/>
      </w:tblBorders>
      <w:tblLook w:val="0000"/>
    </w:tblPr>
    <w:tblGrid>
      <w:gridCol w:w="1418"/>
      <w:gridCol w:w="8288"/>
      <w:gridCol w:w="1134"/>
    </w:tblGrid>
    <w:tr w:rsidR="0023772D" w:rsidRPr="00340165" w:rsidTr="00BE1C50">
      <w:trPr>
        <w:trHeight w:val="838"/>
        <w:tblHeader/>
      </w:trPr>
      <w:tc>
        <w:tcPr>
          <w:tcW w:w="1418" w:type="dxa"/>
          <w:vAlign w:val="center"/>
        </w:tcPr>
        <w:p w:rsidR="0023772D" w:rsidRPr="00A742AF" w:rsidRDefault="0023772D" w:rsidP="00A742AF">
          <w:pPr>
            <w:spacing w:after="0"/>
            <w:ind w:firstLine="0"/>
            <w:jc w:val="center"/>
            <w:rPr>
              <w:b/>
              <w:i/>
              <w:color w:val="1F497D" w:themeColor="text2"/>
              <w:sz w:val="20"/>
            </w:rPr>
          </w:pPr>
          <w:r w:rsidRPr="00BE1C50">
            <w:rPr>
              <w:rFonts w:ascii="Berlin Sans FB Demi" w:hAnsi="Berlin Sans FB Demi"/>
              <w:b/>
              <w:color w:val="1F497D" w:themeColor="text2"/>
              <w:sz w:val="56"/>
              <w:szCs w:val="20"/>
              <w:lang w:eastAsia="fr-FR"/>
            </w:rPr>
            <w:t>NSI</w:t>
          </w:r>
        </w:p>
      </w:tc>
      <w:tc>
        <w:tcPr>
          <w:tcW w:w="8288" w:type="dxa"/>
          <w:vAlign w:val="center"/>
        </w:tcPr>
        <w:p w:rsidR="0023772D" w:rsidRDefault="0023772D" w:rsidP="00F02EE1">
          <w:pPr>
            <w:spacing w:after="0"/>
            <w:ind w:right="700" w:firstLine="0"/>
            <w:jc w:val="center"/>
            <w:rPr>
              <w:sz w:val="28"/>
              <w:szCs w:val="10"/>
              <w:lang w:eastAsia="fr-FR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11430</wp:posOffset>
                </wp:positionV>
                <wp:extent cx="439420" cy="44069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42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olor w:val="1F497D" w:themeColor="text2"/>
              <w:sz w:val="28"/>
              <w:szCs w:val="10"/>
              <w:lang w:eastAsia="fr-FR"/>
            </w:rPr>
            <w:t xml:space="preserve"> A</w:t>
          </w:r>
          <w:r>
            <w:rPr>
              <w:sz w:val="28"/>
              <w:szCs w:val="10"/>
              <w:lang w:eastAsia="fr-FR"/>
            </w:rPr>
            <w:t xml:space="preserve">ctivité – </w:t>
          </w:r>
          <w:r w:rsidRPr="006336C8">
            <w:rPr>
              <w:b/>
              <w:color w:val="1F497D" w:themeColor="text2"/>
              <w:sz w:val="28"/>
              <w:szCs w:val="10"/>
              <w:lang w:eastAsia="fr-FR"/>
            </w:rPr>
            <w:t>B</w:t>
          </w:r>
          <w:r>
            <w:rPr>
              <w:sz w:val="28"/>
              <w:szCs w:val="10"/>
              <w:lang w:eastAsia="fr-FR"/>
            </w:rPr>
            <w:t xml:space="preserve">ase de </w:t>
          </w:r>
          <w:r w:rsidRPr="006336C8"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>
            <w:rPr>
              <w:sz w:val="28"/>
              <w:szCs w:val="10"/>
              <w:lang w:eastAsia="fr-FR"/>
            </w:rPr>
            <w:t>onnées</w:t>
          </w:r>
        </w:p>
        <w:p w:rsidR="0023772D" w:rsidRPr="00F76CBB" w:rsidRDefault="0023772D" w:rsidP="00F02EE1">
          <w:pPr>
            <w:spacing w:after="0"/>
            <w:ind w:right="842" w:firstLine="0"/>
            <w:jc w:val="center"/>
            <w:rPr>
              <w:i/>
              <w:sz w:val="36"/>
              <w:szCs w:val="22"/>
              <w:lang w:eastAsia="fr-FR"/>
            </w:rPr>
          </w:pPr>
          <w:r w:rsidRPr="00C158C2"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 xml:space="preserve">SQL </w:t>
          </w:r>
          <w:proofErr w:type="spellStart"/>
          <w:r w:rsidRPr="00C158C2"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>M</w:t>
          </w:r>
          <w:r w:rsidRPr="00C158C2">
            <w:rPr>
              <w:i/>
              <w:sz w:val="36"/>
              <w:szCs w:val="22"/>
              <w:lang w:eastAsia="fr-FR"/>
            </w:rPr>
            <w:t>urder</w:t>
          </w:r>
          <w:proofErr w:type="spellEnd"/>
          <w:r w:rsidRPr="00C158C2"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 xml:space="preserve"> </w:t>
          </w:r>
          <w:proofErr w:type="spellStart"/>
          <w:r w:rsidRPr="00C158C2"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>M</w:t>
          </w:r>
          <w:r w:rsidRPr="00C158C2">
            <w:rPr>
              <w:i/>
              <w:sz w:val="36"/>
              <w:szCs w:val="22"/>
              <w:lang w:eastAsia="fr-FR"/>
            </w:rPr>
            <w:t>ystery</w:t>
          </w:r>
          <w:proofErr w:type="spellEnd"/>
        </w:p>
      </w:tc>
      <w:tc>
        <w:tcPr>
          <w:tcW w:w="1134" w:type="dxa"/>
          <w:vAlign w:val="center"/>
        </w:tcPr>
        <w:p w:rsidR="0023772D" w:rsidRPr="00EA4066" w:rsidRDefault="0023772D" w:rsidP="00D0115A">
          <w:pPr>
            <w:spacing w:after="0"/>
            <w:ind w:firstLine="0"/>
            <w:jc w:val="center"/>
            <w:rPr>
              <w:rFonts w:ascii="Ink Free" w:hAnsi="Ink Free"/>
              <w:bCs/>
              <w:sz w:val="28"/>
              <w:szCs w:val="32"/>
            </w:rPr>
          </w:pPr>
          <w:r w:rsidRPr="00BE1C50">
            <w:rPr>
              <w:rFonts w:ascii="Ink Free" w:eastAsia="Calisto MT" w:hAnsi="Ink Free"/>
              <w:bCs/>
              <w:i/>
              <w:color w:val="1F497D" w:themeColor="text2"/>
              <w:sz w:val="28"/>
              <w:szCs w:val="32"/>
            </w:rPr>
            <w:t>Lycée Aragon</w:t>
          </w:r>
        </w:p>
      </w:tc>
    </w:tr>
  </w:tbl>
  <w:p w:rsidR="0023772D" w:rsidRPr="00884160" w:rsidRDefault="0023772D" w:rsidP="00C2641B">
    <w:pPr>
      <w:pStyle w:val="En-tte"/>
      <w:rPr>
        <w:sz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2D" w:rsidRPr="00884160" w:rsidRDefault="0023772D" w:rsidP="00C2641B">
    <w:pPr>
      <w:pStyle w:val="En-tte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6B0"/>
    <w:multiLevelType w:val="hybridMultilevel"/>
    <w:tmpl w:val="0CCA04CE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33FB71F7"/>
    <w:multiLevelType w:val="hybridMultilevel"/>
    <w:tmpl w:val="B6043634"/>
    <w:lvl w:ilvl="0" w:tplc="ECC60444">
      <w:start w:val="1"/>
      <w:numFmt w:val="decimal"/>
      <w:lvlText w:val="%1."/>
      <w:lvlJc w:val="left"/>
      <w:pPr>
        <w:ind w:left="1429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E91746"/>
    <w:multiLevelType w:val="multilevel"/>
    <w:tmpl w:val="21D085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90775B8"/>
    <w:multiLevelType w:val="multilevel"/>
    <w:tmpl w:val="AABA34D4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fr-FR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3BFD2861"/>
    <w:multiLevelType w:val="hybridMultilevel"/>
    <w:tmpl w:val="ABB83D34"/>
    <w:lvl w:ilvl="0" w:tplc="2FF2ACC2">
      <w:start w:val="1"/>
      <w:numFmt w:val="decimal"/>
      <w:lvlText w:val="Etape %1 - "/>
      <w:lvlJc w:val="left"/>
      <w:pPr>
        <w:ind w:left="862" w:hanging="360"/>
      </w:pPr>
      <w:rPr>
        <w:rFonts w:ascii="Arial" w:hAnsi="Arial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402C1698"/>
    <w:multiLevelType w:val="hybridMultilevel"/>
    <w:tmpl w:val="D92E555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40386A80"/>
    <w:multiLevelType w:val="hybridMultilevel"/>
    <w:tmpl w:val="02F4B6B2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CF21C16"/>
    <w:multiLevelType w:val="hybridMultilevel"/>
    <w:tmpl w:val="8C7275FE"/>
    <w:lvl w:ilvl="0" w:tplc="14C2D938">
      <w:start w:val="1"/>
      <w:numFmt w:val="decimal"/>
      <w:lvlText w:val="Exercice n°%1."/>
      <w:lvlJc w:val="left"/>
      <w:pPr>
        <w:ind w:left="862" w:hanging="360"/>
      </w:pPr>
      <w:rPr>
        <w:rFonts w:ascii="Ink Free" w:hAnsi="Ink Free" w:hint="default"/>
        <w:b/>
        <w:bCs/>
        <w:i w:val="0"/>
        <w:color w:val="943634" w:themeColor="accent2" w:themeShade="BF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553171CE"/>
    <w:multiLevelType w:val="hybridMultilevel"/>
    <w:tmpl w:val="95926828"/>
    <w:lvl w:ilvl="0" w:tplc="4F6084AA">
      <w:start w:val="1"/>
      <w:numFmt w:val="bullet"/>
      <w:lvlText w:val=""/>
      <w:lvlJc w:val="left"/>
      <w:pPr>
        <w:ind w:left="862" w:hanging="360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E9E6D97"/>
    <w:multiLevelType w:val="hybridMultilevel"/>
    <w:tmpl w:val="B6043634"/>
    <w:lvl w:ilvl="0" w:tplc="ECC60444">
      <w:start w:val="1"/>
      <w:numFmt w:val="decimal"/>
      <w:lvlText w:val="%1."/>
      <w:lvlJc w:val="left"/>
      <w:pPr>
        <w:ind w:left="1429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EA424BB"/>
    <w:multiLevelType w:val="multilevel"/>
    <w:tmpl w:val="C88085D4"/>
    <w:lvl w:ilvl="0">
      <w:start w:val="1"/>
      <w:numFmt w:val="decimal"/>
      <w:lvlText w:val="Exercice n°%1."/>
      <w:lvlJc w:val="left"/>
      <w:pPr>
        <w:ind w:left="432" w:hanging="432"/>
      </w:pPr>
      <w:rPr>
        <w:rFonts w:ascii="Ink Free" w:hAnsi="Ink Free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943634" w:themeColor="accent2" w:themeShade="B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fr-FR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embedSystemFonts/>
  <w:proofState w:spelling="clean" w:grammar="clean"/>
  <w:attachedTemplate r:id="rId1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751E6B"/>
    <w:rsid w:val="00002A27"/>
    <w:rsid w:val="00005B39"/>
    <w:rsid w:val="00005E8E"/>
    <w:rsid w:val="00013B18"/>
    <w:rsid w:val="00013D2B"/>
    <w:rsid w:val="00015785"/>
    <w:rsid w:val="0001613D"/>
    <w:rsid w:val="000177B6"/>
    <w:rsid w:val="00020D19"/>
    <w:rsid w:val="00021D34"/>
    <w:rsid w:val="000220FB"/>
    <w:rsid w:val="000228CC"/>
    <w:rsid w:val="00026EEA"/>
    <w:rsid w:val="000275DA"/>
    <w:rsid w:val="000315E0"/>
    <w:rsid w:val="00033E9D"/>
    <w:rsid w:val="00040892"/>
    <w:rsid w:val="00053BFD"/>
    <w:rsid w:val="00053E23"/>
    <w:rsid w:val="00057CC9"/>
    <w:rsid w:val="0006012B"/>
    <w:rsid w:val="00064066"/>
    <w:rsid w:val="00064A52"/>
    <w:rsid w:val="000652AF"/>
    <w:rsid w:val="00067685"/>
    <w:rsid w:val="00075CAF"/>
    <w:rsid w:val="00080976"/>
    <w:rsid w:val="00092A34"/>
    <w:rsid w:val="0009639F"/>
    <w:rsid w:val="00096809"/>
    <w:rsid w:val="000974B7"/>
    <w:rsid w:val="000A1077"/>
    <w:rsid w:val="000A5C45"/>
    <w:rsid w:val="000A69B9"/>
    <w:rsid w:val="000A747E"/>
    <w:rsid w:val="000B1428"/>
    <w:rsid w:val="000B3A6E"/>
    <w:rsid w:val="000B4217"/>
    <w:rsid w:val="000B7540"/>
    <w:rsid w:val="000B79DE"/>
    <w:rsid w:val="000B7ED1"/>
    <w:rsid w:val="000C05B6"/>
    <w:rsid w:val="000C1C58"/>
    <w:rsid w:val="000C37DC"/>
    <w:rsid w:val="000C4A65"/>
    <w:rsid w:val="000C4F01"/>
    <w:rsid w:val="000C6526"/>
    <w:rsid w:val="000D06D2"/>
    <w:rsid w:val="000D1819"/>
    <w:rsid w:val="000D3396"/>
    <w:rsid w:val="000D432E"/>
    <w:rsid w:val="000D5213"/>
    <w:rsid w:val="000D7318"/>
    <w:rsid w:val="000F02CB"/>
    <w:rsid w:val="000F0F94"/>
    <w:rsid w:val="000F35B6"/>
    <w:rsid w:val="000F58B0"/>
    <w:rsid w:val="000F7DC9"/>
    <w:rsid w:val="001021C4"/>
    <w:rsid w:val="001037C2"/>
    <w:rsid w:val="00105A5A"/>
    <w:rsid w:val="00106D44"/>
    <w:rsid w:val="00107C0C"/>
    <w:rsid w:val="0011135A"/>
    <w:rsid w:val="001125FE"/>
    <w:rsid w:val="00112777"/>
    <w:rsid w:val="001130CD"/>
    <w:rsid w:val="0012055C"/>
    <w:rsid w:val="00125221"/>
    <w:rsid w:val="0012560F"/>
    <w:rsid w:val="00126880"/>
    <w:rsid w:val="0013055E"/>
    <w:rsid w:val="001316B4"/>
    <w:rsid w:val="001317C5"/>
    <w:rsid w:val="00132A47"/>
    <w:rsid w:val="00134E60"/>
    <w:rsid w:val="00136D45"/>
    <w:rsid w:val="001370C0"/>
    <w:rsid w:val="00140FEB"/>
    <w:rsid w:val="00143FF2"/>
    <w:rsid w:val="00145265"/>
    <w:rsid w:val="0014678D"/>
    <w:rsid w:val="00151CD5"/>
    <w:rsid w:val="00152D6E"/>
    <w:rsid w:val="001613B1"/>
    <w:rsid w:val="00161F31"/>
    <w:rsid w:val="001663E2"/>
    <w:rsid w:val="00166C23"/>
    <w:rsid w:val="00166EC0"/>
    <w:rsid w:val="00167C55"/>
    <w:rsid w:val="001719AC"/>
    <w:rsid w:val="0017310D"/>
    <w:rsid w:val="00173B13"/>
    <w:rsid w:val="0017561A"/>
    <w:rsid w:val="001760D3"/>
    <w:rsid w:val="0017711F"/>
    <w:rsid w:val="00182286"/>
    <w:rsid w:val="0018597B"/>
    <w:rsid w:val="00186FDA"/>
    <w:rsid w:val="0018766C"/>
    <w:rsid w:val="00192D66"/>
    <w:rsid w:val="0019314E"/>
    <w:rsid w:val="00194552"/>
    <w:rsid w:val="0019674E"/>
    <w:rsid w:val="001972C3"/>
    <w:rsid w:val="001979BB"/>
    <w:rsid w:val="001A05A7"/>
    <w:rsid w:val="001A07C4"/>
    <w:rsid w:val="001A3A5C"/>
    <w:rsid w:val="001A55B1"/>
    <w:rsid w:val="001A77E3"/>
    <w:rsid w:val="001B2279"/>
    <w:rsid w:val="001B5910"/>
    <w:rsid w:val="001B5F88"/>
    <w:rsid w:val="001B726F"/>
    <w:rsid w:val="001B7633"/>
    <w:rsid w:val="001C099D"/>
    <w:rsid w:val="001C2294"/>
    <w:rsid w:val="001C6936"/>
    <w:rsid w:val="001D029E"/>
    <w:rsid w:val="001D0EC7"/>
    <w:rsid w:val="001D0FC2"/>
    <w:rsid w:val="001D1A4B"/>
    <w:rsid w:val="001D2F7A"/>
    <w:rsid w:val="001D37F7"/>
    <w:rsid w:val="001D4C73"/>
    <w:rsid w:val="001D4E8A"/>
    <w:rsid w:val="001D74AB"/>
    <w:rsid w:val="001E31AA"/>
    <w:rsid w:val="001E4904"/>
    <w:rsid w:val="001E4C10"/>
    <w:rsid w:val="001E6118"/>
    <w:rsid w:val="001F0477"/>
    <w:rsid w:val="001F098A"/>
    <w:rsid w:val="001F1C77"/>
    <w:rsid w:val="001F2525"/>
    <w:rsid w:val="001F4FDE"/>
    <w:rsid w:val="001F5DA7"/>
    <w:rsid w:val="001F76E0"/>
    <w:rsid w:val="001F7E33"/>
    <w:rsid w:val="0020601B"/>
    <w:rsid w:val="002114CF"/>
    <w:rsid w:val="002123C8"/>
    <w:rsid w:val="00214764"/>
    <w:rsid w:val="00215FD2"/>
    <w:rsid w:val="00220275"/>
    <w:rsid w:val="00221FBA"/>
    <w:rsid w:val="00225FBE"/>
    <w:rsid w:val="00232008"/>
    <w:rsid w:val="0023463C"/>
    <w:rsid w:val="0023575C"/>
    <w:rsid w:val="0023578E"/>
    <w:rsid w:val="0023772D"/>
    <w:rsid w:val="00240EB2"/>
    <w:rsid w:val="00241222"/>
    <w:rsid w:val="00241E77"/>
    <w:rsid w:val="002429BD"/>
    <w:rsid w:val="002435D4"/>
    <w:rsid w:val="00244C9D"/>
    <w:rsid w:val="002461D2"/>
    <w:rsid w:val="00247C9C"/>
    <w:rsid w:val="002564ED"/>
    <w:rsid w:val="00264DA4"/>
    <w:rsid w:val="002657CC"/>
    <w:rsid w:val="00266F06"/>
    <w:rsid w:val="0027056A"/>
    <w:rsid w:val="00271290"/>
    <w:rsid w:val="002756B3"/>
    <w:rsid w:val="00281267"/>
    <w:rsid w:val="002824B2"/>
    <w:rsid w:val="0028614C"/>
    <w:rsid w:val="00286C5A"/>
    <w:rsid w:val="002905E5"/>
    <w:rsid w:val="0029075D"/>
    <w:rsid w:val="002926CB"/>
    <w:rsid w:val="00293B81"/>
    <w:rsid w:val="00293F59"/>
    <w:rsid w:val="0029422A"/>
    <w:rsid w:val="002942C1"/>
    <w:rsid w:val="00296176"/>
    <w:rsid w:val="00296B9B"/>
    <w:rsid w:val="0029744A"/>
    <w:rsid w:val="002A0716"/>
    <w:rsid w:val="002A381C"/>
    <w:rsid w:val="002A4444"/>
    <w:rsid w:val="002A4C67"/>
    <w:rsid w:val="002A6190"/>
    <w:rsid w:val="002A740D"/>
    <w:rsid w:val="002B11F8"/>
    <w:rsid w:val="002B1486"/>
    <w:rsid w:val="002B313C"/>
    <w:rsid w:val="002B3682"/>
    <w:rsid w:val="002B53F9"/>
    <w:rsid w:val="002B7795"/>
    <w:rsid w:val="002C19F1"/>
    <w:rsid w:val="002C771A"/>
    <w:rsid w:val="002D0E80"/>
    <w:rsid w:val="002D6B5D"/>
    <w:rsid w:val="002E1DD1"/>
    <w:rsid w:val="002E2ECB"/>
    <w:rsid w:val="002E392B"/>
    <w:rsid w:val="002E3A59"/>
    <w:rsid w:val="002E4A15"/>
    <w:rsid w:val="002F16DA"/>
    <w:rsid w:val="002F3D91"/>
    <w:rsid w:val="002F49A0"/>
    <w:rsid w:val="002F5142"/>
    <w:rsid w:val="002F560C"/>
    <w:rsid w:val="002F79C8"/>
    <w:rsid w:val="00301438"/>
    <w:rsid w:val="00304206"/>
    <w:rsid w:val="003054A0"/>
    <w:rsid w:val="00305FFE"/>
    <w:rsid w:val="003070CA"/>
    <w:rsid w:val="00310B98"/>
    <w:rsid w:val="003110C0"/>
    <w:rsid w:val="0031369C"/>
    <w:rsid w:val="003138F6"/>
    <w:rsid w:val="0031679C"/>
    <w:rsid w:val="00317CBC"/>
    <w:rsid w:val="00322533"/>
    <w:rsid w:val="00323E47"/>
    <w:rsid w:val="003272D8"/>
    <w:rsid w:val="00330586"/>
    <w:rsid w:val="003307F6"/>
    <w:rsid w:val="003344D8"/>
    <w:rsid w:val="00334F84"/>
    <w:rsid w:val="0033594E"/>
    <w:rsid w:val="00345A6F"/>
    <w:rsid w:val="003524FF"/>
    <w:rsid w:val="00354222"/>
    <w:rsid w:val="00357F75"/>
    <w:rsid w:val="0036154D"/>
    <w:rsid w:val="00361A29"/>
    <w:rsid w:val="00361A37"/>
    <w:rsid w:val="00365301"/>
    <w:rsid w:val="0037046F"/>
    <w:rsid w:val="00371D78"/>
    <w:rsid w:val="00371FC7"/>
    <w:rsid w:val="00372601"/>
    <w:rsid w:val="00372A1B"/>
    <w:rsid w:val="003745CD"/>
    <w:rsid w:val="003751B7"/>
    <w:rsid w:val="00377395"/>
    <w:rsid w:val="00377DBB"/>
    <w:rsid w:val="00377E11"/>
    <w:rsid w:val="003827D7"/>
    <w:rsid w:val="00382966"/>
    <w:rsid w:val="0038435C"/>
    <w:rsid w:val="00385264"/>
    <w:rsid w:val="003853E1"/>
    <w:rsid w:val="003877D1"/>
    <w:rsid w:val="003925F5"/>
    <w:rsid w:val="003937BC"/>
    <w:rsid w:val="003A00FE"/>
    <w:rsid w:val="003A11B4"/>
    <w:rsid w:val="003A1C90"/>
    <w:rsid w:val="003A31BF"/>
    <w:rsid w:val="003A42B0"/>
    <w:rsid w:val="003A578E"/>
    <w:rsid w:val="003A6801"/>
    <w:rsid w:val="003A6D3E"/>
    <w:rsid w:val="003B0CFB"/>
    <w:rsid w:val="003B38C3"/>
    <w:rsid w:val="003B5EEC"/>
    <w:rsid w:val="003C474D"/>
    <w:rsid w:val="003C69CF"/>
    <w:rsid w:val="003D1925"/>
    <w:rsid w:val="003D3D8D"/>
    <w:rsid w:val="003D403F"/>
    <w:rsid w:val="003D5135"/>
    <w:rsid w:val="003D704A"/>
    <w:rsid w:val="003E296A"/>
    <w:rsid w:val="003E29E8"/>
    <w:rsid w:val="003E394B"/>
    <w:rsid w:val="003E506B"/>
    <w:rsid w:val="003E64BE"/>
    <w:rsid w:val="003F0B95"/>
    <w:rsid w:val="003F7CB0"/>
    <w:rsid w:val="004019C0"/>
    <w:rsid w:val="00404177"/>
    <w:rsid w:val="00404E6D"/>
    <w:rsid w:val="00405438"/>
    <w:rsid w:val="00405C5F"/>
    <w:rsid w:val="0041470C"/>
    <w:rsid w:val="00414B16"/>
    <w:rsid w:val="00415427"/>
    <w:rsid w:val="00415755"/>
    <w:rsid w:val="00416A32"/>
    <w:rsid w:val="00417EC9"/>
    <w:rsid w:val="00424517"/>
    <w:rsid w:val="0042609A"/>
    <w:rsid w:val="00427E39"/>
    <w:rsid w:val="00431551"/>
    <w:rsid w:val="004321F2"/>
    <w:rsid w:val="00432940"/>
    <w:rsid w:val="00432D8C"/>
    <w:rsid w:val="004340DC"/>
    <w:rsid w:val="00435D08"/>
    <w:rsid w:val="00435F76"/>
    <w:rsid w:val="00437AEF"/>
    <w:rsid w:val="0044019A"/>
    <w:rsid w:val="0044133D"/>
    <w:rsid w:val="00441578"/>
    <w:rsid w:val="0044293C"/>
    <w:rsid w:val="00443360"/>
    <w:rsid w:val="00443D98"/>
    <w:rsid w:val="0044403F"/>
    <w:rsid w:val="00445887"/>
    <w:rsid w:val="00445FA7"/>
    <w:rsid w:val="00446104"/>
    <w:rsid w:val="004478A4"/>
    <w:rsid w:val="00452BCC"/>
    <w:rsid w:val="00453DF1"/>
    <w:rsid w:val="004560B2"/>
    <w:rsid w:val="00457697"/>
    <w:rsid w:val="0046451B"/>
    <w:rsid w:val="00465E78"/>
    <w:rsid w:val="00466649"/>
    <w:rsid w:val="00473190"/>
    <w:rsid w:val="004731D2"/>
    <w:rsid w:val="004753BC"/>
    <w:rsid w:val="00476A49"/>
    <w:rsid w:val="0048340A"/>
    <w:rsid w:val="00483449"/>
    <w:rsid w:val="004839F9"/>
    <w:rsid w:val="004840E2"/>
    <w:rsid w:val="0048557E"/>
    <w:rsid w:val="004914DD"/>
    <w:rsid w:val="00492081"/>
    <w:rsid w:val="00492490"/>
    <w:rsid w:val="00493A54"/>
    <w:rsid w:val="004B37BA"/>
    <w:rsid w:val="004B6460"/>
    <w:rsid w:val="004C0D3D"/>
    <w:rsid w:val="004C4168"/>
    <w:rsid w:val="004C4361"/>
    <w:rsid w:val="004C43DA"/>
    <w:rsid w:val="004C4941"/>
    <w:rsid w:val="004C6891"/>
    <w:rsid w:val="004C7E79"/>
    <w:rsid w:val="004D19A7"/>
    <w:rsid w:val="004D1C4F"/>
    <w:rsid w:val="004D3706"/>
    <w:rsid w:val="004D3FAE"/>
    <w:rsid w:val="004D4095"/>
    <w:rsid w:val="004E31DF"/>
    <w:rsid w:val="004E5852"/>
    <w:rsid w:val="004E611F"/>
    <w:rsid w:val="004E7666"/>
    <w:rsid w:val="004E77E8"/>
    <w:rsid w:val="004F1DA4"/>
    <w:rsid w:val="004F46E7"/>
    <w:rsid w:val="004F4F07"/>
    <w:rsid w:val="004F5FA5"/>
    <w:rsid w:val="00503105"/>
    <w:rsid w:val="00503C29"/>
    <w:rsid w:val="00504699"/>
    <w:rsid w:val="005055E2"/>
    <w:rsid w:val="00505DC7"/>
    <w:rsid w:val="005067E4"/>
    <w:rsid w:val="00506DDA"/>
    <w:rsid w:val="00513B57"/>
    <w:rsid w:val="00515C84"/>
    <w:rsid w:val="00515F79"/>
    <w:rsid w:val="00516972"/>
    <w:rsid w:val="00520AD4"/>
    <w:rsid w:val="00523077"/>
    <w:rsid w:val="00524807"/>
    <w:rsid w:val="005251E0"/>
    <w:rsid w:val="005266B2"/>
    <w:rsid w:val="00533F8F"/>
    <w:rsid w:val="00534198"/>
    <w:rsid w:val="00537254"/>
    <w:rsid w:val="005376FE"/>
    <w:rsid w:val="005439BD"/>
    <w:rsid w:val="005445CB"/>
    <w:rsid w:val="00547D93"/>
    <w:rsid w:val="005550FD"/>
    <w:rsid w:val="00557CBC"/>
    <w:rsid w:val="00557D83"/>
    <w:rsid w:val="00561820"/>
    <w:rsid w:val="005628E4"/>
    <w:rsid w:val="00562BF0"/>
    <w:rsid w:val="00563B2D"/>
    <w:rsid w:val="00564523"/>
    <w:rsid w:val="00565F6D"/>
    <w:rsid w:val="00566531"/>
    <w:rsid w:val="00567403"/>
    <w:rsid w:val="00572274"/>
    <w:rsid w:val="005724EB"/>
    <w:rsid w:val="00576A84"/>
    <w:rsid w:val="00577199"/>
    <w:rsid w:val="00585F5F"/>
    <w:rsid w:val="00591428"/>
    <w:rsid w:val="00592EAD"/>
    <w:rsid w:val="00593156"/>
    <w:rsid w:val="005932BB"/>
    <w:rsid w:val="00593B37"/>
    <w:rsid w:val="00595752"/>
    <w:rsid w:val="005A3095"/>
    <w:rsid w:val="005A3595"/>
    <w:rsid w:val="005A6210"/>
    <w:rsid w:val="005A6BD8"/>
    <w:rsid w:val="005A7629"/>
    <w:rsid w:val="005B2A1B"/>
    <w:rsid w:val="005B3A53"/>
    <w:rsid w:val="005B7A55"/>
    <w:rsid w:val="005C1582"/>
    <w:rsid w:val="005D16DC"/>
    <w:rsid w:val="005D1E0E"/>
    <w:rsid w:val="005D2FFC"/>
    <w:rsid w:val="005D47D7"/>
    <w:rsid w:val="005D53A2"/>
    <w:rsid w:val="005E0C18"/>
    <w:rsid w:val="005E18BA"/>
    <w:rsid w:val="005E29AF"/>
    <w:rsid w:val="005E2CBB"/>
    <w:rsid w:val="005E3EB4"/>
    <w:rsid w:val="005E4F16"/>
    <w:rsid w:val="005E4F8B"/>
    <w:rsid w:val="005E576B"/>
    <w:rsid w:val="005E5CFC"/>
    <w:rsid w:val="005E5F0A"/>
    <w:rsid w:val="005E72E5"/>
    <w:rsid w:val="005F0B5F"/>
    <w:rsid w:val="005F1A70"/>
    <w:rsid w:val="005F2BAB"/>
    <w:rsid w:val="005F44A7"/>
    <w:rsid w:val="005F7B4A"/>
    <w:rsid w:val="00600CE7"/>
    <w:rsid w:val="0060332F"/>
    <w:rsid w:val="006106E0"/>
    <w:rsid w:val="0061347C"/>
    <w:rsid w:val="006174F1"/>
    <w:rsid w:val="006207B3"/>
    <w:rsid w:val="006276CF"/>
    <w:rsid w:val="006332E5"/>
    <w:rsid w:val="00637E58"/>
    <w:rsid w:val="00641555"/>
    <w:rsid w:val="00644232"/>
    <w:rsid w:val="00645371"/>
    <w:rsid w:val="00645CA7"/>
    <w:rsid w:val="00646471"/>
    <w:rsid w:val="00647158"/>
    <w:rsid w:val="006471E2"/>
    <w:rsid w:val="00656A70"/>
    <w:rsid w:val="006631E3"/>
    <w:rsid w:val="00663982"/>
    <w:rsid w:val="00667880"/>
    <w:rsid w:val="006708F1"/>
    <w:rsid w:val="00671326"/>
    <w:rsid w:val="00673A09"/>
    <w:rsid w:val="00673FC1"/>
    <w:rsid w:val="00674490"/>
    <w:rsid w:val="006764CF"/>
    <w:rsid w:val="006800DF"/>
    <w:rsid w:val="006823B6"/>
    <w:rsid w:val="006826EB"/>
    <w:rsid w:val="00682B34"/>
    <w:rsid w:val="00682D6A"/>
    <w:rsid w:val="00684F63"/>
    <w:rsid w:val="00692B3C"/>
    <w:rsid w:val="00693960"/>
    <w:rsid w:val="00694DBC"/>
    <w:rsid w:val="00697D76"/>
    <w:rsid w:val="006A1756"/>
    <w:rsid w:val="006A21FC"/>
    <w:rsid w:val="006A32EC"/>
    <w:rsid w:val="006A3EC3"/>
    <w:rsid w:val="006B6E00"/>
    <w:rsid w:val="006C26F4"/>
    <w:rsid w:val="006C3B19"/>
    <w:rsid w:val="006C3DD0"/>
    <w:rsid w:val="006C423F"/>
    <w:rsid w:val="006D1BAE"/>
    <w:rsid w:val="006D3A60"/>
    <w:rsid w:val="006D42B9"/>
    <w:rsid w:val="006D4E77"/>
    <w:rsid w:val="006E1874"/>
    <w:rsid w:val="006E1A0B"/>
    <w:rsid w:val="006E7CAC"/>
    <w:rsid w:val="006F0070"/>
    <w:rsid w:val="006F6083"/>
    <w:rsid w:val="00700C5C"/>
    <w:rsid w:val="00704883"/>
    <w:rsid w:val="00705215"/>
    <w:rsid w:val="00705714"/>
    <w:rsid w:val="007100A4"/>
    <w:rsid w:val="00722A57"/>
    <w:rsid w:val="00723FA5"/>
    <w:rsid w:val="007319F6"/>
    <w:rsid w:val="00741E30"/>
    <w:rsid w:val="00742A02"/>
    <w:rsid w:val="00744C46"/>
    <w:rsid w:val="00751E6B"/>
    <w:rsid w:val="00752307"/>
    <w:rsid w:val="007532CF"/>
    <w:rsid w:val="00755AEE"/>
    <w:rsid w:val="00761895"/>
    <w:rsid w:val="00763B0E"/>
    <w:rsid w:val="00763BEA"/>
    <w:rsid w:val="00765CB0"/>
    <w:rsid w:val="00775C10"/>
    <w:rsid w:val="00775D95"/>
    <w:rsid w:val="00776B26"/>
    <w:rsid w:val="007779A3"/>
    <w:rsid w:val="007810A9"/>
    <w:rsid w:val="00782301"/>
    <w:rsid w:val="00783F3A"/>
    <w:rsid w:val="007845BD"/>
    <w:rsid w:val="007848D4"/>
    <w:rsid w:val="00784C3A"/>
    <w:rsid w:val="0078568D"/>
    <w:rsid w:val="007858CB"/>
    <w:rsid w:val="007A1419"/>
    <w:rsid w:val="007A1C65"/>
    <w:rsid w:val="007A1E08"/>
    <w:rsid w:val="007A6922"/>
    <w:rsid w:val="007A77CC"/>
    <w:rsid w:val="007A78CB"/>
    <w:rsid w:val="007A7C5B"/>
    <w:rsid w:val="007A7FF5"/>
    <w:rsid w:val="007C0A2F"/>
    <w:rsid w:val="007C3B83"/>
    <w:rsid w:val="007C4DE1"/>
    <w:rsid w:val="007C59D4"/>
    <w:rsid w:val="007C5B62"/>
    <w:rsid w:val="007D2D36"/>
    <w:rsid w:val="007D44B7"/>
    <w:rsid w:val="007D44D0"/>
    <w:rsid w:val="007E12D1"/>
    <w:rsid w:val="007E3914"/>
    <w:rsid w:val="007E40F2"/>
    <w:rsid w:val="007E5702"/>
    <w:rsid w:val="007E72E0"/>
    <w:rsid w:val="007F1626"/>
    <w:rsid w:val="007F4DE9"/>
    <w:rsid w:val="007F5051"/>
    <w:rsid w:val="008033AA"/>
    <w:rsid w:val="00803848"/>
    <w:rsid w:val="0080746D"/>
    <w:rsid w:val="00810DBC"/>
    <w:rsid w:val="00811200"/>
    <w:rsid w:val="00812346"/>
    <w:rsid w:val="0081309C"/>
    <w:rsid w:val="00815BD1"/>
    <w:rsid w:val="00817898"/>
    <w:rsid w:val="00817CBF"/>
    <w:rsid w:val="00822367"/>
    <w:rsid w:val="00824197"/>
    <w:rsid w:val="00825AB7"/>
    <w:rsid w:val="008270DB"/>
    <w:rsid w:val="008302E6"/>
    <w:rsid w:val="00830652"/>
    <w:rsid w:val="008310D1"/>
    <w:rsid w:val="00831372"/>
    <w:rsid w:val="00832A15"/>
    <w:rsid w:val="00832D8B"/>
    <w:rsid w:val="00834BA9"/>
    <w:rsid w:val="00836224"/>
    <w:rsid w:val="00837A03"/>
    <w:rsid w:val="00840AE0"/>
    <w:rsid w:val="00841ADF"/>
    <w:rsid w:val="00842978"/>
    <w:rsid w:val="00842DE1"/>
    <w:rsid w:val="0084384B"/>
    <w:rsid w:val="0084536B"/>
    <w:rsid w:val="00845C73"/>
    <w:rsid w:val="008532C3"/>
    <w:rsid w:val="00856F23"/>
    <w:rsid w:val="00857195"/>
    <w:rsid w:val="008574DA"/>
    <w:rsid w:val="00857CD8"/>
    <w:rsid w:val="0086093C"/>
    <w:rsid w:val="00860D7A"/>
    <w:rsid w:val="00861CC8"/>
    <w:rsid w:val="00862B02"/>
    <w:rsid w:val="00863F9E"/>
    <w:rsid w:val="00864A7A"/>
    <w:rsid w:val="0086579E"/>
    <w:rsid w:val="00867712"/>
    <w:rsid w:val="00873F84"/>
    <w:rsid w:val="00875722"/>
    <w:rsid w:val="00875C87"/>
    <w:rsid w:val="00876459"/>
    <w:rsid w:val="008823A9"/>
    <w:rsid w:val="00882A38"/>
    <w:rsid w:val="00884160"/>
    <w:rsid w:val="0088568D"/>
    <w:rsid w:val="0088611B"/>
    <w:rsid w:val="00887190"/>
    <w:rsid w:val="00887C9E"/>
    <w:rsid w:val="0089065D"/>
    <w:rsid w:val="00891151"/>
    <w:rsid w:val="00891950"/>
    <w:rsid w:val="0089223D"/>
    <w:rsid w:val="00893C50"/>
    <w:rsid w:val="008957B3"/>
    <w:rsid w:val="008A7843"/>
    <w:rsid w:val="008B6A13"/>
    <w:rsid w:val="008B7DEC"/>
    <w:rsid w:val="008C0AB4"/>
    <w:rsid w:val="008C296E"/>
    <w:rsid w:val="008C3786"/>
    <w:rsid w:val="008C4927"/>
    <w:rsid w:val="008C4FB1"/>
    <w:rsid w:val="008C58C7"/>
    <w:rsid w:val="008C64AD"/>
    <w:rsid w:val="008C7037"/>
    <w:rsid w:val="008D02C2"/>
    <w:rsid w:val="008D24F9"/>
    <w:rsid w:val="008D3908"/>
    <w:rsid w:val="008D7774"/>
    <w:rsid w:val="008F06C0"/>
    <w:rsid w:val="008F0EA6"/>
    <w:rsid w:val="008F2227"/>
    <w:rsid w:val="008F5270"/>
    <w:rsid w:val="008F66A4"/>
    <w:rsid w:val="00902547"/>
    <w:rsid w:val="00902E24"/>
    <w:rsid w:val="009061E7"/>
    <w:rsid w:val="00907931"/>
    <w:rsid w:val="0091058E"/>
    <w:rsid w:val="00910DE5"/>
    <w:rsid w:val="009122DF"/>
    <w:rsid w:val="00912B6C"/>
    <w:rsid w:val="0091435D"/>
    <w:rsid w:val="00917767"/>
    <w:rsid w:val="00917941"/>
    <w:rsid w:val="00917DAA"/>
    <w:rsid w:val="00920216"/>
    <w:rsid w:val="009208A2"/>
    <w:rsid w:val="00922C53"/>
    <w:rsid w:val="00923D31"/>
    <w:rsid w:val="0092750E"/>
    <w:rsid w:val="00927821"/>
    <w:rsid w:val="009322D6"/>
    <w:rsid w:val="009349AF"/>
    <w:rsid w:val="00936E8B"/>
    <w:rsid w:val="009409A4"/>
    <w:rsid w:val="009455B4"/>
    <w:rsid w:val="0094658D"/>
    <w:rsid w:val="009471F6"/>
    <w:rsid w:val="0095387E"/>
    <w:rsid w:val="00953BBD"/>
    <w:rsid w:val="00954AAC"/>
    <w:rsid w:val="00956F3B"/>
    <w:rsid w:val="00963854"/>
    <w:rsid w:val="00963EC9"/>
    <w:rsid w:val="009672EB"/>
    <w:rsid w:val="00970FC5"/>
    <w:rsid w:val="009744B0"/>
    <w:rsid w:val="00975A44"/>
    <w:rsid w:val="00982079"/>
    <w:rsid w:val="00986BA5"/>
    <w:rsid w:val="009906D5"/>
    <w:rsid w:val="0099321F"/>
    <w:rsid w:val="009938F7"/>
    <w:rsid w:val="00994699"/>
    <w:rsid w:val="00994E5C"/>
    <w:rsid w:val="00994ED3"/>
    <w:rsid w:val="00995C15"/>
    <w:rsid w:val="009974A6"/>
    <w:rsid w:val="009977B2"/>
    <w:rsid w:val="009A1186"/>
    <w:rsid w:val="009A53EA"/>
    <w:rsid w:val="009B07A6"/>
    <w:rsid w:val="009B09FB"/>
    <w:rsid w:val="009B09FE"/>
    <w:rsid w:val="009B4AA3"/>
    <w:rsid w:val="009B55DE"/>
    <w:rsid w:val="009B7EB2"/>
    <w:rsid w:val="009C7E9F"/>
    <w:rsid w:val="009C7F95"/>
    <w:rsid w:val="009D0175"/>
    <w:rsid w:val="009D3BB9"/>
    <w:rsid w:val="009E43B2"/>
    <w:rsid w:val="009F5AA0"/>
    <w:rsid w:val="009F63F8"/>
    <w:rsid w:val="00A0069D"/>
    <w:rsid w:val="00A01097"/>
    <w:rsid w:val="00A022B1"/>
    <w:rsid w:val="00A07162"/>
    <w:rsid w:val="00A071C2"/>
    <w:rsid w:val="00A076E5"/>
    <w:rsid w:val="00A10338"/>
    <w:rsid w:val="00A21BD2"/>
    <w:rsid w:val="00A24D27"/>
    <w:rsid w:val="00A27C12"/>
    <w:rsid w:val="00A358E0"/>
    <w:rsid w:val="00A359EA"/>
    <w:rsid w:val="00A35CEC"/>
    <w:rsid w:val="00A367DE"/>
    <w:rsid w:val="00A44643"/>
    <w:rsid w:val="00A45660"/>
    <w:rsid w:val="00A50D51"/>
    <w:rsid w:val="00A51E05"/>
    <w:rsid w:val="00A528C8"/>
    <w:rsid w:val="00A5663B"/>
    <w:rsid w:val="00A57175"/>
    <w:rsid w:val="00A6146D"/>
    <w:rsid w:val="00A72C28"/>
    <w:rsid w:val="00A742AF"/>
    <w:rsid w:val="00A7665A"/>
    <w:rsid w:val="00A839FA"/>
    <w:rsid w:val="00A85479"/>
    <w:rsid w:val="00A90080"/>
    <w:rsid w:val="00A9186E"/>
    <w:rsid w:val="00A96FF9"/>
    <w:rsid w:val="00A97EB3"/>
    <w:rsid w:val="00AA2A78"/>
    <w:rsid w:val="00AA3DA9"/>
    <w:rsid w:val="00AA5671"/>
    <w:rsid w:val="00AA672D"/>
    <w:rsid w:val="00AB062B"/>
    <w:rsid w:val="00AB3172"/>
    <w:rsid w:val="00AB4531"/>
    <w:rsid w:val="00AB5935"/>
    <w:rsid w:val="00AC03B7"/>
    <w:rsid w:val="00AC0C73"/>
    <w:rsid w:val="00AC258F"/>
    <w:rsid w:val="00AC2A5F"/>
    <w:rsid w:val="00AC2E72"/>
    <w:rsid w:val="00AD2D87"/>
    <w:rsid w:val="00AD47DB"/>
    <w:rsid w:val="00AD6313"/>
    <w:rsid w:val="00AE25F7"/>
    <w:rsid w:val="00AF3589"/>
    <w:rsid w:val="00AF658A"/>
    <w:rsid w:val="00AF660C"/>
    <w:rsid w:val="00AF7408"/>
    <w:rsid w:val="00AF7C25"/>
    <w:rsid w:val="00B000EE"/>
    <w:rsid w:val="00B01611"/>
    <w:rsid w:val="00B01665"/>
    <w:rsid w:val="00B024EB"/>
    <w:rsid w:val="00B026C3"/>
    <w:rsid w:val="00B0410F"/>
    <w:rsid w:val="00B064B8"/>
    <w:rsid w:val="00B06D62"/>
    <w:rsid w:val="00B0731A"/>
    <w:rsid w:val="00B2004F"/>
    <w:rsid w:val="00B2045B"/>
    <w:rsid w:val="00B21F1F"/>
    <w:rsid w:val="00B22A99"/>
    <w:rsid w:val="00B23095"/>
    <w:rsid w:val="00B266B5"/>
    <w:rsid w:val="00B3013C"/>
    <w:rsid w:val="00B32797"/>
    <w:rsid w:val="00B345AA"/>
    <w:rsid w:val="00B37AE0"/>
    <w:rsid w:val="00B452C3"/>
    <w:rsid w:val="00B45700"/>
    <w:rsid w:val="00B526FF"/>
    <w:rsid w:val="00B52946"/>
    <w:rsid w:val="00B55074"/>
    <w:rsid w:val="00B624C6"/>
    <w:rsid w:val="00B67316"/>
    <w:rsid w:val="00B7001A"/>
    <w:rsid w:val="00B7454A"/>
    <w:rsid w:val="00B76F51"/>
    <w:rsid w:val="00B77D51"/>
    <w:rsid w:val="00B819A8"/>
    <w:rsid w:val="00B821C7"/>
    <w:rsid w:val="00B83BA6"/>
    <w:rsid w:val="00B84595"/>
    <w:rsid w:val="00B86988"/>
    <w:rsid w:val="00B905B0"/>
    <w:rsid w:val="00B90CBF"/>
    <w:rsid w:val="00B945C5"/>
    <w:rsid w:val="00B951ED"/>
    <w:rsid w:val="00B9563E"/>
    <w:rsid w:val="00B95DF6"/>
    <w:rsid w:val="00BA3A2C"/>
    <w:rsid w:val="00BA3E08"/>
    <w:rsid w:val="00BA434A"/>
    <w:rsid w:val="00BB211D"/>
    <w:rsid w:val="00BB3DB2"/>
    <w:rsid w:val="00BC4741"/>
    <w:rsid w:val="00BC7380"/>
    <w:rsid w:val="00BD103E"/>
    <w:rsid w:val="00BD17A6"/>
    <w:rsid w:val="00BD4A88"/>
    <w:rsid w:val="00BD7AC1"/>
    <w:rsid w:val="00BE1C50"/>
    <w:rsid w:val="00BE53E2"/>
    <w:rsid w:val="00BE647E"/>
    <w:rsid w:val="00BE6653"/>
    <w:rsid w:val="00BE71EA"/>
    <w:rsid w:val="00BF183B"/>
    <w:rsid w:val="00BF2113"/>
    <w:rsid w:val="00BF2B79"/>
    <w:rsid w:val="00BF5E34"/>
    <w:rsid w:val="00BF62BD"/>
    <w:rsid w:val="00C007AF"/>
    <w:rsid w:val="00C01DF8"/>
    <w:rsid w:val="00C05C54"/>
    <w:rsid w:val="00C11611"/>
    <w:rsid w:val="00C13A21"/>
    <w:rsid w:val="00C13D44"/>
    <w:rsid w:val="00C158C2"/>
    <w:rsid w:val="00C1594D"/>
    <w:rsid w:val="00C16438"/>
    <w:rsid w:val="00C16586"/>
    <w:rsid w:val="00C2035B"/>
    <w:rsid w:val="00C22B94"/>
    <w:rsid w:val="00C24CA4"/>
    <w:rsid w:val="00C256A9"/>
    <w:rsid w:val="00C2591C"/>
    <w:rsid w:val="00C2641B"/>
    <w:rsid w:val="00C265CF"/>
    <w:rsid w:val="00C31099"/>
    <w:rsid w:val="00C33803"/>
    <w:rsid w:val="00C344AC"/>
    <w:rsid w:val="00C3682E"/>
    <w:rsid w:val="00C40C4F"/>
    <w:rsid w:val="00C4125C"/>
    <w:rsid w:val="00C413AB"/>
    <w:rsid w:val="00C42969"/>
    <w:rsid w:val="00C43433"/>
    <w:rsid w:val="00C434FE"/>
    <w:rsid w:val="00C44139"/>
    <w:rsid w:val="00C453D4"/>
    <w:rsid w:val="00C454D1"/>
    <w:rsid w:val="00C50D3E"/>
    <w:rsid w:val="00C514C6"/>
    <w:rsid w:val="00C55E90"/>
    <w:rsid w:val="00C57587"/>
    <w:rsid w:val="00C576F0"/>
    <w:rsid w:val="00C61EE2"/>
    <w:rsid w:val="00C627E1"/>
    <w:rsid w:val="00C6668E"/>
    <w:rsid w:val="00C66DAC"/>
    <w:rsid w:val="00C67E61"/>
    <w:rsid w:val="00C722CD"/>
    <w:rsid w:val="00C724C5"/>
    <w:rsid w:val="00C72DFF"/>
    <w:rsid w:val="00C73FA5"/>
    <w:rsid w:val="00C763F3"/>
    <w:rsid w:val="00C774D2"/>
    <w:rsid w:val="00C80AB6"/>
    <w:rsid w:val="00C93680"/>
    <w:rsid w:val="00C93DE2"/>
    <w:rsid w:val="00C944E9"/>
    <w:rsid w:val="00C95BDB"/>
    <w:rsid w:val="00CA1439"/>
    <w:rsid w:val="00CA348B"/>
    <w:rsid w:val="00CA434E"/>
    <w:rsid w:val="00CA7746"/>
    <w:rsid w:val="00CB0BEA"/>
    <w:rsid w:val="00CB27D7"/>
    <w:rsid w:val="00CC796A"/>
    <w:rsid w:val="00CD2514"/>
    <w:rsid w:val="00CD53B6"/>
    <w:rsid w:val="00CD5D24"/>
    <w:rsid w:val="00CD77BF"/>
    <w:rsid w:val="00CD785A"/>
    <w:rsid w:val="00CD7CF3"/>
    <w:rsid w:val="00CE45C7"/>
    <w:rsid w:val="00CE4995"/>
    <w:rsid w:val="00CE502D"/>
    <w:rsid w:val="00CE64F6"/>
    <w:rsid w:val="00CE6A13"/>
    <w:rsid w:val="00CE6A81"/>
    <w:rsid w:val="00CE7C0F"/>
    <w:rsid w:val="00CF0FBE"/>
    <w:rsid w:val="00CF16D8"/>
    <w:rsid w:val="00CF7D86"/>
    <w:rsid w:val="00D00B30"/>
    <w:rsid w:val="00D0115A"/>
    <w:rsid w:val="00D03AC6"/>
    <w:rsid w:val="00D03C98"/>
    <w:rsid w:val="00D04514"/>
    <w:rsid w:val="00D04968"/>
    <w:rsid w:val="00D07F2C"/>
    <w:rsid w:val="00D17762"/>
    <w:rsid w:val="00D23F7B"/>
    <w:rsid w:val="00D31497"/>
    <w:rsid w:val="00D325AA"/>
    <w:rsid w:val="00D332E1"/>
    <w:rsid w:val="00D37D2A"/>
    <w:rsid w:val="00D411EC"/>
    <w:rsid w:val="00D46784"/>
    <w:rsid w:val="00D47FEC"/>
    <w:rsid w:val="00D52A9E"/>
    <w:rsid w:val="00D55165"/>
    <w:rsid w:val="00D55808"/>
    <w:rsid w:val="00D564FB"/>
    <w:rsid w:val="00D63484"/>
    <w:rsid w:val="00D63FA5"/>
    <w:rsid w:val="00D64789"/>
    <w:rsid w:val="00D70978"/>
    <w:rsid w:val="00D72871"/>
    <w:rsid w:val="00D75020"/>
    <w:rsid w:val="00D77E6C"/>
    <w:rsid w:val="00D803FE"/>
    <w:rsid w:val="00D83F69"/>
    <w:rsid w:val="00D849C7"/>
    <w:rsid w:val="00D866E7"/>
    <w:rsid w:val="00D91032"/>
    <w:rsid w:val="00D91A50"/>
    <w:rsid w:val="00D91F31"/>
    <w:rsid w:val="00D96C4B"/>
    <w:rsid w:val="00DA0179"/>
    <w:rsid w:val="00DA2B75"/>
    <w:rsid w:val="00DA4346"/>
    <w:rsid w:val="00DA5227"/>
    <w:rsid w:val="00DB0199"/>
    <w:rsid w:val="00DB1406"/>
    <w:rsid w:val="00DB2566"/>
    <w:rsid w:val="00DB33A3"/>
    <w:rsid w:val="00DB74D2"/>
    <w:rsid w:val="00DC0BF5"/>
    <w:rsid w:val="00DC1BD5"/>
    <w:rsid w:val="00DC1E32"/>
    <w:rsid w:val="00DC2D86"/>
    <w:rsid w:val="00DC32F5"/>
    <w:rsid w:val="00DC45AE"/>
    <w:rsid w:val="00DC4BE3"/>
    <w:rsid w:val="00DC5BC8"/>
    <w:rsid w:val="00DC68F5"/>
    <w:rsid w:val="00DC72E6"/>
    <w:rsid w:val="00DC756C"/>
    <w:rsid w:val="00DD07F6"/>
    <w:rsid w:val="00DD64D9"/>
    <w:rsid w:val="00DE0551"/>
    <w:rsid w:val="00DE066B"/>
    <w:rsid w:val="00DE0B64"/>
    <w:rsid w:val="00DE17C5"/>
    <w:rsid w:val="00DE1E42"/>
    <w:rsid w:val="00DE3744"/>
    <w:rsid w:val="00DE4C81"/>
    <w:rsid w:val="00DE7A15"/>
    <w:rsid w:val="00DF1E7B"/>
    <w:rsid w:val="00DF2249"/>
    <w:rsid w:val="00DF2EC6"/>
    <w:rsid w:val="00E00FEA"/>
    <w:rsid w:val="00E01EC7"/>
    <w:rsid w:val="00E0481A"/>
    <w:rsid w:val="00E22B02"/>
    <w:rsid w:val="00E23945"/>
    <w:rsid w:val="00E27E55"/>
    <w:rsid w:val="00E32CF8"/>
    <w:rsid w:val="00E35567"/>
    <w:rsid w:val="00E35C24"/>
    <w:rsid w:val="00E36705"/>
    <w:rsid w:val="00E410FA"/>
    <w:rsid w:val="00E41C52"/>
    <w:rsid w:val="00E41C75"/>
    <w:rsid w:val="00E44C82"/>
    <w:rsid w:val="00E47D0F"/>
    <w:rsid w:val="00E50162"/>
    <w:rsid w:val="00E51528"/>
    <w:rsid w:val="00E51A96"/>
    <w:rsid w:val="00E52941"/>
    <w:rsid w:val="00E53080"/>
    <w:rsid w:val="00E546BC"/>
    <w:rsid w:val="00E62137"/>
    <w:rsid w:val="00E633CF"/>
    <w:rsid w:val="00E65761"/>
    <w:rsid w:val="00E67446"/>
    <w:rsid w:val="00E715B3"/>
    <w:rsid w:val="00E7288E"/>
    <w:rsid w:val="00E774E5"/>
    <w:rsid w:val="00E77DD3"/>
    <w:rsid w:val="00E81B12"/>
    <w:rsid w:val="00E82112"/>
    <w:rsid w:val="00E84EB1"/>
    <w:rsid w:val="00E855A9"/>
    <w:rsid w:val="00E8609A"/>
    <w:rsid w:val="00E939B6"/>
    <w:rsid w:val="00E96DFA"/>
    <w:rsid w:val="00E97D29"/>
    <w:rsid w:val="00EA28AA"/>
    <w:rsid w:val="00EA3A57"/>
    <w:rsid w:val="00EA4066"/>
    <w:rsid w:val="00EA6A0C"/>
    <w:rsid w:val="00EA7747"/>
    <w:rsid w:val="00EA7DD5"/>
    <w:rsid w:val="00EB6F10"/>
    <w:rsid w:val="00EC0E27"/>
    <w:rsid w:val="00EC28C0"/>
    <w:rsid w:val="00ED0067"/>
    <w:rsid w:val="00ED076E"/>
    <w:rsid w:val="00ED14CD"/>
    <w:rsid w:val="00ED1A35"/>
    <w:rsid w:val="00ED303A"/>
    <w:rsid w:val="00ED345D"/>
    <w:rsid w:val="00ED3DBB"/>
    <w:rsid w:val="00ED4599"/>
    <w:rsid w:val="00ED555C"/>
    <w:rsid w:val="00ED68F1"/>
    <w:rsid w:val="00ED7EFF"/>
    <w:rsid w:val="00EE0581"/>
    <w:rsid w:val="00EE09FD"/>
    <w:rsid w:val="00EE1D53"/>
    <w:rsid w:val="00EE30AF"/>
    <w:rsid w:val="00EE46E4"/>
    <w:rsid w:val="00EE559C"/>
    <w:rsid w:val="00EE5B15"/>
    <w:rsid w:val="00EE77FC"/>
    <w:rsid w:val="00EE7C9A"/>
    <w:rsid w:val="00EF0226"/>
    <w:rsid w:val="00EF4042"/>
    <w:rsid w:val="00EF648D"/>
    <w:rsid w:val="00EF661A"/>
    <w:rsid w:val="00F01E34"/>
    <w:rsid w:val="00F0222D"/>
    <w:rsid w:val="00F02D8C"/>
    <w:rsid w:val="00F02EE1"/>
    <w:rsid w:val="00F034EA"/>
    <w:rsid w:val="00F0763D"/>
    <w:rsid w:val="00F1326C"/>
    <w:rsid w:val="00F171A6"/>
    <w:rsid w:val="00F176FC"/>
    <w:rsid w:val="00F20420"/>
    <w:rsid w:val="00F210E3"/>
    <w:rsid w:val="00F22545"/>
    <w:rsid w:val="00F23D11"/>
    <w:rsid w:val="00F2672B"/>
    <w:rsid w:val="00F3350A"/>
    <w:rsid w:val="00F34199"/>
    <w:rsid w:val="00F35652"/>
    <w:rsid w:val="00F36B53"/>
    <w:rsid w:val="00F4045F"/>
    <w:rsid w:val="00F40C8D"/>
    <w:rsid w:val="00F433E8"/>
    <w:rsid w:val="00F473A8"/>
    <w:rsid w:val="00F50213"/>
    <w:rsid w:val="00F5539D"/>
    <w:rsid w:val="00F558FD"/>
    <w:rsid w:val="00F574E8"/>
    <w:rsid w:val="00F60A6D"/>
    <w:rsid w:val="00F63184"/>
    <w:rsid w:val="00F64CBE"/>
    <w:rsid w:val="00F667C0"/>
    <w:rsid w:val="00F67856"/>
    <w:rsid w:val="00F70119"/>
    <w:rsid w:val="00F731E5"/>
    <w:rsid w:val="00F73ACC"/>
    <w:rsid w:val="00F76CBB"/>
    <w:rsid w:val="00F80CF8"/>
    <w:rsid w:val="00F90189"/>
    <w:rsid w:val="00F91997"/>
    <w:rsid w:val="00F9317A"/>
    <w:rsid w:val="00F960FA"/>
    <w:rsid w:val="00F96DDB"/>
    <w:rsid w:val="00FA3626"/>
    <w:rsid w:val="00FA4985"/>
    <w:rsid w:val="00FB28BC"/>
    <w:rsid w:val="00FB2B1C"/>
    <w:rsid w:val="00FB37E7"/>
    <w:rsid w:val="00FB582B"/>
    <w:rsid w:val="00FB6706"/>
    <w:rsid w:val="00FC186E"/>
    <w:rsid w:val="00FC4B8D"/>
    <w:rsid w:val="00FC526A"/>
    <w:rsid w:val="00FC6E6C"/>
    <w:rsid w:val="00FD1073"/>
    <w:rsid w:val="00FD23CE"/>
    <w:rsid w:val="00FD4DE0"/>
    <w:rsid w:val="00FD6152"/>
    <w:rsid w:val="00FD6F0C"/>
    <w:rsid w:val="00FD6F26"/>
    <w:rsid w:val="00FE06CA"/>
    <w:rsid w:val="00FE3576"/>
    <w:rsid w:val="00FE47F4"/>
    <w:rsid w:val="00FE49EE"/>
    <w:rsid w:val="00FE74EF"/>
    <w:rsid w:val="00FF0508"/>
    <w:rsid w:val="00FF2B59"/>
    <w:rsid w:val="00FF4F71"/>
    <w:rsid w:val="00FF64B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sto MT" w:eastAsia="Calisto MT" w:hAnsi="Calisto MT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1B"/>
    <w:pPr>
      <w:spacing w:after="200"/>
      <w:ind w:firstLine="142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546BC"/>
    <w:pPr>
      <w:keepNext/>
      <w:keepLines/>
      <w:numPr>
        <w:numId w:val="1"/>
      </w:numPr>
      <w:spacing w:before="240" w:after="0"/>
      <w:outlineLvl w:val="0"/>
    </w:pPr>
    <w:rPr>
      <w:rFonts w:eastAsia="Times New Roman" w:cs="Arial"/>
      <w:b/>
      <w:bCs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46BC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Times New Roman" w:cs="Arial"/>
      <w:b/>
      <w:bCs/>
      <w:color w:val="1F497D" w:themeColor="text2"/>
      <w:sz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F07"/>
    <w:pPr>
      <w:keepNext/>
      <w:keepLines/>
      <w:numPr>
        <w:ilvl w:val="2"/>
        <w:numId w:val="1"/>
      </w:numPr>
      <w:spacing w:before="200" w:after="120"/>
      <w:outlineLvl w:val="2"/>
    </w:pPr>
    <w:rPr>
      <w:rFonts w:eastAsia="Times New Roman" w:cs="Arial"/>
      <w:b/>
      <w:bCs/>
      <w:i/>
      <w:color w:val="80B60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5DE"/>
    <w:pPr>
      <w:keepNext/>
      <w:keepLines/>
      <w:numPr>
        <w:ilvl w:val="3"/>
        <w:numId w:val="1"/>
      </w:numPr>
      <w:spacing w:before="200" w:after="0"/>
      <w:outlineLvl w:val="3"/>
    </w:pPr>
    <w:rPr>
      <w:rFonts w:ascii="Calisto MT" w:eastAsia="Times New Roman" w:hAnsi="Calisto MT"/>
      <w:b/>
      <w:bCs/>
      <w:i/>
      <w:iCs/>
      <w:color w:val="80B60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5DE"/>
    <w:pPr>
      <w:keepNext/>
      <w:keepLines/>
      <w:numPr>
        <w:ilvl w:val="4"/>
        <w:numId w:val="1"/>
      </w:numPr>
      <w:spacing w:before="200" w:after="0"/>
      <w:outlineLvl w:val="4"/>
    </w:pPr>
    <w:rPr>
      <w:rFonts w:ascii="Calisto MT" w:eastAsia="Times New Roman" w:hAnsi="Calisto MT"/>
      <w:color w:val="3F5A0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5DE"/>
    <w:pPr>
      <w:keepNext/>
      <w:keepLines/>
      <w:numPr>
        <w:ilvl w:val="5"/>
        <w:numId w:val="1"/>
      </w:numPr>
      <w:spacing w:before="200" w:after="0"/>
      <w:outlineLvl w:val="5"/>
    </w:pPr>
    <w:rPr>
      <w:rFonts w:ascii="Calisto MT" w:eastAsia="Times New Roman" w:hAnsi="Calisto MT"/>
      <w:i/>
      <w:iCs/>
      <w:color w:val="3F5A0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5DE"/>
    <w:pPr>
      <w:keepNext/>
      <w:keepLines/>
      <w:numPr>
        <w:ilvl w:val="6"/>
        <w:numId w:val="1"/>
      </w:numPr>
      <w:spacing w:before="200" w:after="0"/>
      <w:outlineLvl w:val="6"/>
    </w:pPr>
    <w:rPr>
      <w:rFonts w:ascii="Calisto MT" w:eastAsia="Times New Roman" w:hAnsi="Calisto M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5DE"/>
    <w:pPr>
      <w:keepNext/>
      <w:keepLines/>
      <w:numPr>
        <w:ilvl w:val="7"/>
        <w:numId w:val="1"/>
      </w:numPr>
      <w:spacing w:before="200" w:after="0"/>
      <w:outlineLvl w:val="7"/>
    </w:pPr>
    <w:rPr>
      <w:rFonts w:ascii="Calisto MT" w:eastAsia="Times New Roman" w:hAnsi="Calisto M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5DE"/>
    <w:pPr>
      <w:keepNext/>
      <w:keepLines/>
      <w:numPr>
        <w:ilvl w:val="8"/>
        <w:numId w:val="1"/>
      </w:numPr>
      <w:spacing w:before="200" w:after="0"/>
      <w:outlineLvl w:val="8"/>
    </w:pPr>
    <w:rPr>
      <w:rFonts w:ascii="Calisto MT" w:eastAsia="Times New Roman" w:hAnsi="Calisto M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033AA"/>
    <w:rPr>
      <w:rFonts w:ascii="Arial" w:hAnsi="Arial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033AA"/>
    <w:rPr>
      <w:rFonts w:ascii="Arial" w:hAnsi="Arial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EF0226"/>
    <w:pPr>
      <w:spacing w:before="120" w:after="0"/>
    </w:pPr>
    <w:rPr>
      <w:rFonts w:ascii="Calisto MT" w:hAnsi="Calisto MT"/>
      <w:b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F0226"/>
    <w:pPr>
      <w:spacing w:after="0"/>
      <w:ind w:left="220"/>
    </w:pPr>
    <w:rPr>
      <w:rFonts w:ascii="Calisto MT" w:hAnsi="Calisto MT"/>
      <w:i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0226"/>
    <w:pPr>
      <w:spacing w:after="0"/>
      <w:ind w:left="440"/>
    </w:pPr>
    <w:rPr>
      <w:rFonts w:ascii="Calisto MT" w:hAnsi="Calisto MT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0226"/>
    <w:pPr>
      <w:spacing w:after="0"/>
      <w:ind w:left="660"/>
    </w:pPr>
    <w:rPr>
      <w:rFonts w:ascii="Calisto MT" w:hAnsi="Calisto MT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0226"/>
    <w:pPr>
      <w:spacing w:after="0"/>
      <w:ind w:left="880"/>
    </w:pPr>
    <w:rPr>
      <w:rFonts w:ascii="Calisto MT" w:hAnsi="Calisto MT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0226"/>
    <w:pPr>
      <w:spacing w:after="0"/>
      <w:ind w:left="1100"/>
    </w:pPr>
    <w:rPr>
      <w:rFonts w:ascii="Calisto MT" w:hAnsi="Calisto MT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0226"/>
    <w:pPr>
      <w:spacing w:after="0"/>
      <w:ind w:left="1320"/>
    </w:pPr>
    <w:rPr>
      <w:rFonts w:ascii="Calisto MT" w:hAnsi="Calisto MT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0226"/>
    <w:pPr>
      <w:spacing w:after="0"/>
      <w:ind w:left="1540"/>
    </w:pPr>
    <w:rPr>
      <w:rFonts w:ascii="Calisto MT" w:hAnsi="Calisto MT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0226"/>
    <w:pPr>
      <w:spacing w:after="0"/>
      <w:ind w:left="1760"/>
    </w:pPr>
    <w:rPr>
      <w:rFonts w:ascii="Calisto MT" w:hAnsi="Calisto MT"/>
      <w:sz w:val="20"/>
      <w:szCs w:val="20"/>
    </w:rPr>
  </w:style>
  <w:style w:type="paragraph" w:styleId="Paragraphedeliste">
    <w:name w:val="List Paragraph"/>
    <w:basedOn w:val="Normal"/>
    <w:uiPriority w:val="99"/>
    <w:qFormat/>
    <w:rsid w:val="009B55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46BC"/>
    <w:rPr>
      <w:rFonts w:ascii="Arial" w:eastAsia="Times New Roman" w:hAnsi="Arial" w:cs="Arial"/>
      <w:b/>
      <w:bCs/>
      <w:color w:val="1F497D" w:themeColor="text2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546BC"/>
    <w:rPr>
      <w:rFonts w:ascii="Arial" w:eastAsia="Times New Roman" w:hAnsi="Arial" w:cs="Arial"/>
      <w:b/>
      <w:bCs/>
      <w:color w:val="1F497D" w:themeColor="text2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F4F07"/>
    <w:rPr>
      <w:rFonts w:ascii="Arial" w:eastAsia="Times New Roman" w:hAnsi="Arial" w:cs="Arial"/>
      <w:b/>
      <w:bCs/>
      <w:i/>
      <w:color w:val="80B606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B55DE"/>
    <w:rPr>
      <w:rFonts w:eastAsia="Times New Roman"/>
      <w:b/>
      <w:bCs/>
      <w:i/>
      <w:iCs/>
      <w:color w:val="80B606"/>
      <w:sz w:val="22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B55DE"/>
    <w:rPr>
      <w:rFonts w:eastAsia="Times New Roman"/>
      <w:color w:val="3F5A03"/>
      <w:sz w:val="22"/>
      <w:szCs w:val="24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B55DE"/>
    <w:rPr>
      <w:rFonts w:eastAsia="Times New Roman"/>
      <w:i/>
      <w:iCs/>
      <w:color w:val="3F5A03"/>
      <w:sz w:val="22"/>
      <w:szCs w:val="24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B55DE"/>
    <w:rPr>
      <w:rFonts w:eastAsia="Times New Roman"/>
      <w:i/>
      <w:iCs/>
      <w:color w:val="404040"/>
      <w:sz w:val="22"/>
      <w:szCs w:val="24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B55DE"/>
    <w:rPr>
      <w:rFonts w:eastAsia="Times New Roman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B55DE"/>
    <w:rPr>
      <w:rFonts w:eastAsia="Times New Roman"/>
      <w:i/>
      <w:iCs/>
      <w:color w:val="404040"/>
      <w:lang w:eastAsia="en-US"/>
    </w:rPr>
  </w:style>
  <w:style w:type="character" w:styleId="Textedelespacerserv">
    <w:name w:val="Placeholder Text"/>
    <w:basedOn w:val="Policepardfaut"/>
    <w:uiPriority w:val="99"/>
    <w:semiHidden/>
    <w:rsid w:val="00FA49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9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98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800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471F6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785A"/>
    <w:rPr>
      <w:color w:val="0000FF"/>
      <w:u w:val="single"/>
    </w:rPr>
  </w:style>
  <w:style w:type="character" w:customStyle="1" w:styleId="ptbrand">
    <w:name w:val="ptbrand"/>
    <w:basedOn w:val="Policepardfaut"/>
    <w:rsid w:val="00CD785A"/>
  </w:style>
  <w:style w:type="paragraph" w:styleId="En-ttedetabledesmatires">
    <w:name w:val="TOC Heading"/>
    <w:basedOn w:val="Titre1"/>
    <w:next w:val="Normal"/>
    <w:uiPriority w:val="39"/>
    <w:unhideWhenUsed/>
    <w:qFormat/>
    <w:rsid w:val="00493A54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au3">
    <w:name w:val="Tableau3"/>
    <w:hidden/>
    <w:rsid w:val="006471E2"/>
    <w:rPr>
      <w:rFonts w:ascii="Times New Roman" w:eastAsia="Times New Roman" w:hAnsi="Times New Roman"/>
    </w:rPr>
    <w:tblPr>
      <w:tblInd w:w="-5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5D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42609A"/>
    <w:pPr>
      <w:ind w:firstLine="142"/>
    </w:pPr>
    <w:rPr>
      <w:rFonts w:ascii="Arial" w:hAnsi="Arial"/>
      <w:sz w:val="22"/>
      <w:szCs w:val="24"/>
    </w:rPr>
  </w:style>
  <w:style w:type="character" w:customStyle="1" w:styleId="st">
    <w:name w:val="st"/>
    <w:basedOn w:val="Policepardfaut"/>
    <w:rsid w:val="00CF16D8"/>
  </w:style>
  <w:style w:type="character" w:styleId="Lienhypertextesuivivisit">
    <w:name w:val="FollowedHyperlink"/>
    <w:basedOn w:val="Policepardfaut"/>
    <w:uiPriority w:val="99"/>
    <w:semiHidden/>
    <w:unhideWhenUsed/>
    <w:rsid w:val="00783F3A"/>
    <w:rPr>
      <w:color w:val="800080" w:themeColor="followedHyperlink"/>
      <w:u w:val="single"/>
    </w:rPr>
  </w:style>
  <w:style w:type="character" w:styleId="Emphaseintense">
    <w:name w:val="Intense Emphasis"/>
    <w:basedOn w:val="Policepardfaut"/>
    <w:uiPriority w:val="21"/>
    <w:qFormat/>
    <w:rsid w:val="00776B26"/>
    <w:rPr>
      <w:i/>
      <w:iCs/>
      <w:color w:val="4F81BD" w:themeColor="accent1"/>
    </w:rPr>
  </w:style>
  <w:style w:type="table" w:customStyle="1" w:styleId="GridTable4Accent6">
    <w:name w:val="Grid Table 4 Accent 6"/>
    <w:basedOn w:val="TableauNormal"/>
    <w:uiPriority w:val="49"/>
    <w:rsid w:val="00B2045B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F1C77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styleId="lev">
    <w:name w:val="Strong"/>
    <w:basedOn w:val="Policepardfaut"/>
    <w:uiPriority w:val="22"/>
    <w:qFormat/>
    <w:rsid w:val="001F1C77"/>
    <w:rPr>
      <w:b/>
      <w:bCs/>
    </w:rPr>
  </w:style>
  <w:style w:type="character" w:styleId="Accentuation">
    <w:name w:val="Emphasis"/>
    <w:basedOn w:val="Policepardfaut"/>
    <w:uiPriority w:val="20"/>
    <w:qFormat/>
    <w:rsid w:val="001F1C77"/>
    <w:rPr>
      <w:i/>
      <w:iCs/>
    </w:rPr>
  </w:style>
  <w:style w:type="paragraph" w:customStyle="1" w:styleId="alt">
    <w:name w:val="alt"/>
    <w:basedOn w:val="Normal"/>
    <w:rsid w:val="009322D6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customStyle="1" w:styleId="keyword">
    <w:name w:val="keyword"/>
    <w:basedOn w:val="Policepardfaut"/>
    <w:rsid w:val="009322D6"/>
  </w:style>
  <w:style w:type="character" w:customStyle="1" w:styleId="number">
    <w:name w:val="number"/>
    <w:basedOn w:val="Policepardfaut"/>
    <w:rsid w:val="009322D6"/>
  </w:style>
  <w:style w:type="character" w:customStyle="1" w:styleId="string">
    <w:name w:val="string"/>
    <w:basedOn w:val="Policepardfaut"/>
    <w:rsid w:val="009322D6"/>
  </w:style>
  <w:style w:type="character" w:customStyle="1" w:styleId="special">
    <w:name w:val="special"/>
    <w:basedOn w:val="Policepardfaut"/>
    <w:rsid w:val="009322D6"/>
  </w:style>
  <w:style w:type="character" w:customStyle="1" w:styleId="fontstyle01">
    <w:name w:val="fontstyle01"/>
    <w:basedOn w:val="Policepardfaut"/>
    <w:rsid w:val="00C61EE2"/>
    <w:rPr>
      <w:rFonts w:ascii="CourierNewPSMT" w:hAnsi="CourierNewPSMT" w:hint="default"/>
      <w:b w:val="0"/>
      <w:bCs w:val="0"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Policepardfaut"/>
    <w:rsid w:val="00C61E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mment">
    <w:name w:val="comment"/>
    <w:basedOn w:val="Policepardfaut"/>
    <w:rsid w:val="0017310D"/>
  </w:style>
  <w:style w:type="character" w:customStyle="1" w:styleId="UnresolvedMention">
    <w:name w:val="Unresolved Mention"/>
    <w:basedOn w:val="Policepardfaut"/>
    <w:uiPriority w:val="99"/>
    <w:semiHidden/>
    <w:unhideWhenUsed/>
    <w:rsid w:val="005B7A55"/>
    <w:rPr>
      <w:color w:val="605E5C"/>
      <w:shd w:val="clear" w:color="auto" w:fill="E1DFDD"/>
    </w:rPr>
  </w:style>
  <w:style w:type="character" w:customStyle="1" w:styleId="fontstyle31">
    <w:name w:val="fontstyle31"/>
    <w:basedOn w:val="Policepardfaut"/>
    <w:rsid w:val="00861CC8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861CC8"/>
    <w:rPr>
      <w:rFonts w:ascii="SFSS0900" w:hAnsi="SFSS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Policepardfaut"/>
    <w:rsid w:val="00861CC8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Corpsdetexte">
    <w:name w:val="Body Text"/>
    <w:basedOn w:val="Normal"/>
    <w:link w:val="CorpsdetexteCar"/>
    <w:qFormat/>
    <w:rsid w:val="00E546BC"/>
    <w:pPr>
      <w:spacing w:before="180" w:after="180"/>
      <w:ind w:firstLine="0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E546B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Definition">
    <w:name w:val="Definition"/>
    <w:basedOn w:val="Normal"/>
    <w:rsid w:val="00E546BC"/>
    <w:pPr>
      <w:ind w:firstLine="0"/>
    </w:pPr>
    <w:rPr>
      <w:rFonts w:asciiTheme="minorHAnsi" w:eastAsiaTheme="minorHAnsi" w:hAnsiTheme="minorHAnsi" w:cstheme="minorBidi"/>
      <w:sz w:val="24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52A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2A9E"/>
    <w:rPr>
      <w:rFonts w:ascii="Arial" w:hAnsi="Arial"/>
      <w:i/>
      <w:iCs/>
      <w:color w:val="404040" w:themeColor="text1" w:themeTint="BF"/>
      <w:sz w:val="22"/>
      <w:szCs w:val="24"/>
      <w:lang w:eastAsia="en-US"/>
    </w:rPr>
  </w:style>
  <w:style w:type="paragraph" w:customStyle="1" w:styleId="western">
    <w:name w:val="western"/>
    <w:basedOn w:val="Normal"/>
    <w:rsid w:val="001D0FC2"/>
    <w:pPr>
      <w:spacing w:before="100" w:beforeAutospacing="1" w:after="113"/>
      <w:ind w:firstLine="0"/>
      <w:jc w:val="both"/>
    </w:pPr>
    <w:rPr>
      <w:rFonts w:ascii="Calibri" w:eastAsia="Times New Roman" w:hAnsi="Calibri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17EC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EC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customStyle="1" w:styleId="GridTable4Accent4">
    <w:name w:val="Grid Table 4 Accent 4"/>
    <w:basedOn w:val="TableauNormal"/>
    <w:uiPriority w:val="49"/>
    <w:rsid w:val="001F7E3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BC738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CE45C7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2969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2969"/>
    <w:rPr>
      <w:rFonts w:ascii="Arial" w:hAnsi="Arial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C42969"/>
    <w:rPr>
      <w:vertAlign w:val="superscript"/>
    </w:rPr>
  </w:style>
  <w:style w:type="character" w:customStyle="1" w:styleId="LienInternet">
    <w:name w:val="Lien Internet"/>
    <w:rsid w:val="00557D83"/>
    <w:rPr>
      <w:color w:val="000080"/>
      <w:u w:val="single"/>
    </w:rPr>
  </w:style>
  <w:style w:type="character" w:customStyle="1" w:styleId="OOoSQLLiteral">
    <w:name w:val="_OOoSQLLiteral"/>
    <w:basedOn w:val="Policepardfaut"/>
    <w:qFormat/>
    <w:rsid w:val="00637E58"/>
    <w:rPr>
      <w:rFonts w:ascii="DejaVu Sans Mono" w:hAnsi="DejaVu Sans Mono"/>
      <w:color w:val="FF0000"/>
    </w:rPr>
  </w:style>
  <w:style w:type="character" w:customStyle="1" w:styleId="OOoSQLKeyWord">
    <w:name w:val="_OOoSQLKeyWord"/>
    <w:basedOn w:val="Policepardfaut"/>
    <w:qFormat/>
    <w:rsid w:val="00637E58"/>
    <w:rPr>
      <w:rFonts w:ascii="DejaVu Sans Mono" w:hAnsi="DejaVu Sans Mono"/>
      <w:color w:val="000080"/>
    </w:rPr>
  </w:style>
  <w:style w:type="character" w:customStyle="1" w:styleId="OOoSQLIdent">
    <w:name w:val="_OOoSQLIdent"/>
    <w:basedOn w:val="Policepardfaut"/>
    <w:qFormat/>
    <w:rsid w:val="00637E58"/>
    <w:rPr>
      <w:rFonts w:ascii="DejaVu Sans Mono" w:hAnsi="DejaVu Sans Mono"/>
      <w:color w:val="008000"/>
    </w:rPr>
  </w:style>
  <w:style w:type="character" w:customStyle="1" w:styleId="OOoSQLSpecial">
    <w:name w:val="_OOoSQLSpecial"/>
    <w:basedOn w:val="Policepardfaut"/>
    <w:qFormat/>
    <w:rsid w:val="00637E58"/>
    <w:rPr>
      <w:rFonts w:ascii="DejaVu Sans Mono" w:hAnsi="DejaVu Sans Mono"/>
      <w:color w:val="000000"/>
    </w:rPr>
  </w:style>
  <w:style w:type="character" w:customStyle="1" w:styleId="OOoSQLComment">
    <w:name w:val="_OOoSQLComment"/>
    <w:basedOn w:val="Policepardfaut"/>
    <w:qFormat/>
    <w:rsid w:val="00744C46"/>
    <w:rPr>
      <w:rFonts w:ascii="DejaVu Sans Mono" w:hAnsi="DejaVu Sans Mono"/>
      <w:color w:val="4C4C4C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313C"/>
    <w:rPr>
      <w:rFonts w:ascii="Courier New" w:eastAsia="Times New Roman" w:hAnsi="Courier New" w:cs="Courier New"/>
    </w:rPr>
  </w:style>
  <w:style w:type="table" w:customStyle="1" w:styleId="PlainTable3">
    <w:name w:val="Plain Table 3"/>
    <w:basedOn w:val="TableauNormal"/>
    <w:uiPriority w:val="43"/>
    <w:rsid w:val="002B313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eauNormal"/>
    <w:uiPriority w:val="49"/>
    <w:rsid w:val="006174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186FD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stery.knightla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2D%20-%20Logiciels,%20R&#233;f&#233;rentiels\Mod&#232;les%20de%20documents\Mod&#232;le%20Cours%20-%20SI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7D337-C520-4452-9AF6-3E713EA7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 - SIN.dotx</Template>
  <TotalTime>277</TotalTime>
  <Pages>5</Pages>
  <Words>921</Words>
  <Characters>5069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Activité - Meurtre à SQL City</vt:lpstr>
      <vt:lpstr/>
    </vt:vector>
  </TitlesOfParts>
  <Company>TOSHIBA</Company>
  <LinksUpToDate>false</LinksUpToDate>
  <CharactersWithSpaces>5979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- Meurtre à SQL City</dc:title>
  <dc:creator>david</dc:creator>
  <cp:lastModifiedBy>Lycée Aragon-Picasso</cp:lastModifiedBy>
  <cp:revision>81</cp:revision>
  <cp:lastPrinted>2020-12-23T14:38:00Z</cp:lastPrinted>
  <dcterms:created xsi:type="dcterms:W3CDTF">2020-12-22T11:21:00Z</dcterms:created>
  <dcterms:modified xsi:type="dcterms:W3CDTF">2021-01-18T13:53:00Z</dcterms:modified>
</cp:coreProperties>
</file>